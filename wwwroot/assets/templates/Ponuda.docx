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sdt>
                  <w:sdtPr>
                    <w:rPr>
                      <w:b/>
                      <w:bCs/>
                      <w:sz w:val="22"/>
                      <w:szCs w:val="22"/>
                      <w:lang w:val="de-DE"/>
                    </w:rPr>
                    <w:alias w:val="KlijentNaziv"/>
                    <w:tag w:val="KlijentNaziv"/>
                    <w:id w:val="-790668233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47C5A367" w14:textId="679C0B72" w:rsidR="00831315" w:rsidRDefault="009F6D3D" w:rsidP="004C1BBE">
                      <w:pPr>
                        <w:pStyle w:val="Default"/>
                        <w:ind w:left="318" w:hanging="426"/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</w:p>
                  </w:sdtContent>
                </w:sdt>
                <w:sdt>
                  <w:sdtPr>
                    <w:rPr>
                      <w:bCs/>
                      <w:sz w:val="22"/>
                      <w:szCs w:val="22"/>
                      <w:lang w:val="de-DE"/>
                    </w:rPr>
                    <w:alias w:val="KlijentAdresa"/>
                    <w:tag w:val="KlijentAdresa"/>
                    <w:id w:val="-936668970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41A6E81" w14:textId="06AADE14" w:rsidR="00831315" w:rsidRDefault="009F6D3D" w:rsidP="004C1BBE">
                      <w:pPr>
                        <w:pStyle w:val="Default"/>
                        <w:ind w:left="318" w:hanging="426"/>
                        <w:rPr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p>
                  </w:sdtContent>
                </w:sdt>
                <w:p w14:paraId="050DF44D" w14:textId="0C280F09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128164039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ascii="Arial" w:hAnsi="Arial" w:cs="Arial"/>
                          <w:bCs/>
                          <w:color w:val="000000"/>
                          <w:lang w:val="de-AT"/>
                        </w:rPr>
                        <w:t>Ime i prezime kontakta</w:t>
                      </w:r>
                    </w:sdtContent>
                  </w:sdt>
                </w:p>
                <w:p w14:paraId="0361F29C" w14:textId="3A7FCC55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en-GB"/>
                      </w:rPr>
                      <w:alias w:val="KlijentKontaktEmail"/>
                      <w:tag w:val="KlijentKontaktEmail"/>
                      <w:id w:val="-1613351189"/>
                      <w:placeholder>
                        <w:docPart w:val="7EEBBB83DEA44E6D882FF4DD5327A04A"/>
                      </w:placeholder>
                      <w:showingPlcHdr/>
                    </w:sdtPr>
                    <w:sdtEndPr/>
                    <w:sdtContent>
                      <w:r w:rsidR="0013118F">
                        <w:rPr>
                          <w:rFonts w:ascii="Arial" w:hAnsi="Arial" w:cs="Arial"/>
                          <w:bCs/>
                          <w:color w:val="000000"/>
                          <w:lang w:val="en-GB"/>
                        </w:rPr>
                        <w:t>KontaktEmail</w:t>
                      </w:r>
                    </w:sdtContent>
                  </w:sdt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272A25C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1493600234"/>
                <w:placeholder>
                  <w:docPart w:val="DefaultPlaceholder_-1854013440"/>
                </w:placeholder>
              </w:sdtPr>
              <w:sdtEndPr/>
              <w:sdtContent>
                <w:r w:rsidR="009C47FB"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sdtContent>
            </w:sdt>
          </w:p>
          <w:p w14:paraId="10019985" w14:textId="77777777" w:rsidR="0098365D" w:rsidRDefault="00275422" w:rsidP="0098365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sdt>
            <w:sdtPr>
              <w:rPr>
                <w:rFonts w:cs="Arial"/>
                <w:b/>
              </w:rPr>
              <w:alias w:val="PredmetPonude"/>
              <w:tag w:val="PredmetPonude"/>
              <w:id w:val="-1371990933"/>
              <w:placeholder>
                <w:docPart w:val="FB8CA1BE7FB54D7FA9DD3582FA0FEA5A"/>
              </w:placeholder>
            </w:sdtPr>
            <w:sdtEndPr/>
            <w:sdtContent>
              <w:sdt>
                <w:sdtPr>
                  <w:rPr>
                    <w:rFonts w:cs="Arial"/>
                    <w:b/>
                  </w:rPr>
                  <w:alias w:val="Ponuda"/>
                  <w:tag w:val="Ponuda"/>
                  <w:id w:val="952524122"/>
                  <w:placeholder>
                    <w:docPart w:val="B9372316D99F48EFB479AC5D04CC737F"/>
                  </w:placeholder>
                  <w:showingPlcHdr/>
                </w:sdtPr>
                <w:sdtEndPr/>
                <w:sdtContent>
                  <w:p w14:paraId="2BFE1F62" w14:textId="4F20DCE7" w:rsidR="00DE67DD" w:rsidRPr="00DA2B2F" w:rsidRDefault="00B33F20" w:rsidP="00B33F20">
                    <w:pPr>
                      <w:pStyle w:val="ListParagraph"/>
                      <w:numPr>
                        <w:ilvl w:val="0"/>
                        <w:numId w:val="27"/>
                      </w:numPr>
                      <w:rPr>
                        <w:rFonts w:cs="Arial"/>
                        <w:b/>
                      </w:rPr>
                    </w:pPr>
                    <w:r w:rsidRPr="00BB7DD4">
                      <w:rPr>
                        <w:rStyle w:val="PlaceholderText"/>
                        <w:color w:val="auto"/>
                      </w:rPr>
                      <w:t>Click or tap here to enter text.</w:t>
                    </w:r>
                  </w:p>
                </w:sdtContent>
              </w:sdt>
            </w:sdtContent>
          </w:sdt>
          <w:p w14:paraId="550384B9" w14:textId="61592E1C" w:rsidR="00A7616C" w:rsidRDefault="00A7616C" w:rsidP="00AE2DB7"/>
          <w:p w14:paraId="65DE5FD8" w14:textId="16A50D7F" w:rsidR="00275422" w:rsidRPr="00F63AE3" w:rsidRDefault="00275422" w:rsidP="00A7616C">
            <w:pPr>
              <w:pStyle w:val="ListParagraph"/>
              <w:ind w:left="0"/>
              <w:rPr>
                <w:rFonts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sdt>
            <w:sdtPr>
              <w:rPr>
                <w:rFonts w:ascii="Arial" w:hAnsi="Arial" w:cs="Arial"/>
                <w:sz w:val="14"/>
                <w:szCs w:val="14"/>
                <w:lang w:val="de-DE"/>
              </w:rPr>
              <w:alias w:val="ZaduzenIme"/>
              <w:tag w:val="ZaduzenIme"/>
              <w:id w:val="1618028701"/>
              <w:placeholder>
                <w:docPart w:val="DefaultPlaceholder_-1854013440"/>
              </w:placeholder>
            </w:sdtPr>
            <w:sdtEndPr/>
            <w:sdtContent>
              <w:p w14:paraId="3DE72574" w14:textId="0241ADD0" w:rsidR="00271DA0" w:rsidRPr="009B37BE" w:rsidRDefault="00271DA0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9B37BE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Bojana Rusić</w:t>
                </w:r>
              </w:p>
            </w:sdtContent>
          </w:sdt>
          <w:p w14:paraId="67949AB2" w14:textId="4EC94686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 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Telefon"/>
                <w:tag w:val="ZaduzenTelefon"/>
                <w:id w:val="-562721416"/>
                <w:placeholder>
                  <w:docPart w:val="5AE41AC4CE124E6B8CD57604398EA445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AFF8A69" w14:textId="41FC16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Mob: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Mobilni"/>
                <w:tag w:val="ZaduzenMobilni"/>
                <w:id w:val="1022444828"/>
                <w:placeholder>
                  <w:docPart w:val="5BE1F5913CB24C0E81114B2738EA8ED3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alias w:val="ZaduzenEmail"/>
              <w:tag w:val="ZaduzenEmail"/>
              <w:id w:val="-2136315716"/>
              <w:placeholder>
                <w:docPart w:val="DefaultPlaceholder_-1854013440"/>
              </w:placeholder>
            </w:sdtPr>
            <w:sdtEndPr>
              <w:rPr>
                <w:rFonts w:ascii="Arial" w:hAnsi="Arial" w:cs="Arial"/>
                <w:sz w:val="14"/>
                <w:szCs w:val="14"/>
                <w:lang w:val="de-DE"/>
              </w:rPr>
            </w:sdtEndPr>
            <w:sdtContent>
              <w:p w14:paraId="486DBFA0" w14:textId="4D07D3D0" w:rsidR="00271DA0" w:rsidRPr="00831315" w:rsidRDefault="00DD5CE7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hyperlink r:id="rId10" w:history="1">
                  <w:r w:rsidR="00271DA0" w:rsidRPr="00831315">
                    <w:rPr>
                      <w:rFonts w:ascii="Arial" w:hAnsi="Arial" w:cs="Arial"/>
                      <w:sz w:val="14"/>
                      <w:szCs w:val="14"/>
                      <w:lang w:val="de-DE"/>
                    </w:rPr>
                    <w:t>bojana.rusic@rs.tuv.com</w:t>
                  </w:r>
                </w:hyperlink>
                <w:r w:rsidR="00E45709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  <w:r w:rsidR="00271DA0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</w:p>
            </w:sdtContent>
          </w:sdt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31606562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DatumPonude"/>
                <w:tag w:val="DatumPonude"/>
                <w:id w:val="-161940327"/>
                <w:placeholder>
                  <w:docPart w:val="DefaultPlaceholder_-1854013440"/>
                </w:placeholder>
              </w:sdtPr>
              <w:sdtEndPr/>
              <w:sdtContent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09.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</w:t>
                </w:r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7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.2019.</w:t>
                </w:r>
              </w:sdtContent>
            </w:sdt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2CFF0938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sdt>
                    <w:sdtPr>
                      <w:rPr>
                        <w:rFonts w:cs="Arial"/>
                      </w:rPr>
                      <w:alias w:val="PonudaBroj"/>
                      <w:tag w:val="PonudaBroj"/>
                      <w:id w:val="-16418842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cs="Arial"/>
                        </w:rPr>
                        <w:t>0001/19</w:t>
                      </w:r>
                    </w:sdtContent>
                  </w:sdt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4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DD5CE7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5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DD5CE7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6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5E7A63FD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BrojPonude"/>
              <w:tag w:val="BrojPonude"/>
              <w:id w:val="1120649754"/>
              <w:placeholder>
                <w:docPart w:val="DefaultPlaceholder_-1854013440"/>
              </w:placeholder>
            </w:sdtPr>
            <w:sdtEndPr/>
            <w:sdtContent>
              <w:p w14:paraId="5BC372B1" w14:textId="672A30DD" w:rsidR="00634D60" w:rsidRPr="009B37BE" w:rsidRDefault="009F6D3D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p>
            </w:sdtContent>
          </w:sdt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cs="Arial"/>
              </w:rPr>
              <w:alias w:val="PredmetPonude"/>
              <w:tag w:val="PredmetPonude"/>
              <w:id w:val="654494966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cs="Arial"/>
                  </w:rPr>
                  <w:alias w:val="Ponuda"/>
                  <w:tag w:val="Ponuda"/>
                  <w:id w:val="-1627155175"/>
                  <w:placeholder>
                    <w:docPart w:val="DefaultPlaceholder_-1854013440"/>
                  </w:placeholder>
                </w:sdtPr>
                <w:sdtEndPr/>
                <w:sdtContent>
                  <w:p w14:paraId="087F06E5" w14:textId="7D7D6B15" w:rsidR="00634D60" w:rsidRPr="003E0A25" w:rsidRDefault="009F6D3D" w:rsidP="00FC2C98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rFonts w:cs="Arial"/>
                        <w:lang w:val="sr-Latn-RS"/>
                      </w:rPr>
                    </w:pPr>
                    <w:r w:rsidRPr="003E0A25">
                      <w:rPr>
                        <w:rFonts w:cs="Arial"/>
                      </w:rPr>
                      <w:t>G modul – pojedinačna verifikacija</w:t>
                    </w:r>
                  </w:p>
                </w:sdtContent>
              </w:sdt>
            </w:sdtContent>
          </w:sdt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TipProizvoda"/>
              <w:tag w:val="TipProizvoda"/>
              <w:id w:val="35400571"/>
              <w:placeholder>
                <w:docPart w:val="DefaultPlaceholder_-1854013440"/>
              </w:placeholder>
            </w:sdtPr>
            <w:sdtEndPr/>
            <w:sdtContent>
              <w:p w14:paraId="74391547" w14:textId="41414C04" w:rsidR="00831315" w:rsidRPr="00831315" w:rsidRDefault="00C457B4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Kotao, babrički broj xx</w:t>
                </w:r>
              </w:p>
            </w:sdtContent>
          </w:sdt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oizvodjac"/>
              <w:tag w:val="Proizvodjac"/>
              <w:id w:val="-131179755"/>
              <w:placeholder>
                <w:docPart w:val="DefaultPlaceholder_-1854013440"/>
              </w:placeholder>
            </w:sdtPr>
            <w:sdtEndPr/>
            <w:sdtContent>
              <w:p w14:paraId="36307C9B" w14:textId="12FC8218" w:rsidR="00634D60" w:rsidRPr="00372E40" w:rsidRDefault="00C457B4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„ne mora biti Klijent“!</w:t>
                </w:r>
              </w:p>
            </w:sdtContent>
          </w:sdt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imenjiviZahtevi"/>
              <w:tag w:val="PrimenjiviZahtevi"/>
              <w:id w:val="-588231119"/>
              <w:placeholder>
                <w:docPart w:val="DefaultPlaceholder_-1854013440"/>
              </w:placeholder>
            </w:sdtPr>
            <w:sdtEndPr/>
            <w:sdtContent>
              <w:p w14:paraId="1A0DEF56" w14:textId="1CB1DD04" w:rsidR="00634D60" w:rsidRPr="00372E40" w:rsidRDefault="00831315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 w:rsidRPr="00831315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E</w:t>
                </w:r>
                <w:r w:rsidR="00C457B4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N....</w:t>
                </w:r>
              </w:p>
            </w:sdtContent>
          </w:sdt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edvidjenoVreme"/>
              <w:tag w:val="PredvidjenoVreme"/>
              <w:id w:val="-229318672"/>
              <w:placeholder>
                <w:docPart w:val="DefaultPlaceholder_-1854013440"/>
              </w:placeholder>
            </w:sdtPr>
            <w:sdtEndPr/>
            <w:sdtContent>
              <w:p w14:paraId="6C71652B" w14:textId="01AA311B" w:rsidR="00634D60" w:rsidRPr="009B37BE" w:rsidRDefault="00831315" w:rsidP="004E7107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3</w:t>
                </w:r>
                <w:r w:rsidR="00600A7C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0 dana od potvrde ponude, pristizanje adekvatnog uzorka i dokumentacije u laboratoriju</w:t>
                </w:r>
                <w:r w:rsidR="00634D60" w:rsidRPr="009B37B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 xml:space="preserve"> </w:t>
                </w:r>
              </w:p>
            </w:sdtContent>
          </w:sdt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1170451323"/>
        <w:placeholder>
          <w:docPart w:val="DefaultPlaceholder_-1854013440"/>
        </w:placeholder>
      </w:sdtPr>
      <w:sdtEndPr>
        <w:rPr>
          <w:rFonts w:eastAsia="Calibri" w:cs="Arial"/>
          <w:b w:val="0"/>
          <w:bCs w:val="0"/>
          <w:lang w:val="de-AT" w:eastAsia="en-US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4961"/>
            <w:gridCol w:w="851"/>
            <w:gridCol w:w="992"/>
            <w:gridCol w:w="1134"/>
            <w:gridCol w:w="1276"/>
          </w:tblGrid>
          <w:tr w:rsidR="00F93F46" w:rsidRPr="00E23C7A" w14:paraId="40E2A037" w14:textId="77777777" w:rsidTr="00AE79F2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58E60995" w14:textId="60B40A71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4961" w:type="dxa"/>
                <w:shd w:val="clear" w:color="auto" w:fill="E7E6E6"/>
                <w:vAlign w:val="center"/>
              </w:tcPr>
              <w:p w14:paraId="0C0A887A" w14:textId="1B428CD9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851" w:type="dxa"/>
                <w:shd w:val="clear" w:color="auto" w:fill="E7E6E6"/>
                <w:vAlign w:val="center"/>
              </w:tcPr>
              <w:p w14:paraId="4313DB6B" w14:textId="632217AD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992" w:type="dxa"/>
                <w:shd w:val="clear" w:color="auto" w:fill="E7E6E6"/>
                <w:vAlign w:val="center"/>
              </w:tcPr>
              <w:p w14:paraId="080B6F5D" w14:textId="10CBA42E" w:rsidR="00F93F46" w:rsidRPr="00E23C7A" w:rsidRDefault="00DD5CE7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59289154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F93F46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F93F46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134" w:type="dxa"/>
                <w:shd w:val="clear" w:color="auto" w:fill="E7E6E6"/>
                <w:vAlign w:val="center"/>
              </w:tcPr>
              <w:p w14:paraId="38746EC2" w14:textId="40C2FEB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276" w:type="dxa"/>
                <w:shd w:val="clear" w:color="auto" w:fill="E7E6E6"/>
                <w:vAlign w:val="center"/>
              </w:tcPr>
              <w:p w14:paraId="0B2260A7" w14:textId="21FFFB4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862851841"/>
                    <w:placeholder>
                      <w:docPart w:val="25E8B37F2A7549A9BABAF36748397CAD"/>
                    </w:placeholder>
                    <w:showingPlcHdr/>
                  </w:sdtPr>
                  <w:sdtEndPr/>
                  <w:sdtContent>
                    <w:r w:rsidR="00472676" w:rsidRPr="009C4047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Click or tap here to enter text.</w:t>
                    </w:r>
                  </w:sdtContent>
                </w:sdt>
              </w:p>
            </w:tc>
          </w:tr>
          <w:tr w:rsidR="00F93F46" w:rsidRPr="00E23C7A" w14:paraId="2D5D2ECC" w14:textId="77777777" w:rsidTr="00AE79F2">
            <w:trPr>
              <w:trHeight w:val="395"/>
            </w:trPr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Rb"/>
                <w:tag w:val="Rb"/>
                <w:id w:val="-901217395"/>
                <w:placeholder>
                  <w:docPart w:val="8DD988A1FA9947F1AFF068BB3E25AF1F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512924A3" w14:textId="01E64D01" w:rsidR="00F93F46" w:rsidRPr="006F5F9F" w:rsidRDefault="00F4138C" w:rsidP="00F93F46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Opis"/>
                <w:tag w:val="Opis"/>
                <w:id w:val="-803307368"/>
                <w:placeholder>
                  <w:docPart w:val="31DD00D4BA1A4259BD4DB57204B61B78"/>
                </w:placeholder>
                <w:showingPlcHdr/>
              </w:sdtPr>
              <w:sdtEndPr/>
              <w:sdtContent>
                <w:tc>
                  <w:tcPr>
                    <w:tcW w:w="4961" w:type="dxa"/>
                    <w:shd w:val="clear" w:color="auto" w:fill="auto"/>
                    <w:vAlign w:val="center"/>
                  </w:tcPr>
                  <w:p w14:paraId="326F6612" w14:textId="5307EDDC" w:rsidR="00F93F46" w:rsidRPr="006F5F9F" w:rsidRDefault="00F4138C" w:rsidP="00F93F46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Jm"/>
                <w:tag w:val="Jm"/>
                <w:id w:val="-502895191"/>
                <w:placeholder>
                  <w:docPart w:val="3376ABA6EBB44575AE1A0CC22A982B7F"/>
                </w:placeholder>
                <w:showingPlcHdr/>
              </w:sdtPr>
              <w:sdtEndPr/>
              <w:sdtContent>
                <w:tc>
                  <w:tcPr>
                    <w:tcW w:w="851" w:type="dxa"/>
                    <w:vAlign w:val="center"/>
                  </w:tcPr>
                  <w:p w14:paraId="7683A445" w14:textId="24CF2401" w:rsidR="00F93F46" w:rsidRPr="006F5F9F" w:rsidRDefault="00C46701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Cena"/>
                <w:tag w:val="Cena"/>
                <w:id w:val="464091946"/>
                <w:placeholder>
                  <w:docPart w:val="02F9C63FEDAC47A1BBE2003ADAABD1E7"/>
                </w:placeholder>
                <w:showingPlcHdr/>
              </w:sdtPr>
              <w:sdtEndPr/>
              <w:sdtContent>
                <w:tc>
                  <w:tcPr>
                    <w:tcW w:w="992" w:type="dxa"/>
                    <w:vAlign w:val="center"/>
                  </w:tcPr>
                  <w:p w14:paraId="7939CD26" w14:textId="2883595F" w:rsidR="00F93F46" w:rsidRPr="006F5F9F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Kolicina"/>
                <w:tag w:val="Kolicina"/>
                <w:id w:val="511880609"/>
                <w:placeholder>
                  <w:docPart w:val="2B2A2DA3520E4142A01BCFDC7FF5442C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Align w:val="center"/>
                  </w:tcPr>
                  <w:p w14:paraId="09D46A72" w14:textId="25110985" w:rsidR="00F93F46" w:rsidRPr="006F5F9F" w:rsidRDefault="00C13512" w:rsidP="00C13512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Vrednost"/>
                <w:tag w:val="Vrednost"/>
                <w:id w:val="-1135488691"/>
                <w:placeholder>
                  <w:docPart w:val="C4DEA060D2174408B42918A666BEDAD5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76AB86BE" w14:textId="691306F3" w:rsidR="00F93F46" w:rsidRPr="006F5F9F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  <w:tr w:rsidR="00F93F46" w:rsidRPr="00E23C7A" w14:paraId="5F2B9D93" w14:textId="3760BE22" w:rsidTr="00CE34AA">
            <w:trPr>
              <w:trHeight w:val="269"/>
            </w:trPr>
            <w:tc>
              <w:tcPr>
                <w:tcW w:w="8647" w:type="dxa"/>
                <w:gridSpan w:val="5"/>
                <w:shd w:val="clear" w:color="auto" w:fill="auto"/>
                <w:vAlign w:val="center"/>
              </w:tcPr>
              <w:p w14:paraId="59AC443F" w14:textId="1E282B59" w:rsidR="00F93F46" w:rsidRPr="006F5F9F" w:rsidRDefault="00F93F46" w:rsidP="00F93F46">
                <w:pPr>
                  <w:spacing w:after="0" w:line="240" w:lineRule="auto"/>
                  <w:jc w:val="right"/>
                  <w:rPr>
                    <w:rFonts w:ascii="Arial" w:hAnsi="Arial" w:cs="Arial"/>
                    <w:sz w:val="20"/>
                    <w:szCs w:val="20"/>
                    <w:lang w:val="de-AT"/>
                  </w:rPr>
                </w:pPr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Ukupno </w:t>
                </w: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alias w:val="Valuta"/>
                    <w:tag w:val="Valuta"/>
                    <w:id w:val="20391333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€</w:t>
                    </w:r>
                  </w:sdtContent>
                </w:sdt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 bez PDVa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Total"/>
                <w:tag w:val="Total"/>
                <w:id w:val="1521665102"/>
                <w:placeholder>
                  <w:docPart w:val="6BDE4BD29BCC4A15A180A7B36972FF93"/>
                </w:placeholder>
                <w:showingPlcHdr/>
              </w:sdtPr>
              <w:sdtEndPr/>
              <w:sdtContent>
                <w:tc>
                  <w:tcPr>
                    <w:tcW w:w="1276" w:type="dxa"/>
                    <w:vAlign w:val="center"/>
                  </w:tcPr>
                  <w:p w14:paraId="156AECA8" w14:textId="3FE27863" w:rsidR="00F93F46" w:rsidRPr="006F5F9F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2748FBED" w14:textId="77777777" w:rsidR="00E23C7A" w:rsidRDefault="00E23C7A" w:rsidP="00E23C7A">
      <w:pPr>
        <w:rPr>
          <w:rFonts w:ascii="Arial" w:hAnsi="Arial" w:cs="Arial"/>
          <w:sz w:val="20"/>
          <w:szCs w:val="20"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DD5CE7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17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sdt>
            <w:sdtP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alias w:val="BitneNapomene"/>
              <w:tag w:val="BitneNapomene"/>
              <w:id w:val="1353146078"/>
              <w:placeholder>
                <w:docPart w:val="DefaultPlaceholder_-1854013440"/>
              </w:placeholder>
            </w:sdtPr>
            <w:sdtEndPr/>
            <w:sdtContent>
              <w:p w14:paraId="519B6CC0" w14:textId="734B3C43" w:rsidR="002935E3" w:rsidRPr="008C4823" w:rsidRDefault="00F93F46" w:rsidP="008C4823">
                <w:pPr>
                  <w:numPr>
                    <w:ilvl w:val="0"/>
                    <w:numId w:val="6"/>
                  </w:numPr>
                  <w:spacing w:after="0" w:line="240" w:lineRule="auto"/>
                  <w:contextualSpacing/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  <w:t>.................</w:t>
                </w:r>
              </w:p>
            </w:sdtContent>
          </w:sdt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tc>
          <w:tcPr>
            <w:tcW w:w="7077" w:type="dxa"/>
          </w:tcPr>
          <w:p w14:paraId="34E059B3" w14:textId="51B20FCA" w:rsidR="002935E3" w:rsidRDefault="00DD5CE7" w:rsidP="00C457B4">
            <w:pPr>
              <w:rPr>
                <w:lang w:val="sr-Latn-RS"/>
              </w:rPr>
            </w:pPr>
            <w:sdt>
              <w:sdtPr>
                <w:rPr>
                  <w:lang w:val="sr-Latn-RS"/>
                </w:rPr>
                <w:alias w:val="CenaUsloviPlacanja"/>
                <w:tag w:val="CenaUsloviPlacanja"/>
                <w:id w:val="2047951288"/>
                <w:placeholder>
                  <w:docPart w:val="DefaultPlaceholder_-1854013440"/>
                </w:placeholder>
              </w:sdtPr>
              <w:sdtEndPr/>
              <w:sdtContent>
                <w:r w:rsidR="00C32423">
                  <w:rPr>
                    <w:lang w:val="sr-Latn-RS"/>
                  </w:rPr>
                  <w:t>Cena i uslovi</w:t>
                </w:r>
              </w:sdtContent>
            </w:sdt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7077" w:type="dxa"/>
          </w:tcPr>
          <w:p w14:paraId="291D6B67" w14:textId="4FD226EF" w:rsidR="002935E3" w:rsidRDefault="00DD5CE7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sr-Latn-RS"/>
                </w:rPr>
                <w:alias w:val="DatumVazenja"/>
                <w:tag w:val="DatumVazenja"/>
                <w:id w:val="-161482669"/>
                <w:placeholder>
                  <w:docPart w:val="DefaultPlaceholder_-1854013440"/>
                </w:placeholder>
              </w:sdtPr>
              <w:sdtEndPr/>
              <w:sdtContent>
                <w:r w:rsidR="0025774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Datum vazenja</w:t>
                </w:r>
              </w:sdtContent>
            </w:sdt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4618D31A" w:rsidR="00CC1EDF" w:rsidRDefault="00CC1EDF">
      <w:pPr>
        <w:spacing w:after="0" w:line="240" w:lineRule="auto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br w:type="page"/>
      </w:r>
    </w:p>
    <w:p w14:paraId="4167647D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39F8C7A8" w14:textId="77777777" w:rsidR="009C564E" w:rsidRDefault="009C564E" w:rsidP="00155878">
      <w:pPr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r w:rsidRPr="00B52AB7">
        <w:rPr>
          <w:rFonts w:ascii="Arial" w:hAnsi="Arial" w:cs="Arial"/>
          <w:b/>
          <w:lang w:val="sr-Latn-RS"/>
        </w:rPr>
        <w:t>Izjava o prihvatanju ponude i naručivanju usluga</w:t>
      </w:r>
    </w:p>
    <w:p w14:paraId="462A1DC9" w14:textId="253BB3D2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 xml:space="preserve">.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BrojPonude"/>
          <w:tag w:val="BrojPonude"/>
          <w:id w:val="-31806532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0001/19</w:t>
          </w:r>
        </w:sdtContent>
      </w:sdt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DatumPonude"/>
          <w:tag w:val="DatumPonude"/>
          <w:id w:val="-52702809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09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.0</w:t>
          </w:r>
          <w:r w:rsidR="0058749A">
            <w:rPr>
              <w:rFonts w:ascii="Arial" w:hAnsi="Arial" w:cs="Arial"/>
              <w:sz w:val="20"/>
              <w:szCs w:val="20"/>
              <w:lang w:val="sr-Latn-RS"/>
            </w:rPr>
            <w:t>7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.2019</w:t>
          </w:r>
        </w:sdtContent>
      </w:sdt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273DA2DC" w14:textId="216129B6" w:rsidR="0090113D" w:rsidRPr="0090113D" w:rsidRDefault="00BC1E41" w:rsidP="0090113D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-676664326"/>
        <w:placeholder>
          <w:docPart w:val="ECE6C9CB915B40ECAB027EF3AC1E3A6F"/>
        </w:placeholder>
      </w:sdtPr>
      <w:sdtEndPr>
        <w:rPr>
          <w:rFonts w:eastAsia="Calibri" w:cs="Arial"/>
          <w:b w:val="0"/>
          <w:bCs w:val="0"/>
          <w:lang w:val="de-AT" w:eastAsia="en-US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4961"/>
            <w:gridCol w:w="851"/>
            <w:gridCol w:w="992"/>
            <w:gridCol w:w="1134"/>
            <w:gridCol w:w="1276"/>
          </w:tblGrid>
          <w:tr w:rsidR="008901CD" w:rsidRPr="00E23C7A" w14:paraId="7B7B104E" w14:textId="77777777" w:rsidTr="008E4694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394F6DC5" w14:textId="77777777" w:rsidR="008901CD" w:rsidRPr="00E23C7A" w:rsidRDefault="008901CD" w:rsidP="008E4694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4961" w:type="dxa"/>
                <w:shd w:val="clear" w:color="auto" w:fill="E7E6E6"/>
                <w:vAlign w:val="center"/>
              </w:tcPr>
              <w:p w14:paraId="3732F52F" w14:textId="77777777" w:rsidR="008901CD" w:rsidRPr="00E23C7A" w:rsidRDefault="008901CD" w:rsidP="008E4694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851" w:type="dxa"/>
                <w:shd w:val="clear" w:color="auto" w:fill="E7E6E6"/>
                <w:vAlign w:val="center"/>
              </w:tcPr>
              <w:p w14:paraId="38F4E504" w14:textId="77777777" w:rsidR="008901CD" w:rsidRPr="00E23C7A" w:rsidRDefault="008901CD" w:rsidP="008E4694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992" w:type="dxa"/>
                <w:shd w:val="clear" w:color="auto" w:fill="E7E6E6"/>
                <w:vAlign w:val="center"/>
              </w:tcPr>
              <w:p w14:paraId="2602953C" w14:textId="77777777" w:rsidR="008901CD" w:rsidRPr="00E23C7A" w:rsidRDefault="008901CD" w:rsidP="008E4694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827249249"/>
                    <w:placeholder>
                      <w:docPart w:val="ECE6C9CB915B40ECAB027EF3AC1E3A6F"/>
                    </w:placeholder>
                  </w:sdtPr>
                  <w:sdtContent>
                    <w:r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134" w:type="dxa"/>
                <w:shd w:val="clear" w:color="auto" w:fill="E7E6E6"/>
                <w:vAlign w:val="center"/>
              </w:tcPr>
              <w:p w14:paraId="4C23DCE9" w14:textId="77777777" w:rsidR="008901CD" w:rsidRPr="00E23C7A" w:rsidRDefault="008901CD" w:rsidP="008E4694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276" w:type="dxa"/>
                <w:shd w:val="clear" w:color="auto" w:fill="E7E6E6"/>
                <w:vAlign w:val="center"/>
              </w:tcPr>
              <w:p w14:paraId="16DEC6BD" w14:textId="77777777" w:rsidR="008901CD" w:rsidRPr="00E23C7A" w:rsidRDefault="008901CD" w:rsidP="008E4694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838270653"/>
                    <w:placeholder>
                      <w:docPart w:val="91020104BA434DF6829498F64841FAB4"/>
                    </w:placeholder>
                    <w:showingPlcHdr/>
                  </w:sdtPr>
                  <w:sdtContent>
                    <w:r w:rsidRPr="009C4047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Click or tap here to enter text.</w:t>
                    </w:r>
                  </w:sdtContent>
                </w:sdt>
              </w:p>
            </w:tc>
          </w:tr>
          <w:tr w:rsidR="008901CD" w:rsidRPr="00E23C7A" w14:paraId="6C21FA79" w14:textId="77777777" w:rsidTr="008E4694">
            <w:trPr>
              <w:trHeight w:val="395"/>
            </w:trPr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Rb"/>
                <w:tag w:val="Rb"/>
                <w:id w:val="131909913"/>
                <w:placeholder>
                  <w:docPart w:val="2A48DF634D7247A598443ABD84CDC72C"/>
                </w:placeholder>
                <w:showingPlcHdr/>
              </w:sdtPr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3B2D83C3" w14:textId="77777777" w:rsidR="008901CD" w:rsidRPr="006F5F9F" w:rsidRDefault="008901CD" w:rsidP="008E4694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Opis"/>
                <w:tag w:val="Opis"/>
                <w:id w:val="789862082"/>
                <w:placeholder>
                  <w:docPart w:val="0DE1006932A44EF3819C7D46CAD7AC50"/>
                </w:placeholder>
                <w:showingPlcHdr/>
              </w:sdtPr>
              <w:sdtContent>
                <w:tc>
                  <w:tcPr>
                    <w:tcW w:w="4961" w:type="dxa"/>
                    <w:shd w:val="clear" w:color="auto" w:fill="auto"/>
                    <w:vAlign w:val="center"/>
                  </w:tcPr>
                  <w:p w14:paraId="5C249A64" w14:textId="77777777" w:rsidR="008901CD" w:rsidRPr="006F5F9F" w:rsidRDefault="008901CD" w:rsidP="008E4694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Jm"/>
                <w:tag w:val="Jm"/>
                <w:id w:val="-1312711201"/>
                <w:placeholder>
                  <w:docPart w:val="F89CB896FD0846038D6172B536100C6F"/>
                </w:placeholder>
                <w:showingPlcHdr/>
              </w:sdtPr>
              <w:sdtContent>
                <w:tc>
                  <w:tcPr>
                    <w:tcW w:w="851" w:type="dxa"/>
                    <w:vAlign w:val="center"/>
                  </w:tcPr>
                  <w:p w14:paraId="0343E445" w14:textId="77777777" w:rsidR="008901CD" w:rsidRPr="006F5F9F" w:rsidRDefault="008901CD" w:rsidP="008E4694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Cena"/>
                <w:tag w:val="Cena"/>
                <w:id w:val="-507600087"/>
                <w:placeholder>
                  <w:docPart w:val="D13C0638FC0F4C6FA2C51262B055C824"/>
                </w:placeholder>
                <w:showingPlcHdr/>
              </w:sdtPr>
              <w:sdtContent>
                <w:tc>
                  <w:tcPr>
                    <w:tcW w:w="992" w:type="dxa"/>
                    <w:vAlign w:val="center"/>
                  </w:tcPr>
                  <w:p w14:paraId="5E98DACB" w14:textId="77777777" w:rsidR="008901CD" w:rsidRPr="006F5F9F" w:rsidRDefault="008901CD" w:rsidP="008E4694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Kolicina"/>
                <w:tag w:val="Kolicina"/>
                <w:id w:val="-1137485899"/>
                <w:placeholder>
                  <w:docPart w:val="0950D4AEC8D448049F3FAD20E478E472"/>
                </w:placeholder>
                <w:showingPlcHdr/>
              </w:sdtPr>
              <w:sdtContent>
                <w:tc>
                  <w:tcPr>
                    <w:tcW w:w="1134" w:type="dxa"/>
                    <w:vAlign w:val="center"/>
                  </w:tcPr>
                  <w:p w14:paraId="290E92A3" w14:textId="77777777" w:rsidR="008901CD" w:rsidRPr="006F5F9F" w:rsidRDefault="008901CD" w:rsidP="008E4694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Vrednost"/>
                <w:tag w:val="Vrednost"/>
                <w:id w:val="302125020"/>
                <w:placeholder>
                  <w:docPart w:val="DBC80DD0F38B42E689B2CEB9211C83D2"/>
                </w:placeholder>
                <w:showingPlcHdr/>
              </w:sdtPr>
              <w:sdtContent>
                <w:tc>
                  <w:tcPr>
                    <w:tcW w:w="1276" w:type="dxa"/>
                    <w:vAlign w:val="center"/>
                  </w:tcPr>
                  <w:p w14:paraId="2F1C4F7B" w14:textId="77777777" w:rsidR="008901CD" w:rsidRPr="006F5F9F" w:rsidRDefault="008901CD" w:rsidP="008E4694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  <w:tr w:rsidR="008901CD" w:rsidRPr="00E23C7A" w14:paraId="689D7274" w14:textId="77777777" w:rsidTr="008E4694">
            <w:trPr>
              <w:trHeight w:val="269"/>
            </w:trPr>
            <w:tc>
              <w:tcPr>
                <w:tcW w:w="8647" w:type="dxa"/>
                <w:gridSpan w:val="5"/>
                <w:shd w:val="clear" w:color="auto" w:fill="auto"/>
                <w:vAlign w:val="center"/>
              </w:tcPr>
              <w:p w14:paraId="6E92D729" w14:textId="77777777" w:rsidR="008901CD" w:rsidRPr="006F5F9F" w:rsidRDefault="008901CD" w:rsidP="008E4694">
                <w:pPr>
                  <w:spacing w:after="0" w:line="240" w:lineRule="auto"/>
                  <w:jc w:val="right"/>
                  <w:rPr>
                    <w:rFonts w:ascii="Arial" w:hAnsi="Arial" w:cs="Arial"/>
                    <w:sz w:val="20"/>
                    <w:szCs w:val="20"/>
                    <w:lang w:val="de-AT"/>
                  </w:rPr>
                </w:pPr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Ukupno </w:t>
                </w: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alias w:val="Valuta"/>
                    <w:tag w:val="Valuta"/>
                    <w:id w:val="-1228526803"/>
                    <w:placeholder>
                      <w:docPart w:val="ECE6C9CB915B40ECAB027EF3AC1E3A6F"/>
                    </w:placeholder>
                  </w:sdtPr>
                  <w:sdtContent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€</w:t>
                    </w:r>
                  </w:sdtContent>
                </w:sdt>
                <w:r w:rsidRPr="006F5F9F">
                  <w:rPr>
                    <w:rFonts w:ascii="Arial" w:hAnsi="Arial" w:cs="Arial"/>
                    <w:sz w:val="20"/>
                    <w:szCs w:val="20"/>
                    <w:lang w:val="de-AT"/>
                  </w:rPr>
                  <w:t xml:space="preserve"> bez PDVa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  <w:lang w:val="de-AT"/>
                </w:rPr>
                <w:alias w:val="Total"/>
                <w:tag w:val="Total"/>
                <w:id w:val="-1536336685"/>
                <w:placeholder>
                  <w:docPart w:val="6E8CF7D2C32A40CFA973093260B76076"/>
                </w:placeholder>
                <w:showingPlcHdr/>
              </w:sdtPr>
              <w:sdtContent>
                <w:tc>
                  <w:tcPr>
                    <w:tcW w:w="1276" w:type="dxa"/>
                    <w:vAlign w:val="center"/>
                  </w:tcPr>
                  <w:p w14:paraId="12552C9E" w14:textId="77777777" w:rsidR="008901CD" w:rsidRPr="006F5F9F" w:rsidRDefault="008901CD" w:rsidP="008E4694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</w:pPr>
                    <w:r w:rsidRPr="006F5F9F">
                      <w:rPr>
                        <w:rFonts w:ascii="Arial" w:hAnsi="Arial" w:cs="Arial"/>
                        <w:sz w:val="20"/>
                        <w:szCs w:val="20"/>
                        <w:lang w:val="de-A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  <w:bookmarkStart w:id="0" w:name="_GoBack"/>
      <w:bookmarkEnd w:id="0"/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36776667" w:rsidR="00711051" w:rsidRPr="00DE5D45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KlijentNaziv"/>
          <w:tag w:val="KlijentNaziv"/>
          <w:id w:val="-1154282985"/>
          <w:placeholder>
            <w:docPart w:val="D531BFE9DDB84ABDA417A3B229E80303"/>
          </w:placeholder>
          <w:showingPlcHdr/>
        </w:sdtPr>
        <w:sdtEndPr/>
        <w:sdtContent>
          <w:r w:rsidR="00D63FD9" w:rsidRPr="00DE5D45">
            <w:rPr>
              <w:rFonts w:ascii="Arial" w:hAnsi="Arial" w:cs="Arial"/>
              <w:sz w:val="20"/>
              <w:szCs w:val="20"/>
              <w:lang w:val="sr-Latn-RS"/>
            </w:rPr>
            <w:t>Click or tap here to enter text.</w:t>
          </w:r>
        </w:sdtContent>
      </w:sdt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18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0C87D" w14:textId="77777777" w:rsidR="00DD5CE7" w:rsidRDefault="00DD5CE7" w:rsidP="00DE7637">
      <w:pPr>
        <w:spacing w:after="0" w:line="240" w:lineRule="auto"/>
      </w:pPr>
      <w:r>
        <w:separator/>
      </w:r>
    </w:p>
  </w:endnote>
  <w:endnote w:type="continuationSeparator" w:id="0">
    <w:p w14:paraId="2CC61E02" w14:textId="77777777" w:rsidR="00DD5CE7" w:rsidRDefault="00DD5CE7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873F" w14:textId="77777777" w:rsidR="00DD5CE7" w:rsidRDefault="00DD5CE7" w:rsidP="00DE7637">
      <w:pPr>
        <w:spacing w:after="0" w:line="240" w:lineRule="auto"/>
      </w:pPr>
      <w:r>
        <w:separator/>
      </w:r>
    </w:p>
  </w:footnote>
  <w:footnote w:type="continuationSeparator" w:id="0">
    <w:p w14:paraId="14B9B377" w14:textId="77777777" w:rsidR="00DD5CE7" w:rsidRDefault="00DD5CE7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5C0A" w14:textId="2678153A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sr-Latn-RS" w:eastAsia="sr-Latn-RS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B24"/>
    <w:multiLevelType w:val="hybridMultilevel"/>
    <w:tmpl w:val="62D02868"/>
    <w:lvl w:ilvl="0" w:tplc="13DE8800">
      <w:start w:val="1"/>
      <w:numFmt w:val="bullet"/>
      <w:suff w:val="nothing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51859"/>
    <w:multiLevelType w:val="hybridMultilevel"/>
    <w:tmpl w:val="907C73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5E15"/>
    <w:multiLevelType w:val="hybridMultilevel"/>
    <w:tmpl w:val="22268892"/>
    <w:lvl w:ilvl="0" w:tplc="2446F2E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33F1B"/>
    <w:multiLevelType w:val="hybridMultilevel"/>
    <w:tmpl w:val="7632DC8C"/>
    <w:lvl w:ilvl="0" w:tplc="1E3897E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D09FF"/>
    <w:multiLevelType w:val="hybridMultilevel"/>
    <w:tmpl w:val="EFEE37A2"/>
    <w:lvl w:ilvl="0" w:tplc="5CF2106A">
      <w:start w:val="1"/>
      <w:numFmt w:val="bullet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25F3D"/>
    <w:multiLevelType w:val="hybridMultilevel"/>
    <w:tmpl w:val="C2F6E172"/>
    <w:lvl w:ilvl="0" w:tplc="759427A4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C4513"/>
    <w:multiLevelType w:val="hybridMultilevel"/>
    <w:tmpl w:val="4C2EDC70"/>
    <w:lvl w:ilvl="0" w:tplc="E77C28DE">
      <w:start w:val="1"/>
      <w:numFmt w:val="bullet"/>
      <w:suff w:val="nothing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941F1"/>
    <w:multiLevelType w:val="hybridMultilevel"/>
    <w:tmpl w:val="F2B0DC1C"/>
    <w:lvl w:ilvl="0" w:tplc="963C0522">
      <w:start w:val="1"/>
      <w:numFmt w:val="bullet"/>
      <w:lvlText w:val="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74034A"/>
    <w:multiLevelType w:val="hybridMultilevel"/>
    <w:tmpl w:val="BC1403C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C5B47"/>
    <w:multiLevelType w:val="hybridMultilevel"/>
    <w:tmpl w:val="FACC05F0"/>
    <w:lvl w:ilvl="0" w:tplc="2446F2E2">
      <w:start w:val="1"/>
      <w:numFmt w:val="bullet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176146"/>
    <w:multiLevelType w:val="hybridMultilevel"/>
    <w:tmpl w:val="1FFC6412"/>
    <w:lvl w:ilvl="0" w:tplc="F0D60C66">
      <w:start w:val="1"/>
      <w:numFmt w:val="bullet"/>
      <w:suff w:val="nothing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437DD"/>
    <w:multiLevelType w:val="hybridMultilevel"/>
    <w:tmpl w:val="CA4EADB6"/>
    <w:lvl w:ilvl="0" w:tplc="E86C3C32">
      <w:start w:val="1"/>
      <w:numFmt w:val="bullet"/>
      <w:suff w:val="nothing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17594"/>
    <w:multiLevelType w:val="hybridMultilevel"/>
    <w:tmpl w:val="EA8E0104"/>
    <w:lvl w:ilvl="0" w:tplc="7A323084">
      <w:start w:val="1"/>
      <w:numFmt w:val="bullet"/>
      <w:suff w:val="nothing"/>
      <w:lvlText w:val=""/>
      <w:lvlJc w:val="left"/>
      <w:pPr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E09BA"/>
    <w:multiLevelType w:val="hybridMultilevel"/>
    <w:tmpl w:val="8FF8ADA0"/>
    <w:lvl w:ilvl="0" w:tplc="FB463BB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D5F15"/>
    <w:multiLevelType w:val="hybridMultilevel"/>
    <w:tmpl w:val="C77ED1C4"/>
    <w:lvl w:ilvl="0" w:tplc="64E40F9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82A00"/>
    <w:multiLevelType w:val="hybridMultilevel"/>
    <w:tmpl w:val="3382806E"/>
    <w:lvl w:ilvl="0" w:tplc="D6843A88">
      <w:start w:val="1"/>
      <w:numFmt w:val="bullet"/>
      <w:lvlText w:val=""/>
      <w:lvlJc w:val="left"/>
      <w:pPr>
        <w:tabs>
          <w:tab w:val="num" w:pos="57"/>
        </w:tabs>
        <w:ind w:left="0" w:firstLine="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"/>
  </w:num>
  <w:num w:numId="8">
    <w:abstractNumId w:val="13"/>
  </w:num>
  <w:num w:numId="9">
    <w:abstractNumId w:val="23"/>
  </w:num>
  <w:num w:numId="10">
    <w:abstractNumId w:val="17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6"/>
  </w:num>
  <w:num w:numId="14">
    <w:abstractNumId w:val="10"/>
  </w:num>
  <w:num w:numId="15">
    <w:abstractNumId w:val="5"/>
  </w:num>
  <w:num w:numId="16">
    <w:abstractNumId w:val="18"/>
  </w:num>
  <w:num w:numId="17">
    <w:abstractNumId w:val="15"/>
  </w:num>
  <w:num w:numId="18">
    <w:abstractNumId w:val="26"/>
  </w:num>
  <w:num w:numId="19">
    <w:abstractNumId w:val="0"/>
  </w:num>
  <w:num w:numId="20">
    <w:abstractNumId w:val="14"/>
  </w:num>
  <w:num w:numId="21">
    <w:abstractNumId w:val="2"/>
  </w:num>
  <w:num w:numId="22">
    <w:abstractNumId w:val="19"/>
  </w:num>
  <w:num w:numId="23">
    <w:abstractNumId w:val="25"/>
  </w:num>
  <w:num w:numId="24">
    <w:abstractNumId w:val="3"/>
  </w:num>
  <w:num w:numId="25">
    <w:abstractNumId w:val="20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3326C"/>
    <w:rsid w:val="00044272"/>
    <w:rsid w:val="0004646E"/>
    <w:rsid w:val="00047528"/>
    <w:rsid w:val="00072702"/>
    <w:rsid w:val="00083FE6"/>
    <w:rsid w:val="00093DB7"/>
    <w:rsid w:val="0009433C"/>
    <w:rsid w:val="0009485D"/>
    <w:rsid w:val="00095F0B"/>
    <w:rsid w:val="000A4DB1"/>
    <w:rsid w:val="000A50A5"/>
    <w:rsid w:val="000E2359"/>
    <w:rsid w:val="000E7B23"/>
    <w:rsid w:val="000F18F8"/>
    <w:rsid w:val="00103553"/>
    <w:rsid w:val="0010747E"/>
    <w:rsid w:val="00112EBC"/>
    <w:rsid w:val="0013118F"/>
    <w:rsid w:val="001357C9"/>
    <w:rsid w:val="00142647"/>
    <w:rsid w:val="0014309F"/>
    <w:rsid w:val="00155878"/>
    <w:rsid w:val="00156DE4"/>
    <w:rsid w:val="0017016A"/>
    <w:rsid w:val="001707C9"/>
    <w:rsid w:val="001718F9"/>
    <w:rsid w:val="00180033"/>
    <w:rsid w:val="00185F46"/>
    <w:rsid w:val="001863A4"/>
    <w:rsid w:val="001931C1"/>
    <w:rsid w:val="001B0ED5"/>
    <w:rsid w:val="001B6B77"/>
    <w:rsid w:val="001C049E"/>
    <w:rsid w:val="001C604E"/>
    <w:rsid w:val="001D2F1A"/>
    <w:rsid w:val="001F2342"/>
    <w:rsid w:val="002018EA"/>
    <w:rsid w:val="00217817"/>
    <w:rsid w:val="00223C43"/>
    <w:rsid w:val="002300C8"/>
    <w:rsid w:val="002412DF"/>
    <w:rsid w:val="00250617"/>
    <w:rsid w:val="0025530B"/>
    <w:rsid w:val="0025774E"/>
    <w:rsid w:val="002600BD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33116"/>
    <w:rsid w:val="00347836"/>
    <w:rsid w:val="003514CB"/>
    <w:rsid w:val="00357943"/>
    <w:rsid w:val="00372E40"/>
    <w:rsid w:val="0037621F"/>
    <w:rsid w:val="0037768C"/>
    <w:rsid w:val="00382C07"/>
    <w:rsid w:val="003A3CC9"/>
    <w:rsid w:val="003B3EF6"/>
    <w:rsid w:val="003C1157"/>
    <w:rsid w:val="003D35AC"/>
    <w:rsid w:val="003E0A25"/>
    <w:rsid w:val="003E0A73"/>
    <w:rsid w:val="003E2ABC"/>
    <w:rsid w:val="003E405F"/>
    <w:rsid w:val="003E53A4"/>
    <w:rsid w:val="0041008E"/>
    <w:rsid w:val="00431E40"/>
    <w:rsid w:val="00433C05"/>
    <w:rsid w:val="00434ABB"/>
    <w:rsid w:val="00441F42"/>
    <w:rsid w:val="0044750D"/>
    <w:rsid w:val="0045530C"/>
    <w:rsid w:val="0045704D"/>
    <w:rsid w:val="00467CF2"/>
    <w:rsid w:val="00472676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98E"/>
    <w:rsid w:val="00575F07"/>
    <w:rsid w:val="0058583F"/>
    <w:rsid w:val="0058749A"/>
    <w:rsid w:val="005B7BBE"/>
    <w:rsid w:val="005D02A9"/>
    <w:rsid w:val="005D2C72"/>
    <w:rsid w:val="005D4F42"/>
    <w:rsid w:val="005E5616"/>
    <w:rsid w:val="005F46DD"/>
    <w:rsid w:val="005F65A7"/>
    <w:rsid w:val="005F6D0F"/>
    <w:rsid w:val="00600A7C"/>
    <w:rsid w:val="00605005"/>
    <w:rsid w:val="006111C5"/>
    <w:rsid w:val="00614845"/>
    <w:rsid w:val="006202D5"/>
    <w:rsid w:val="00634D60"/>
    <w:rsid w:val="00650D0D"/>
    <w:rsid w:val="00655978"/>
    <w:rsid w:val="00656DA9"/>
    <w:rsid w:val="00661246"/>
    <w:rsid w:val="00666BCF"/>
    <w:rsid w:val="00673C65"/>
    <w:rsid w:val="006745F5"/>
    <w:rsid w:val="00683F5B"/>
    <w:rsid w:val="00691BE8"/>
    <w:rsid w:val="006B26E4"/>
    <w:rsid w:val="006B2F3A"/>
    <w:rsid w:val="006B77C4"/>
    <w:rsid w:val="006C148D"/>
    <w:rsid w:val="006D09D6"/>
    <w:rsid w:val="006D6D37"/>
    <w:rsid w:val="006E24B1"/>
    <w:rsid w:val="006F54F7"/>
    <w:rsid w:val="006F5547"/>
    <w:rsid w:val="006F5F9F"/>
    <w:rsid w:val="0070111D"/>
    <w:rsid w:val="00711051"/>
    <w:rsid w:val="00713BD7"/>
    <w:rsid w:val="007157C4"/>
    <w:rsid w:val="0073462D"/>
    <w:rsid w:val="00737477"/>
    <w:rsid w:val="007601A8"/>
    <w:rsid w:val="00776EB2"/>
    <w:rsid w:val="00777617"/>
    <w:rsid w:val="007914B1"/>
    <w:rsid w:val="007A09E2"/>
    <w:rsid w:val="007B4EF6"/>
    <w:rsid w:val="007C70C9"/>
    <w:rsid w:val="007D7293"/>
    <w:rsid w:val="007E6468"/>
    <w:rsid w:val="007E6B0C"/>
    <w:rsid w:val="007F6C2D"/>
    <w:rsid w:val="008112B9"/>
    <w:rsid w:val="008176E7"/>
    <w:rsid w:val="00817997"/>
    <w:rsid w:val="00826B9D"/>
    <w:rsid w:val="00831035"/>
    <w:rsid w:val="00831315"/>
    <w:rsid w:val="008372EA"/>
    <w:rsid w:val="00853E67"/>
    <w:rsid w:val="00856238"/>
    <w:rsid w:val="00856C80"/>
    <w:rsid w:val="008643A2"/>
    <w:rsid w:val="0086742B"/>
    <w:rsid w:val="00885F90"/>
    <w:rsid w:val="008901CD"/>
    <w:rsid w:val="0089735C"/>
    <w:rsid w:val="008A0483"/>
    <w:rsid w:val="008B12CA"/>
    <w:rsid w:val="008B2894"/>
    <w:rsid w:val="008C4823"/>
    <w:rsid w:val="008D27FD"/>
    <w:rsid w:val="008D6DC8"/>
    <w:rsid w:val="008E2290"/>
    <w:rsid w:val="008E2EDE"/>
    <w:rsid w:val="0090113D"/>
    <w:rsid w:val="00914BA1"/>
    <w:rsid w:val="0093005B"/>
    <w:rsid w:val="009330CA"/>
    <w:rsid w:val="0093384C"/>
    <w:rsid w:val="009340DE"/>
    <w:rsid w:val="00942D70"/>
    <w:rsid w:val="009656BB"/>
    <w:rsid w:val="00967690"/>
    <w:rsid w:val="00975175"/>
    <w:rsid w:val="0097614E"/>
    <w:rsid w:val="0098365D"/>
    <w:rsid w:val="00984D91"/>
    <w:rsid w:val="0098609B"/>
    <w:rsid w:val="009A017B"/>
    <w:rsid w:val="009A5237"/>
    <w:rsid w:val="009A5F92"/>
    <w:rsid w:val="009B37BE"/>
    <w:rsid w:val="009C4047"/>
    <w:rsid w:val="009C47FB"/>
    <w:rsid w:val="009C564E"/>
    <w:rsid w:val="009C5673"/>
    <w:rsid w:val="009D7943"/>
    <w:rsid w:val="009E4C2C"/>
    <w:rsid w:val="009F28ED"/>
    <w:rsid w:val="009F411B"/>
    <w:rsid w:val="009F5F97"/>
    <w:rsid w:val="009F6D3D"/>
    <w:rsid w:val="00A05EE1"/>
    <w:rsid w:val="00A21C44"/>
    <w:rsid w:val="00A2263C"/>
    <w:rsid w:val="00A33677"/>
    <w:rsid w:val="00A4509F"/>
    <w:rsid w:val="00A5120A"/>
    <w:rsid w:val="00A56802"/>
    <w:rsid w:val="00A572FA"/>
    <w:rsid w:val="00A7616C"/>
    <w:rsid w:val="00A7733F"/>
    <w:rsid w:val="00A84D11"/>
    <w:rsid w:val="00A9180B"/>
    <w:rsid w:val="00AE2DB7"/>
    <w:rsid w:val="00AE6C1B"/>
    <w:rsid w:val="00AE79F2"/>
    <w:rsid w:val="00AF4340"/>
    <w:rsid w:val="00AF5AE7"/>
    <w:rsid w:val="00B2116D"/>
    <w:rsid w:val="00B339F8"/>
    <w:rsid w:val="00B33F20"/>
    <w:rsid w:val="00B52AB7"/>
    <w:rsid w:val="00B57F9D"/>
    <w:rsid w:val="00B704D1"/>
    <w:rsid w:val="00B7415A"/>
    <w:rsid w:val="00B80330"/>
    <w:rsid w:val="00B80E56"/>
    <w:rsid w:val="00B82928"/>
    <w:rsid w:val="00B85501"/>
    <w:rsid w:val="00BB1A63"/>
    <w:rsid w:val="00BB2684"/>
    <w:rsid w:val="00BB7050"/>
    <w:rsid w:val="00BB7DD4"/>
    <w:rsid w:val="00BC0A99"/>
    <w:rsid w:val="00BC142C"/>
    <w:rsid w:val="00BC1E41"/>
    <w:rsid w:val="00BC2307"/>
    <w:rsid w:val="00BC6D59"/>
    <w:rsid w:val="00BF0717"/>
    <w:rsid w:val="00BF66F8"/>
    <w:rsid w:val="00C13512"/>
    <w:rsid w:val="00C13E5E"/>
    <w:rsid w:val="00C1657C"/>
    <w:rsid w:val="00C268D2"/>
    <w:rsid w:val="00C310BD"/>
    <w:rsid w:val="00C32423"/>
    <w:rsid w:val="00C36FCC"/>
    <w:rsid w:val="00C443CC"/>
    <w:rsid w:val="00C45643"/>
    <w:rsid w:val="00C457B4"/>
    <w:rsid w:val="00C46701"/>
    <w:rsid w:val="00C52D23"/>
    <w:rsid w:val="00C56EED"/>
    <w:rsid w:val="00C659CF"/>
    <w:rsid w:val="00C71880"/>
    <w:rsid w:val="00C74D48"/>
    <w:rsid w:val="00C7686F"/>
    <w:rsid w:val="00CB1CDF"/>
    <w:rsid w:val="00CB4026"/>
    <w:rsid w:val="00CB78BE"/>
    <w:rsid w:val="00CC1EDF"/>
    <w:rsid w:val="00CD381D"/>
    <w:rsid w:val="00CE34AA"/>
    <w:rsid w:val="00CE663C"/>
    <w:rsid w:val="00CF2017"/>
    <w:rsid w:val="00D25DDC"/>
    <w:rsid w:val="00D26CEB"/>
    <w:rsid w:val="00D35063"/>
    <w:rsid w:val="00D43939"/>
    <w:rsid w:val="00D43A3B"/>
    <w:rsid w:val="00D63F71"/>
    <w:rsid w:val="00D63FD9"/>
    <w:rsid w:val="00D67258"/>
    <w:rsid w:val="00D707D7"/>
    <w:rsid w:val="00D71585"/>
    <w:rsid w:val="00D82E84"/>
    <w:rsid w:val="00D86636"/>
    <w:rsid w:val="00D90522"/>
    <w:rsid w:val="00D971D6"/>
    <w:rsid w:val="00DA2B2F"/>
    <w:rsid w:val="00DA32E0"/>
    <w:rsid w:val="00DB1F42"/>
    <w:rsid w:val="00DD26FF"/>
    <w:rsid w:val="00DD5225"/>
    <w:rsid w:val="00DD5CE7"/>
    <w:rsid w:val="00DD6E38"/>
    <w:rsid w:val="00DE5D45"/>
    <w:rsid w:val="00DE5E99"/>
    <w:rsid w:val="00DE67DD"/>
    <w:rsid w:val="00DE7637"/>
    <w:rsid w:val="00E01ED8"/>
    <w:rsid w:val="00E06A01"/>
    <w:rsid w:val="00E12F4E"/>
    <w:rsid w:val="00E13A29"/>
    <w:rsid w:val="00E147C2"/>
    <w:rsid w:val="00E21F79"/>
    <w:rsid w:val="00E23C7A"/>
    <w:rsid w:val="00E3408C"/>
    <w:rsid w:val="00E45709"/>
    <w:rsid w:val="00E528E9"/>
    <w:rsid w:val="00E5613A"/>
    <w:rsid w:val="00E626DA"/>
    <w:rsid w:val="00E6784B"/>
    <w:rsid w:val="00E748AC"/>
    <w:rsid w:val="00E807BF"/>
    <w:rsid w:val="00E85AC8"/>
    <w:rsid w:val="00E90EF9"/>
    <w:rsid w:val="00EB41C9"/>
    <w:rsid w:val="00EC17BD"/>
    <w:rsid w:val="00EC35B6"/>
    <w:rsid w:val="00EF677F"/>
    <w:rsid w:val="00EF69F2"/>
    <w:rsid w:val="00EF7BC3"/>
    <w:rsid w:val="00F017D7"/>
    <w:rsid w:val="00F23D87"/>
    <w:rsid w:val="00F4138C"/>
    <w:rsid w:val="00F42F5E"/>
    <w:rsid w:val="00F558B9"/>
    <w:rsid w:val="00F60CC9"/>
    <w:rsid w:val="00F63AE3"/>
    <w:rsid w:val="00F93F46"/>
    <w:rsid w:val="00F947FD"/>
    <w:rsid w:val="00F963FA"/>
    <w:rsid w:val="00FA4B0F"/>
    <w:rsid w:val="00FB7274"/>
    <w:rsid w:val="00FC2C98"/>
    <w:rsid w:val="00FC58B4"/>
    <w:rsid w:val="00FC6EA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uvrheinland.rs/index.php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v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tuvrheinland.rs" TargetMode="External"/><Relationship Id="rId10" Type="http://schemas.openxmlformats.org/officeDocument/2006/relationships/hyperlink" Target="mailto:bojana.rusic@rs.tuv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rs.tu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B40D-A6B2-4334-A341-BD78890684E9}"/>
      </w:docPartPr>
      <w:docPartBody>
        <w:p w:rsidR="00AD0AF3" w:rsidRDefault="00023DCA"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EBBB83DEA44E6D882FF4DD532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5D0E-DF2E-4AE6-8DED-FDB480D5E30A}"/>
      </w:docPartPr>
      <w:docPartBody>
        <w:p w:rsidR="00C169BF" w:rsidRDefault="001117BC" w:rsidP="001117BC">
          <w:pPr>
            <w:pStyle w:val="7EEBBB83DEA44E6D882FF4DD5327A04A11"/>
          </w:pPr>
          <w:r>
            <w:rPr>
              <w:rFonts w:ascii="Arial" w:hAnsi="Arial" w:cs="Arial"/>
              <w:bCs/>
              <w:color w:val="000000"/>
              <w:lang w:val="en-GB"/>
            </w:rPr>
            <w:t>KontaktEmail</w:t>
          </w:r>
        </w:p>
      </w:docPartBody>
    </w:docPart>
    <w:docPart>
      <w:docPartPr>
        <w:name w:val="D531BFE9DDB84ABDA417A3B229E8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532D-0284-4030-80D6-6398C062977A}"/>
      </w:docPartPr>
      <w:docPartBody>
        <w:p w:rsidR="00A6746C" w:rsidRDefault="001117BC" w:rsidP="001117BC">
          <w:pPr>
            <w:pStyle w:val="D531BFE9DDB84ABDA417A3B229E803037"/>
          </w:pPr>
          <w:r w:rsidRPr="00DE5D45">
            <w:rPr>
              <w:rFonts w:ascii="Arial" w:hAnsi="Arial" w:cs="Arial"/>
              <w:sz w:val="20"/>
              <w:szCs w:val="20"/>
              <w:lang w:val="sr-Latn-RS"/>
            </w:rPr>
            <w:t>Click or tap here to enter text.</w:t>
          </w:r>
        </w:p>
      </w:docPartBody>
    </w:docPart>
    <w:docPart>
      <w:docPartPr>
        <w:name w:val="8DD988A1FA9947F1AFF068BB3E25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1398-9D5E-4DD6-8758-1F984973B607}"/>
      </w:docPartPr>
      <w:docPartBody>
        <w:p w:rsidR="006F396E" w:rsidRDefault="001117BC" w:rsidP="001117BC">
          <w:pPr>
            <w:pStyle w:val="8DD988A1FA9947F1AFF068BB3E25AF1F5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31DD00D4BA1A4259BD4DB57204B6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A98A3-7F21-4401-97FD-0EEA9E34678C}"/>
      </w:docPartPr>
      <w:docPartBody>
        <w:p w:rsidR="006F396E" w:rsidRDefault="001117BC" w:rsidP="001117BC">
          <w:pPr>
            <w:pStyle w:val="31DD00D4BA1A4259BD4DB57204B61B785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02F9C63FEDAC47A1BBE2003ADAAB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8305-ED35-40D0-BE86-56CA746202CC}"/>
      </w:docPartPr>
      <w:docPartBody>
        <w:p w:rsidR="006F396E" w:rsidRDefault="001117BC" w:rsidP="001117BC">
          <w:pPr>
            <w:pStyle w:val="02F9C63FEDAC47A1BBE2003ADAABD1E75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3376ABA6EBB44575AE1A0CC22A98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0CFF-682C-4B8C-B421-EB57E3DA91F9}"/>
      </w:docPartPr>
      <w:docPartBody>
        <w:p w:rsidR="00071A29" w:rsidRDefault="001117BC" w:rsidP="001117BC">
          <w:pPr>
            <w:pStyle w:val="3376ABA6EBB44575AE1A0CC22A982B7F5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5AE41AC4CE124E6B8CD57604398EA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A5D93-B33F-406F-898D-EF26C09A5BEF}"/>
      </w:docPartPr>
      <w:docPartBody>
        <w:p w:rsidR="0015060D" w:rsidRDefault="001117BC" w:rsidP="001117BC">
          <w:pPr>
            <w:pStyle w:val="5AE41AC4CE124E6B8CD57604398EA445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E1F5913CB24C0E81114B2738EA8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975BE-A501-43C7-B035-3F5FFB3D06A7}"/>
      </w:docPartPr>
      <w:docPartBody>
        <w:p w:rsidR="0015060D" w:rsidRDefault="001117BC" w:rsidP="001117BC">
          <w:pPr>
            <w:pStyle w:val="5BE1F5913CB24C0E81114B2738EA8ED3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E8B37F2A7549A9BABAF36748397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12834-55AA-4F39-B17D-22D0BA3C5858}"/>
      </w:docPartPr>
      <w:docPartBody>
        <w:p w:rsidR="0015060D" w:rsidRDefault="001117BC" w:rsidP="001117BC">
          <w:pPr>
            <w:pStyle w:val="25E8B37F2A7549A9BABAF36748397CAD4"/>
          </w:pPr>
          <w:r w:rsidRPr="009C4047">
            <w:rPr>
              <w:rFonts w:ascii="Arial" w:eastAsia="Times New Roman" w:hAnsi="Arial"/>
              <w:b/>
              <w:bCs/>
              <w:sz w:val="20"/>
              <w:szCs w:val="20"/>
              <w:lang w:val="sr-Latn-RS" w:eastAsia="de-DE"/>
            </w:rPr>
            <w:t>Click or tap here to enter text.</w:t>
          </w:r>
        </w:p>
      </w:docPartBody>
    </w:docPart>
    <w:docPart>
      <w:docPartPr>
        <w:name w:val="2B2A2DA3520E4142A01BCFDC7FF54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1DD3-FC5A-4A22-A389-CAE240F3955D}"/>
      </w:docPartPr>
      <w:docPartBody>
        <w:p w:rsidR="0015060D" w:rsidRDefault="001117BC" w:rsidP="001117BC">
          <w:pPr>
            <w:pStyle w:val="2B2A2DA3520E4142A01BCFDC7FF5442C4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C4DEA060D2174408B42918A666BE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02CA5-9E70-4D10-8A9E-754CB7367E81}"/>
      </w:docPartPr>
      <w:docPartBody>
        <w:p w:rsidR="0015060D" w:rsidRDefault="001117BC" w:rsidP="001117BC">
          <w:pPr>
            <w:pStyle w:val="C4DEA060D2174408B42918A666BEDAD54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6BDE4BD29BCC4A15A180A7B36972F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09C75-199D-43E1-BBEB-2419FC97C5C0}"/>
      </w:docPartPr>
      <w:docPartBody>
        <w:p w:rsidR="0015060D" w:rsidRDefault="001117BC" w:rsidP="001117BC">
          <w:pPr>
            <w:pStyle w:val="6BDE4BD29BCC4A15A180A7B36972FF934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FB8CA1BE7FB54D7FA9DD3582FA0FE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801D-2DAF-4603-8777-25AF0F95DC26}"/>
      </w:docPartPr>
      <w:docPartBody>
        <w:p w:rsidR="001117BC" w:rsidRDefault="00A514BB" w:rsidP="00A514BB">
          <w:pPr>
            <w:pStyle w:val="FB8CA1BE7FB54D7FA9DD3582FA0FEA5A1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372316D99F48EFB479AC5D04CC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23E88-63A6-4132-91CF-86504D5723F7}"/>
      </w:docPartPr>
      <w:docPartBody>
        <w:p w:rsidR="00310CB4" w:rsidRDefault="001117BC" w:rsidP="001117BC">
          <w:pPr>
            <w:pStyle w:val="B9372316D99F48EFB479AC5D04CC737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E6C9CB915B40ECAB027EF3AC1E3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E050-CDBC-4582-A346-E6FA0C07017E}"/>
      </w:docPartPr>
      <w:docPartBody>
        <w:p w:rsidR="00000000" w:rsidRDefault="00310CB4" w:rsidP="00310CB4">
          <w:pPr>
            <w:pStyle w:val="ECE6C9CB915B40ECAB027EF3AC1E3A6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20104BA434DF6829498F64841F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6015-16B5-4FFE-AB7E-502676381C59}"/>
      </w:docPartPr>
      <w:docPartBody>
        <w:p w:rsidR="00000000" w:rsidRDefault="00310CB4" w:rsidP="00310CB4">
          <w:pPr>
            <w:pStyle w:val="91020104BA434DF6829498F64841FAB4"/>
          </w:pPr>
          <w:r w:rsidRPr="009C4047">
            <w:rPr>
              <w:rFonts w:ascii="Arial" w:eastAsia="Times New Roman" w:hAnsi="Arial"/>
              <w:b/>
              <w:bCs/>
              <w:sz w:val="20"/>
              <w:szCs w:val="20"/>
              <w:lang w:eastAsia="de-DE"/>
            </w:rPr>
            <w:t>Click or tap here to enter text.</w:t>
          </w:r>
        </w:p>
      </w:docPartBody>
    </w:docPart>
    <w:docPart>
      <w:docPartPr>
        <w:name w:val="2A48DF634D7247A598443ABD84CDC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B79DD-C66B-4AD9-AF4F-C6EBAE3FFD72}"/>
      </w:docPartPr>
      <w:docPartBody>
        <w:p w:rsidR="00000000" w:rsidRDefault="00310CB4" w:rsidP="00310CB4">
          <w:pPr>
            <w:pStyle w:val="2A48DF634D7247A598443ABD84CDC72C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0DE1006932A44EF3819C7D46CAD7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ACD41-CC40-4CCA-B833-A72A6FF5E54C}"/>
      </w:docPartPr>
      <w:docPartBody>
        <w:p w:rsidR="00000000" w:rsidRDefault="00310CB4" w:rsidP="00310CB4">
          <w:pPr>
            <w:pStyle w:val="0DE1006932A44EF3819C7D46CAD7AC50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F89CB896FD0846038D6172B53610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55FC4-18CF-4248-8416-B55B4F875019}"/>
      </w:docPartPr>
      <w:docPartBody>
        <w:p w:rsidR="00000000" w:rsidRDefault="00310CB4" w:rsidP="00310CB4">
          <w:pPr>
            <w:pStyle w:val="F89CB896FD0846038D6172B536100C6F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D13C0638FC0F4C6FA2C51262B055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72B1C-F520-4AAE-A1FA-B301DEA72FAE}"/>
      </w:docPartPr>
      <w:docPartBody>
        <w:p w:rsidR="00000000" w:rsidRDefault="00310CB4" w:rsidP="00310CB4">
          <w:pPr>
            <w:pStyle w:val="D13C0638FC0F4C6FA2C51262B055C824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0950D4AEC8D448049F3FAD20E478E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0F8A-7AD5-4E5F-9F4B-C7D8664B4116}"/>
      </w:docPartPr>
      <w:docPartBody>
        <w:p w:rsidR="00000000" w:rsidRDefault="00310CB4" w:rsidP="00310CB4">
          <w:pPr>
            <w:pStyle w:val="0950D4AEC8D448049F3FAD20E478E472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DBC80DD0F38B42E689B2CEB9211C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1A62-B149-4CE3-A4A7-CE57F3964224}"/>
      </w:docPartPr>
      <w:docPartBody>
        <w:p w:rsidR="00000000" w:rsidRDefault="00310CB4" w:rsidP="00310CB4">
          <w:pPr>
            <w:pStyle w:val="DBC80DD0F38B42E689B2CEB9211C83D2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  <w:docPart>
      <w:docPartPr>
        <w:name w:val="6E8CF7D2C32A40CFA973093260B7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96383-3F48-4017-99A4-E0A69DB7C8C4}"/>
      </w:docPartPr>
      <w:docPartBody>
        <w:p w:rsidR="00000000" w:rsidRDefault="00310CB4" w:rsidP="00310CB4">
          <w:pPr>
            <w:pStyle w:val="6E8CF7D2C32A40CFA973093260B76076"/>
          </w:pPr>
          <w:r w:rsidRPr="006F5F9F">
            <w:rPr>
              <w:rFonts w:ascii="Arial" w:hAnsi="Arial" w:cs="Arial"/>
              <w:sz w:val="20"/>
              <w:szCs w:val="20"/>
              <w:lang w:val="de-A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CA"/>
    <w:rsid w:val="00023DCA"/>
    <w:rsid w:val="00026A9B"/>
    <w:rsid w:val="0003460C"/>
    <w:rsid w:val="00054634"/>
    <w:rsid w:val="00071A29"/>
    <w:rsid w:val="0009167E"/>
    <w:rsid w:val="000A2BC0"/>
    <w:rsid w:val="000B0096"/>
    <w:rsid w:val="001117BC"/>
    <w:rsid w:val="001303B8"/>
    <w:rsid w:val="00141F1B"/>
    <w:rsid w:val="0015060D"/>
    <w:rsid w:val="001572C8"/>
    <w:rsid w:val="001A72F1"/>
    <w:rsid w:val="001A77CE"/>
    <w:rsid w:val="002E19A7"/>
    <w:rsid w:val="00304E7C"/>
    <w:rsid w:val="00305B49"/>
    <w:rsid w:val="00310CB4"/>
    <w:rsid w:val="00335E88"/>
    <w:rsid w:val="003506C1"/>
    <w:rsid w:val="00355457"/>
    <w:rsid w:val="00386159"/>
    <w:rsid w:val="003E5D2E"/>
    <w:rsid w:val="003F14B4"/>
    <w:rsid w:val="004731FA"/>
    <w:rsid w:val="004A0202"/>
    <w:rsid w:val="004C735F"/>
    <w:rsid w:val="004E24F8"/>
    <w:rsid w:val="00543E4F"/>
    <w:rsid w:val="00556D19"/>
    <w:rsid w:val="00646270"/>
    <w:rsid w:val="0064786B"/>
    <w:rsid w:val="00694398"/>
    <w:rsid w:val="006B106B"/>
    <w:rsid w:val="006D3B90"/>
    <w:rsid w:val="006F396E"/>
    <w:rsid w:val="0079302C"/>
    <w:rsid w:val="007D465A"/>
    <w:rsid w:val="007E4EAB"/>
    <w:rsid w:val="008535FD"/>
    <w:rsid w:val="00854913"/>
    <w:rsid w:val="0089011A"/>
    <w:rsid w:val="008B1242"/>
    <w:rsid w:val="008D5847"/>
    <w:rsid w:val="008E1A6A"/>
    <w:rsid w:val="00911084"/>
    <w:rsid w:val="00924067"/>
    <w:rsid w:val="0094604F"/>
    <w:rsid w:val="009C7CBA"/>
    <w:rsid w:val="00A07864"/>
    <w:rsid w:val="00A35999"/>
    <w:rsid w:val="00A514BB"/>
    <w:rsid w:val="00A6746C"/>
    <w:rsid w:val="00A74E21"/>
    <w:rsid w:val="00AD0AF3"/>
    <w:rsid w:val="00B2097A"/>
    <w:rsid w:val="00BD03DE"/>
    <w:rsid w:val="00C169BF"/>
    <w:rsid w:val="00CE3B9F"/>
    <w:rsid w:val="00D13108"/>
    <w:rsid w:val="00D66EB3"/>
    <w:rsid w:val="00D672CD"/>
    <w:rsid w:val="00D931F9"/>
    <w:rsid w:val="00D95294"/>
    <w:rsid w:val="00DE19C9"/>
    <w:rsid w:val="00E45047"/>
    <w:rsid w:val="00EA22C8"/>
    <w:rsid w:val="00ED4334"/>
    <w:rsid w:val="00EF4E94"/>
    <w:rsid w:val="00F40BCD"/>
    <w:rsid w:val="00F9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CB4"/>
    <w:rPr>
      <w:color w:val="808080"/>
    </w:rPr>
  </w:style>
  <w:style w:type="paragraph" w:customStyle="1" w:styleId="26138A53E330445D837C210F820889C2">
    <w:name w:val="26138A53E330445D837C210F820889C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">
    <w:name w:val="BF956754BBB64BF18E58EBA9AD49194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1">
    <w:name w:val="BF956754BBB64BF18E58EBA9AD4919421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2">
    <w:name w:val="BF956754BBB64BF18E58EBA9AD491942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3">
    <w:name w:val="BF956754BBB64BF18E58EBA9AD4919423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4">
    <w:name w:val="BF956754BBB64BF18E58EBA9AD4919424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">
    <w:name w:val="7EEBBB83DEA44E6D882FF4DD5327A04A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5">
    <w:name w:val="BF956754BBB64BF18E58EBA9AD4919425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1">
    <w:name w:val="7EEBBB83DEA44E6D882FF4DD5327A04A1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6">
    <w:name w:val="BF956754BBB64BF18E58EBA9AD4919426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2">
    <w:name w:val="7EEBBB83DEA44E6D882FF4DD5327A04A2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7">
    <w:name w:val="BF956754BBB64BF18E58EBA9AD4919427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3">
    <w:name w:val="7EEBBB83DEA44E6D882FF4DD5327A04A3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8">
    <w:name w:val="BF956754BBB64BF18E58EBA9AD4919428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4">
    <w:name w:val="7EEBBB83DEA44E6D882FF4DD5327A04A4"/>
    <w:rsid w:val="00556D1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9">
    <w:name w:val="BF956754BBB64BF18E58EBA9AD4919429"/>
    <w:rsid w:val="00556D1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">
    <w:name w:val="D531BFE9DDB84ABDA417A3B229E80303"/>
    <w:rsid w:val="00556D1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5">
    <w:name w:val="7EEBBB83DEA44E6D882FF4DD5327A04A5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0">
    <w:name w:val="BF956754BBB64BF18E58EBA9AD49194210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1">
    <w:name w:val="D531BFE9DDB84ABDA417A3B229E80303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6">
    <w:name w:val="7EEBBB83DEA44E6D882FF4DD5327A04A6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1">
    <w:name w:val="BF956754BBB64BF18E58EBA9AD49194211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8DD988A1FA9947F1AFF068BB3E25AF1F">
    <w:name w:val="8DD988A1FA9947F1AFF068BB3E25AF1F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">
    <w:name w:val="31DD00D4BA1A4259BD4DB57204B61B78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21641DA0D614CC98CA3DE466DD0D9A1">
    <w:name w:val="321641DA0D614CC98CA3DE466DD0D9A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">
    <w:name w:val="02F9C63FEDAC47A1BBE2003ADAABD1E7"/>
    <w:rsid w:val="00305B49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2">
    <w:name w:val="D531BFE9DDB84ABDA417A3B229E803032"/>
    <w:rsid w:val="00305B49"/>
    <w:rPr>
      <w:rFonts w:ascii="Calibri" w:eastAsia="Calibri" w:hAnsi="Calibri" w:cs="Times New Roman"/>
      <w:lang w:val="en-US" w:eastAsia="en-US"/>
    </w:rPr>
  </w:style>
  <w:style w:type="paragraph" w:customStyle="1" w:styleId="5AC62645A3DD4D6A8A500E57812A885F">
    <w:name w:val="5AC62645A3DD4D6A8A500E57812A885F"/>
    <w:rsid w:val="00ED4334"/>
  </w:style>
  <w:style w:type="paragraph" w:customStyle="1" w:styleId="415E486DB182405A87776EF9B75357CB">
    <w:name w:val="415E486DB182405A87776EF9B75357CB"/>
    <w:rsid w:val="00ED4334"/>
  </w:style>
  <w:style w:type="paragraph" w:customStyle="1" w:styleId="48E7C6B8A2614F97AF762C06C1165010">
    <w:name w:val="48E7C6B8A2614F97AF762C06C1165010"/>
    <w:rsid w:val="00ED4334"/>
  </w:style>
  <w:style w:type="paragraph" w:customStyle="1" w:styleId="E1F25BA3CE4C428884BE623D61770645">
    <w:name w:val="E1F25BA3CE4C428884BE623D61770645"/>
    <w:rsid w:val="00ED4334"/>
  </w:style>
  <w:style w:type="paragraph" w:customStyle="1" w:styleId="35DC0790CB5A4F0185932D15492C3324">
    <w:name w:val="35DC0790CB5A4F0185932D15492C3324"/>
    <w:rsid w:val="00ED4334"/>
  </w:style>
  <w:style w:type="paragraph" w:customStyle="1" w:styleId="8E1E81EACCE34CEBBA798C56E10964D6">
    <w:name w:val="8E1E81EACCE34CEBBA798C56E10964D6"/>
    <w:rsid w:val="001572C8"/>
  </w:style>
  <w:style w:type="paragraph" w:customStyle="1" w:styleId="96454BC222284D4CB66877994875A776">
    <w:name w:val="96454BC222284D4CB66877994875A776"/>
    <w:rsid w:val="00335E88"/>
  </w:style>
  <w:style w:type="paragraph" w:customStyle="1" w:styleId="A6888F4568824060B1233C21448695D4">
    <w:name w:val="A6888F4568824060B1233C21448695D4"/>
    <w:rsid w:val="00335E88"/>
  </w:style>
  <w:style w:type="paragraph" w:customStyle="1" w:styleId="BD6542771CAE4309A6352F502575CDCA">
    <w:name w:val="BD6542771CAE4309A6352F502575CDCA"/>
    <w:rsid w:val="00335E88"/>
  </w:style>
  <w:style w:type="paragraph" w:customStyle="1" w:styleId="F32DF29FC0074B7AAE45CCFE7DA792D4">
    <w:name w:val="F32DF29FC0074B7AAE45CCFE7DA792D4"/>
    <w:rsid w:val="00335E88"/>
  </w:style>
  <w:style w:type="paragraph" w:customStyle="1" w:styleId="E8485A9214FC4AF6B9D997F59E1F6EE4">
    <w:name w:val="E8485A9214FC4AF6B9D997F59E1F6EE4"/>
    <w:rsid w:val="00335E88"/>
  </w:style>
  <w:style w:type="paragraph" w:customStyle="1" w:styleId="1BA618EC1A994C80BAE7BD100BF060B4">
    <w:name w:val="1BA618EC1A994C80BAE7BD100BF060B4"/>
    <w:rsid w:val="00D931F9"/>
  </w:style>
  <w:style w:type="paragraph" w:customStyle="1" w:styleId="4EB11D16A3D64441ABA8C661F1665F34">
    <w:name w:val="4EB11D16A3D64441ABA8C661F1665F34"/>
    <w:rsid w:val="00D931F9"/>
  </w:style>
  <w:style w:type="paragraph" w:customStyle="1" w:styleId="25B4C0F5B19246969D9ABF3A9479489D">
    <w:name w:val="25B4C0F5B19246969D9ABF3A9479489D"/>
    <w:rsid w:val="00D931F9"/>
  </w:style>
  <w:style w:type="paragraph" w:customStyle="1" w:styleId="700A699965E44ED0B728EC388B2EF86D">
    <w:name w:val="700A699965E44ED0B728EC388B2EF86D"/>
    <w:rsid w:val="00D931F9"/>
  </w:style>
  <w:style w:type="paragraph" w:customStyle="1" w:styleId="C557ECF35A1A45F5842F58BF74259B25">
    <w:name w:val="C557ECF35A1A45F5842F58BF74259B25"/>
    <w:rsid w:val="00D931F9"/>
  </w:style>
  <w:style w:type="paragraph" w:customStyle="1" w:styleId="F7755CF8BFA34325A32D75BBD6F667D0">
    <w:name w:val="F7755CF8BFA34325A32D75BBD6F667D0"/>
    <w:rsid w:val="00D931F9"/>
  </w:style>
  <w:style w:type="paragraph" w:customStyle="1" w:styleId="1D0F0DE289FF4F2196DE10EBAE0281C4">
    <w:name w:val="1D0F0DE289FF4F2196DE10EBAE0281C4"/>
    <w:rsid w:val="00D931F9"/>
  </w:style>
  <w:style w:type="paragraph" w:customStyle="1" w:styleId="4FD4023508254DB0B7425D54F1A61328">
    <w:name w:val="4FD4023508254DB0B7425D54F1A61328"/>
    <w:rsid w:val="00D931F9"/>
  </w:style>
  <w:style w:type="paragraph" w:customStyle="1" w:styleId="0BFA0A71AF88474BB609683BC612E9E8">
    <w:name w:val="0BFA0A71AF88474BB609683BC612E9E8"/>
    <w:rsid w:val="00D931F9"/>
  </w:style>
  <w:style w:type="paragraph" w:customStyle="1" w:styleId="A7B99742A135414DA7AA37F2059AEF1A">
    <w:name w:val="A7B99742A135414DA7AA37F2059AEF1A"/>
    <w:rsid w:val="00D931F9"/>
  </w:style>
  <w:style w:type="paragraph" w:customStyle="1" w:styleId="51A0D9D6164C42808B5BAD1063A1C930">
    <w:name w:val="51A0D9D6164C42808B5BAD1063A1C930"/>
    <w:rsid w:val="00F40BCD"/>
  </w:style>
  <w:style w:type="paragraph" w:customStyle="1" w:styleId="2358EA7EF8D6457984CA2964DF41D89D">
    <w:name w:val="2358EA7EF8D6457984CA2964DF41D89D"/>
    <w:rsid w:val="00F40BCD"/>
  </w:style>
  <w:style w:type="paragraph" w:customStyle="1" w:styleId="4098E8FA834E4342A1365EE601CBA586">
    <w:name w:val="4098E8FA834E4342A1365EE601CBA586"/>
    <w:rsid w:val="00F40BCD"/>
  </w:style>
  <w:style w:type="paragraph" w:customStyle="1" w:styleId="9BCDC8A2D0F2452991B0461AA74F573B">
    <w:name w:val="9BCDC8A2D0F2452991B0461AA74F573B"/>
    <w:rsid w:val="00F40BCD"/>
  </w:style>
  <w:style w:type="paragraph" w:customStyle="1" w:styleId="AD120936CD4842E5A1D79D2F981E4214">
    <w:name w:val="AD120936CD4842E5A1D79D2F981E4214"/>
    <w:rsid w:val="00F40BCD"/>
  </w:style>
  <w:style w:type="paragraph" w:customStyle="1" w:styleId="DF14E880ACF74F22BA7E58C3E2F34296">
    <w:name w:val="DF14E880ACF74F22BA7E58C3E2F34296"/>
    <w:rsid w:val="00F40BCD"/>
  </w:style>
  <w:style w:type="paragraph" w:customStyle="1" w:styleId="9FCED7E3BEF94E84A6FCD8EE891CE9A9">
    <w:name w:val="9FCED7E3BEF94E84A6FCD8EE891CE9A9"/>
    <w:rsid w:val="00F40BCD"/>
  </w:style>
  <w:style w:type="paragraph" w:customStyle="1" w:styleId="EADF94EE8DA74FDB95B8F8937E0152B2">
    <w:name w:val="EADF94EE8DA74FDB95B8F8937E0152B2"/>
    <w:rsid w:val="00F40BCD"/>
  </w:style>
  <w:style w:type="paragraph" w:customStyle="1" w:styleId="B305B0C4099C4F689A224A6EDE945497">
    <w:name w:val="B305B0C4099C4F689A224A6EDE945497"/>
    <w:rsid w:val="00F40BCD"/>
  </w:style>
  <w:style w:type="paragraph" w:customStyle="1" w:styleId="A2B32D8BFB5C44838E9D5E0E73AA1A22">
    <w:name w:val="A2B32D8BFB5C44838E9D5E0E73AA1A22"/>
    <w:rsid w:val="00F40BCD"/>
  </w:style>
  <w:style w:type="paragraph" w:customStyle="1" w:styleId="63DD1D0F634F4E1FADEF3A663E896DF9">
    <w:name w:val="63DD1D0F634F4E1FADEF3A663E896DF9"/>
    <w:rsid w:val="002E19A7"/>
  </w:style>
  <w:style w:type="paragraph" w:customStyle="1" w:styleId="33F91BE3C3044BE08F0D88F3105D614E">
    <w:name w:val="33F91BE3C3044BE08F0D88F3105D614E"/>
    <w:rsid w:val="002E19A7"/>
  </w:style>
  <w:style w:type="paragraph" w:customStyle="1" w:styleId="DCA831554C894C748D81A12910C27BC9">
    <w:name w:val="DCA831554C894C748D81A12910C27BC9"/>
    <w:rsid w:val="002E19A7"/>
  </w:style>
  <w:style w:type="paragraph" w:customStyle="1" w:styleId="E1C5B6F8948E4E27A7AB4A9E1DBA365D">
    <w:name w:val="E1C5B6F8948E4E27A7AB4A9E1DBA365D"/>
    <w:rsid w:val="002E19A7"/>
  </w:style>
  <w:style w:type="paragraph" w:customStyle="1" w:styleId="25016AFB5D9F49AD8F0891E908F3F7B6">
    <w:name w:val="25016AFB5D9F49AD8F0891E908F3F7B6"/>
    <w:rsid w:val="002E19A7"/>
  </w:style>
  <w:style w:type="paragraph" w:customStyle="1" w:styleId="3376ABA6EBB44575AE1A0CC22A982B7F">
    <w:name w:val="3376ABA6EBB44575AE1A0CC22A982B7F"/>
    <w:rsid w:val="000A2BC0"/>
  </w:style>
  <w:style w:type="paragraph" w:customStyle="1" w:styleId="E28C5D3E137E4A83A520206E4432F9D6">
    <w:name w:val="E28C5D3E137E4A83A520206E4432F9D6"/>
    <w:rsid w:val="00071A29"/>
  </w:style>
  <w:style w:type="paragraph" w:customStyle="1" w:styleId="F4882BC844A54B1C9D5A240E289991F7">
    <w:name w:val="F4882BC844A54B1C9D5A240E289991F7"/>
    <w:rsid w:val="00071A29"/>
  </w:style>
  <w:style w:type="paragraph" w:customStyle="1" w:styleId="5772C40CB9D7485E977AE42DB8781DA6">
    <w:name w:val="5772C40CB9D7485E977AE42DB8781DA6"/>
    <w:rsid w:val="00071A29"/>
  </w:style>
  <w:style w:type="paragraph" w:customStyle="1" w:styleId="34D6EE129FE7453796E072DB93D35AD3">
    <w:name w:val="34D6EE129FE7453796E072DB93D35AD3"/>
    <w:rsid w:val="00071A29"/>
  </w:style>
  <w:style w:type="paragraph" w:customStyle="1" w:styleId="9649EB768FF349338FC0A5490B87B631">
    <w:name w:val="9649EB768FF349338FC0A5490B87B631"/>
    <w:rsid w:val="00071A29"/>
  </w:style>
  <w:style w:type="paragraph" w:customStyle="1" w:styleId="BA6C78035AC748B2A522A5535C008413">
    <w:name w:val="BA6C78035AC748B2A522A5535C008413"/>
    <w:rsid w:val="001303B8"/>
  </w:style>
  <w:style w:type="paragraph" w:customStyle="1" w:styleId="CD78F001B478410F904A998D85387D85">
    <w:name w:val="CD78F001B478410F904A998D85387D85"/>
    <w:rsid w:val="001303B8"/>
  </w:style>
  <w:style w:type="paragraph" w:customStyle="1" w:styleId="7EEBBB83DEA44E6D882FF4DD5327A04A7">
    <w:name w:val="7EEBBB83DEA44E6D882FF4DD5327A04A7"/>
    <w:rsid w:val="00A35999"/>
    <w:rPr>
      <w:rFonts w:ascii="Calibri" w:eastAsia="Calibri" w:hAnsi="Calibri" w:cs="Times New Roman"/>
      <w:lang w:val="en-US" w:eastAsia="en-US"/>
    </w:rPr>
  </w:style>
  <w:style w:type="paragraph" w:customStyle="1" w:styleId="CD78F001B478410F904A998D85387D851">
    <w:name w:val="CD78F001B478410F904A998D85387D85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5AE41AC4CE124E6B8CD57604398EA445">
    <w:name w:val="5AE41AC4CE124E6B8CD57604398EA445"/>
    <w:rsid w:val="00A35999"/>
    <w:rPr>
      <w:rFonts w:ascii="Calibri" w:eastAsia="Calibri" w:hAnsi="Calibri" w:cs="Times New Roman"/>
      <w:lang w:val="en-US" w:eastAsia="en-US"/>
    </w:rPr>
  </w:style>
  <w:style w:type="paragraph" w:customStyle="1" w:styleId="5BE1F5913CB24C0E81114B2738EA8ED3">
    <w:name w:val="5BE1F5913CB24C0E81114B2738EA8ED3"/>
    <w:rsid w:val="00A35999"/>
    <w:rPr>
      <w:rFonts w:ascii="Calibri" w:eastAsia="Calibri" w:hAnsi="Calibri" w:cs="Times New Roman"/>
      <w:lang w:val="en-US" w:eastAsia="en-US"/>
    </w:rPr>
  </w:style>
  <w:style w:type="paragraph" w:customStyle="1" w:styleId="25E8B37F2A7549A9BABAF36748397CAD">
    <w:name w:val="25E8B37F2A7549A9BABAF36748397CAD"/>
    <w:rsid w:val="00A35999"/>
    <w:rPr>
      <w:rFonts w:ascii="Calibri" w:eastAsia="Calibri" w:hAnsi="Calibri" w:cs="Times New Roman"/>
      <w:lang w:val="en-US" w:eastAsia="en-US"/>
    </w:rPr>
  </w:style>
  <w:style w:type="paragraph" w:customStyle="1" w:styleId="8DD988A1FA9947F1AFF068BB3E25AF1F1">
    <w:name w:val="8DD988A1FA9947F1AFF068BB3E25AF1F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1">
    <w:name w:val="31DD00D4BA1A4259BD4DB57204B61B78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3376ABA6EBB44575AE1A0CC22A982B7F1">
    <w:name w:val="3376ABA6EBB44575AE1A0CC22A982B7F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1">
    <w:name w:val="02F9C63FEDAC47A1BBE2003ADAABD1E7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2B2A2DA3520E4142A01BCFDC7FF5442C">
    <w:name w:val="2B2A2DA3520E4142A01BCFDC7FF5442C"/>
    <w:rsid w:val="00A35999"/>
    <w:rPr>
      <w:rFonts w:ascii="Calibri" w:eastAsia="Calibri" w:hAnsi="Calibri" w:cs="Times New Roman"/>
      <w:lang w:val="en-US" w:eastAsia="en-US"/>
    </w:rPr>
  </w:style>
  <w:style w:type="paragraph" w:customStyle="1" w:styleId="C4DEA060D2174408B42918A666BEDAD5">
    <w:name w:val="C4DEA060D2174408B42918A666BEDAD5"/>
    <w:rsid w:val="00A35999"/>
    <w:rPr>
      <w:rFonts w:ascii="Calibri" w:eastAsia="Calibri" w:hAnsi="Calibri" w:cs="Times New Roman"/>
      <w:lang w:val="en-US" w:eastAsia="en-US"/>
    </w:rPr>
  </w:style>
  <w:style w:type="paragraph" w:customStyle="1" w:styleId="6BDE4BD29BCC4A15A180A7B36972FF93">
    <w:name w:val="6BDE4BD29BCC4A15A180A7B36972FF93"/>
    <w:rsid w:val="00A35999"/>
    <w:rPr>
      <w:rFonts w:ascii="Calibri" w:eastAsia="Calibri" w:hAnsi="Calibri" w:cs="Times New Roman"/>
      <w:lang w:val="en-US" w:eastAsia="en-US"/>
    </w:rPr>
  </w:style>
  <w:style w:type="paragraph" w:customStyle="1" w:styleId="E28C5D3E137E4A83A520206E4432F9D61">
    <w:name w:val="E28C5D3E137E4A83A520206E4432F9D6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F4882BC844A54B1C9D5A240E289991F71">
    <w:name w:val="F4882BC844A54B1C9D5A240E289991F7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5772C40CB9D7485E977AE42DB8781DA61">
    <w:name w:val="5772C40CB9D7485E977AE42DB8781DA6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34D6EE129FE7453796E072DB93D35AD31">
    <w:name w:val="34D6EE129FE7453796E072DB93D35AD3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9649EB768FF349338FC0A5490B87B6311">
    <w:name w:val="9649EB768FF349338FC0A5490B87B6311"/>
    <w:rsid w:val="00A35999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3">
    <w:name w:val="D531BFE9DDB84ABDA417A3B229E803033"/>
    <w:rsid w:val="00A35999"/>
    <w:rPr>
      <w:rFonts w:ascii="Calibri" w:eastAsia="Calibri" w:hAnsi="Calibri" w:cs="Times New Roman"/>
      <w:lang w:val="en-US" w:eastAsia="en-US"/>
    </w:rPr>
  </w:style>
  <w:style w:type="paragraph" w:customStyle="1" w:styleId="2CC5AED83B2349D8A30B8BE5F52474E0">
    <w:name w:val="2CC5AED83B2349D8A30B8BE5F52474E0"/>
    <w:rsid w:val="00A35999"/>
  </w:style>
  <w:style w:type="paragraph" w:customStyle="1" w:styleId="96C26E20EF074CB68C4B78E5999E6122">
    <w:name w:val="96C26E20EF074CB68C4B78E5999E6122"/>
    <w:rsid w:val="00A35999"/>
  </w:style>
  <w:style w:type="paragraph" w:customStyle="1" w:styleId="BC6883C2BA6840E28D0E784D4BF77560">
    <w:name w:val="BC6883C2BA6840E28D0E784D4BF77560"/>
    <w:rsid w:val="00A35999"/>
  </w:style>
  <w:style w:type="paragraph" w:customStyle="1" w:styleId="7EEBBB83DEA44E6D882FF4DD5327A04A8">
    <w:name w:val="7EEBBB83DEA44E6D882FF4DD5327A04A8"/>
    <w:rsid w:val="00D95294"/>
    <w:rPr>
      <w:rFonts w:ascii="Calibri" w:eastAsia="Calibri" w:hAnsi="Calibri" w:cs="Times New Roman"/>
      <w:lang w:val="en-US" w:eastAsia="en-US"/>
    </w:rPr>
  </w:style>
  <w:style w:type="paragraph" w:customStyle="1" w:styleId="5AE41AC4CE124E6B8CD57604398EA4451">
    <w:name w:val="5AE41AC4CE124E6B8CD57604398EA4451"/>
    <w:rsid w:val="00D95294"/>
    <w:rPr>
      <w:rFonts w:ascii="Calibri" w:eastAsia="Calibri" w:hAnsi="Calibri" w:cs="Times New Roman"/>
      <w:lang w:val="en-US" w:eastAsia="en-US"/>
    </w:rPr>
  </w:style>
  <w:style w:type="paragraph" w:customStyle="1" w:styleId="5BE1F5913CB24C0E81114B2738EA8ED31">
    <w:name w:val="5BE1F5913CB24C0E81114B2738EA8ED31"/>
    <w:rsid w:val="00D95294"/>
    <w:rPr>
      <w:rFonts w:ascii="Calibri" w:eastAsia="Calibri" w:hAnsi="Calibri" w:cs="Times New Roman"/>
      <w:lang w:val="en-US" w:eastAsia="en-US"/>
    </w:rPr>
  </w:style>
  <w:style w:type="paragraph" w:customStyle="1" w:styleId="25E8B37F2A7549A9BABAF36748397CAD1">
    <w:name w:val="25E8B37F2A7549A9BABAF36748397CAD1"/>
    <w:rsid w:val="00D95294"/>
    <w:rPr>
      <w:rFonts w:ascii="Calibri" w:eastAsia="Calibri" w:hAnsi="Calibri" w:cs="Times New Roman"/>
      <w:lang w:val="en-US" w:eastAsia="en-US"/>
    </w:rPr>
  </w:style>
  <w:style w:type="paragraph" w:customStyle="1" w:styleId="8DD988A1FA9947F1AFF068BB3E25AF1F2">
    <w:name w:val="8DD988A1FA9947F1AFF068BB3E25AF1F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2">
    <w:name w:val="31DD00D4BA1A4259BD4DB57204B61B78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3376ABA6EBB44575AE1A0CC22A982B7F2">
    <w:name w:val="3376ABA6EBB44575AE1A0CC22A982B7F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2">
    <w:name w:val="02F9C63FEDAC47A1BBE2003ADAABD1E7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2B2A2DA3520E4142A01BCFDC7FF5442C1">
    <w:name w:val="2B2A2DA3520E4142A01BCFDC7FF5442C1"/>
    <w:rsid w:val="00D95294"/>
    <w:rPr>
      <w:rFonts w:ascii="Calibri" w:eastAsia="Calibri" w:hAnsi="Calibri" w:cs="Times New Roman"/>
      <w:lang w:val="en-US" w:eastAsia="en-US"/>
    </w:rPr>
  </w:style>
  <w:style w:type="paragraph" w:customStyle="1" w:styleId="C4DEA060D2174408B42918A666BEDAD51">
    <w:name w:val="C4DEA060D2174408B42918A666BEDAD51"/>
    <w:rsid w:val="00D95294"/>
    <w:rPr>
      <w:rFonts w:ascii="Calibri" w:eastAsia="Calibri" w:hAnsi="Calibri" w:cs="Times New Roman"/>
      <w:lang w:val="en-US" w:eastAsia="en-US"/>
    </w:rPr>
  </w:style>
  <w:style w:type="paragraph" w:customStyle="1" w:styleId="6BDE4BD29BCC4A15A180A7B36972FF931">
    <w:name w:val="6BDE4BD29BCC4A15A180A7B36972FF931"/>
    <w:rsid w:val="00D95294"/>
    <w:rPr>
      <w:rFonts w:ascii="Calibri" w:eastAsia="Calibri" w:hAnsi="Calibri" w:cs="Times New Roman"/>
      <w:lang w:val="en-US" w:eastAsia="en-US"/>
    </w:rPr>
  </w:style>
  <w:style w:type="paragraph" w:customStyle="1" w:styleId="E28C5D3E137E4A83A520206E4432F9D62">
    <w:name w:val="E28C5D3E137E4A83A520206E4432F9D6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F4882BC844A54B1C9D5A240E289991F72">
    <w:name w:val="F4882BC844A54B1C9D5A240E289991F7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5772C40CB9D7485E977AE42DB8781DA62">
    <w:name w:val="5772C40CB9D7485E977AE42DB8781DA6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34D6EE129FE7453796E072DB93D35AD32">
    <w:name w:val="34D6EE129FE7453796E072DB93D35AD3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9649EB768FF349338FC0A5490B87B6312">
    <w:name w:val="9649EB768FF349338FC0A5490B87B6312"/>
    <w:rsid w:val="00D95294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4">
    <w:name w:val="D531BFE9DDB84ABDA417A3B229E803034"/>
    <w:rsid w:val="00D95294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9">
    <w:name w:val="7EEBBB83DEA44E6D882FF4DD5327A04A9"/>
    <w:rsid w:val="00A514BB"/>
    <w:rPr>
      <w:rFonts w:ascii="Calibri" w:eastAsia="Calibri" w:hAnsi="Calibri" w:cs="Times New Roman"/>
      <w:lang w:val="en-US" w:eastAsia="en-US"/>
    </w:rPr>
  </w:style>
  <w:style w:type="paragraph" w:customStyle="1" w:styleId="FB8CA1BE7FB54D7FA9DD3582FA0FEA5A">
    <w:name w:val="FB8CA1BE7FB54D7FA9DD3582FA0FEA5A"/>
    <w:rsid w:val="00A514BB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5AE41AC4CE124E6B8CD57604398EA4452">
    <w:name w:val="5AE41AC4CE124E6B8CD57604398EA4452"/>
    <w:rsid w:val="00A514BB"/>
    <w:rPr>
      <w:rFonts w:ascii="Calibri" w:eastAsia="Calibri" w:hAnsi="Calibri" w:cs="Times New Roman"/>
      <w:lang w:val="en-US" w:eastAsia="en-US"/>
    </w:rPr>
  </w:style>
  <w:style w:type="paragraph" w:customStyle="1" w:styleId="5BE1F5913CB24C0E81114B2738EA8ED32">
    <w:name w:val="5BE1F5913CB24C0E81114B2738EA8ED32"/>
    <w:rsid w:val="00A514BB"/>
    <w:rPr>
      <w:rFonts w:ascii="Calibri" w:eastAsia="Calibri" w:hAnsi="Calibri" w:cs="Times New Roman"/>
      <w:lang w:val="en-US" w:eastAsia="en-US"/>
    </w:rPr>
  </w:style>
  <w:style w:type="paragraph" w:customStyle="1" w:styleId="25E8B37F2A7549A9BABAF36748397CAD2">
    <w:name w:val="25E8B37F2A7549A9BABAF36748397CAD2"/>
    <w:rsid w:val="00A514BB"/>
    <w:rPr>
      <w:rFonts w:ascii="Calibri" w:eastAsia="Calibri" w:hAnsi="Calibri" w:cs="Times New Roman"/>
      <w:lang w:val="en-US" w:eastAsia="en-US"/>
    </w:rPr>
  </w:style>
  <w:style w:type="paragraph" w:customStyle="1" w:styleId="8DD988A1FA9947F1AFF068BB3E25AF1F3">
    <w:name w:val="8DD988A1FA9947F1AFF068BB3E25AF1F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3">
    <w:name w:val="31DD00D4BA1A4259BD4DB57204B61B78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3376ABA6EBB44575AE1A0CC22A982B7F3">
    <w:name w:val="3376ABA6EBB44575AE1A0CC22A982B7F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3">
    <w:name w:val="02F9C63FEDAC47A1BBE2003ADAABD1E7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2B2A2DA3520E4142A01BCFDC7FF5442C2">
    <w:name w:val="2B2A2DA3520E4142A01BCFDC7FF5442C2"/>
    <w:rsid w:val="00A514BB"/>
    <w:rPr>
      <w:rFonts w:ascii="Calibri" w:eastAsia="Calibri" w:hAnsi="Calibri" w:cs="Times New Roman"/>
      <w:lang w:val="en-US" w:eastAsia="en-US"/>
    </w:rPr>
  </w:style>
  <w:style w:type="paragraph" w:customStyle="1" w:styleId="C4DEA060D2174408B42918A666BEDAD52">
    <w:name w:val="C4DEA060D2174408B42918A666BEDAD52"/>
    <w:rsid w:val="00A514BB"/>
    <w:rPr>
      <w:rFonts w:ascii="Calibri" w:eastAsia="Calibri" w:hAnsi="Calibri" w:cs="Times New Roman"/>
      <w:lang w:val="en-US" w:eastAsia="en-US"/>
    </w:rPr>
  </w:style>
  <w:style w:type="paragraph" w:customStyle="1" w:styleId="6BDE4BD29BCC4A15A180A7B36972FF932">
    <w:name w:val="6BDE4BD29BCC4A15A180A7B36972FF932"/>
    <w:rsid w:val="00A514BB"/>
    <w:rPr>
      <w:rFonts w:ascii="Calibri" w:eastAsia="Calibri" w:hAnsi="Calibri" w:cs="Times New Roman"/>
      <w:lang w:val="en-US" w:eastAsia="en-US"/>
    </w:rPr>
  </w:style>
  <w:style w:type="paragraph" w:customStyle="1" w:styleId="E28C5D3E137E4A83A520206E4432F9D63">
    <w:name w:val="E28C5D3E137E4A83A520206E4432F9D6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F4882BC844A54B1C9D5A240E289991F73">
    <w:name w:val="F4882BC844A54B1C9D5A240E289991F7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5772C40CB9D7485E977AE42DB8781DA63">
    <w:name w:val="5772C40CB9D7485E977AE42DB8781DA6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34D6EE129FE7453796E072DB93D35AD33">
    <w:name w:val="34D6EE129FE7453796E072DB93D35AD3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9649EB768FF349338FC0A5490B87B6313">
    <w:name w:val="9649EB768FF349338FC0A5490B87B631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5">
    <w:name w:val="D531BFE9DDB84ABDA417A3B229E803035"/>
    <w:rsid w:val="00A514BB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10">
    <w:name w:val="7EEBBB83DEA44E6D882FF4DD5327A04A10"/>
    <w:rsid w:val="00A514BB"/>
    <w:rPr>
      <w:rFonts w:ascii="Calibri" w:eastAsia="Calibri" w:hAnsi="Calibri" w:cs="Times New Roman"/>
      <w:lang w:val="en-US" w:eastAsia="en-US"/>
    </w:rPr>
  </w:style>
  <w:style w:type="paragraph" w:customStyle="1" w:styleId="FB8CA1BE7FB54D7FA9DD3582FA0FEA5A1">
    <w:name w:val="FB8CA1BE7FB54D7FA9DD3582FA0FEA5A1"/>
    <w:rsid w:val="00A514BB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5AE41AC4CE124E6B8CD57604398EA4453">
    <w:name w:val="5AE41AC4CE124E6B8CD57604398EA445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5BE1F5913CB24C0E81114B2738EA8ED33">
    <w:name w:val="5BE1F5913CB24C0E81114B2738EA8ED3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25E8B37F2A7549A9BABAF36748397CAD3">
    <w:name w:val="25E8B37F2A7549A9BABAF36748397CAD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8DD988A1FA9947F1AFF068BB3E25AF1F4">
    <w:name w:val="8DD988A1FA9947F1AFF068BB3E25AF1F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4">
    <w:name w:val="31DD00D4BA1A4259BD4DB57204B61B78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3376ABA6EBB44575AE1A0CC22A982B7F4">
    <w:name w:val="3376ABA6EBB44575AE1A0CC22A982B7F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4">
    <w:name w:val="02F9C63FEDAC47A1BBE2003ADAABD1E7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2B2A2DA3520E4142A01BCFDC7FF5442C3">
    <w:name w:val="2B2A2DA3520E4142A01BCFDC7FF5442C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C4DEA060D2174408B42918A666BEDAD53">
    <w:name w:val="C4DEA060D2174408B42918A666BEDAD5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6BDE4BD29BCC4A15A180A7B36972FF933">
    <w:name w:val="6BDE4BD29BCC4A15A180A7B36972FF933"/>
    <w:rsid w:val="00A514BB"/>
    <w:rPr>
      <w:rFonts w:ascii="Calibri" w:eastAsia="Calibri" w:hAnsi="Calibri" w:cs="Times New Roman"/>
      <w:lang w:val="en-US" w:eastAsia="en-US"/>
    </w:rPr>
  </w:style>
  <w:style w:type="paragraph" w:customStyle="1" w:styleId="E28C5D3E137E4A83A520206E4432F9D64">
    <w:name w:val="E28C5D3E137E4A83A520206E4432F9D6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F4882BC844A54B1C9D5A240E289991F74">
    <w:name w:val="F4882BC844A54B1C9D5A240E289991F7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5772C40CB9D7485E977AE42DB8781DA64">
    <w:name w:val="5772C40CB9D7485E977AE42DB8781DA6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34D6EE129FE7453796E072DB93D35AD34">
    <w:name w:val="34D6EE129FE7453796E072DB93D35AD3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9649EB768FF349338FC0A5490B87B6314">
    <w:name w:val="9649EB768FF349338FC0A5490B87B6314"/>
    <w:rsid w:val="00A514BB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6">
    <w:name w:val="D531BFE9DDB84ABDA417A3B229E803036"/>
    <w:rsid w:val="00A514BB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11">
    <w:name w:val="7EEBBB83DEA44E6D882FF4DD5327A04A11"/>
    <w:rsid w:val="001117BC"/>
    <w:rPr>
      <w:rFonts w:ascii="Calibri" w:eastAsia="Calibri" w:hAnsi="Calibri" w:cs="Times New Roman"/>
      <w:lang w:val="en-US" w:eastAsia="en-US"/>
    </w:rPr>
  </w:style>
  <w:style w:type="paragraph" w:customStyle="1" w:styleId="B9372316D99F48EFB479AC5D04CC737F">
    <w:name w:val="B9372316D99F48EFB479AC5D04CC737F"/>
    <w:rsid w:val="001117B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5AE41AC4CE124E6B8CD57604398EA4454">
    <w:name w:val="5AE41AC4CE124E6B8CD57604398EA4454"/>
    <w:rsid w:val="001117BC"/>
    <w:rPr>
      <w:rFonts w:ascii="Calibri" w:eastAsia="Calibri" w:hAnsi="Calibri" w:cs="Times New Roman"/>
      <w:lang w:val="en-US" w:eastAsia="en-US"/>
    </w:rPr>
  </w:style>
  <w:style w:type="paragraph" w:customStyle="1" w:styleId="5BE1F5913CB24C0E81114B2738EA8ED34">
    <w:name w:val="5BE1F5913CB24C0E81114B2738EA8ED34"/>
    <w:rsid w:val="001117BC"/>
    <w:rPr>
      <w:rFonts w:ascii="Calibri" w:eastAsia="Calibri" w:hAnsi="Calibri" w:cs="Times New Roman"/>
      <w:lang w:val="en-US" w:eastAsia="en-US"/>
    </w:rPr>
  </w:style>
  <w:style w:type="paragraph" w:customStyle="1" w:styleId="25E8B37F2A7549A9BABAF36748397CAD4">
    <w:name w:val="25E8B37F2A7549A9BABAF36748397CAD4"/>
    <w:rsid w:val="001117BC"/>
    <w:rPr>
      <w:rFonts w:ascii="Calibri" w:eastAsia="Calibri" w:hAnsi="Calibri" w:cs="Times New Roman"/>
      <w:lang w:val="en-US" w:eastAsia="en-US"/>
    </w:rPr>
  </w:style>
  <w:style w:type="paragraph" w:customStyle="1" w:styleId="8DD988A1FA9947F1AFF068BB3E25AF1F5">
    <w:name w:val="8DD988A1FA9947F1AFF068BB3E25AF1F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5">
    <w:name w:val="31DD00D4BA1A4259BD4DB57204B61B78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3376ABA6EBB44575AE1A0CC22A982B7F5">
    <w:name w:val="3376ABA6EBB44575AE1A0CC22A982B7F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5">
    <w:name w:val="02F9C63FEDAC47A1BBE2003ADAABD1E7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2B2A2DA3520E4142A01BCFDC7FF5442C4">
    <w:name w:val="2B2A2DA3520E4142A01BCFDC7FF5442C4"/>
    <w:rsid w:val="001117BC"/>
    <w:rPr>
      <w:rFonts w:ascii="Calibri" w:eastAsia="Calibri" w:hAnsi="Calibri" w:cs="Times New Roman"/>
      <w:lang w:val="en-US" w:eastAsia="en-US"/>
    </w:rPr>
  </w:style>
  <w:style w:type="paragraph" w:customStyle="1" w:styleId="C4DEA060D2174408B42918A666BEDAD54">
    <w:name w:val="C4DEA060D2174408B42918A666BEDAD54"/>
    <w:rsid w:val="001117BC"/>
    <w:rPr>
      <w:rFonts w:ascii="Calibri" w:eastAsia="Calibri" w:hAnsi="Calibri" w:cs="Times New Roman"/>
      <w:lang w:val="en-US" w:eastAsia="en-US"/>
    </w:rPr>
  </w:style>
  <w:style w:type="paragraph" w:customStyle="1" w:styleId="6BDE4BD29BCC4A15A180A7B36972FF934">
    <w:name w:val="6BDE4BD29BCC4A15A180A7B36972FF934"/>
    <w:rsid w:val="001117BC"/>
    <w:rPr>
      <w:rFonts w:ascii="Calibri" w:eastAsia="Calibri" w:hAnsi="Calibri" w:cs="Times New Roman"/>
      <w:lang w:val="en-US" w:eastAsia="en-US"/>
    </w:rPr>
  </w:style>
  <w:style w:type="paragraph" w:customStyle="1" w:styleId="E28C5D3E137E4A83A520206E4432F9D65">
    <w:name w:val="E28C5D3E137E4A83A520206E4432F9D6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F4882BC844A54B1C9D5A240E289991F75">
    <w:name w:val="F4882BC844A54B1C9D5A240E289991F7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5772C40CB9D7485E977AE42DB8781DA65">
    <w:name w:val="5772C40CB9D7485E977AE42DB8781DA6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34D6EE129FE7453796E072DB93D35AD35">
    <w:name w:val="34D6EE129FE7453796E072DB93D35AD3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9649EB768FF349338FC0A5490B87B6315">
    <w:name w:val="9649EB768FF349338FC0A5490B87B6315"/>
    <w:rsid w:val="001117BC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7">
    <w:name w:val="D531BFE9DDB84ABDA417A3B229E803037"/>
    <w:rsid w:val="001117BC"/>
    <w:rPr>
      <w:rFonts w:ascii="Calibri" w:eastAsia="Calibri" w:hAnsi="Calibri" w:cs="Times New Roman"/>
      <w:lang w:val="en-US" w:eastAsia="en-US"/>
    </w:rPr>
  </w:style>
  <w:style w:type="paragraph" w:customStyle="1" w:styleId="ECE6C9CB915B40ECAB027EF3AC1E3A6F">
    <w:name w:val="ECE6C9CB915B40ECAB027EF3AC1E3A6F"/>
    <w:rsid w:val="00310CB4"/>
  </w:style>
  <w:style w:type="paragraph" w:customStyle="1" w:styleId="91020104BA434DF6829498F64841FAB4">
    <w:name w:val="91020104BA434DF6829498F64841FAB4"/>
    <w:rsid w:val="00310CB4"/>
  </w:style>
  <w:style w:type="paragraph" w:customStyle="1" w:styleId="2A48DF634D7247A598443ABD84CDC72C">
    <w:name w:val="2A48DF634D7247A598443ABD84CDC72C"/>
    <w:rsid w:val="00310CB4"/>
  </w:style>
  <w:style w:type="paragraph" w:customStyle="1" w:styleId="0DE1006932A44EF3819C7D46CAD7AC50">
    <w:name w:val="0DE1006932A44EF3819C7D46CAD7AC50"/>
    <w:rsid w:val="00310CB4"/>
  </w:style>
  <w:style w:type="paragraph" w:customStyle="1" w:styleId="F89CB896FD0846038D6172B536100C6F">
    <w:name w:val="F89CB896FD0846038D6172B536100C6F"/>
    <w:rsid w:val="00310CB4"/>
  </w:style>
  <w:style w:type="paragraph" w:customStyle="1" w:styleId="D13C0638FC0F4C6FA2C51262B055C824">
    <w:name w:val="D13C0638FC0F4C6FA2C51262B055C824"/>
    <w:rsid w:val="00310CB4"/>
  </w:style>
  <w:style w:type="paragraph" w:customStyle="1" w:styleId="0950D4AEC8D448049F3FAD20E478E472">
    <w:name w:val="0950D4AEC8D448049F3FAD20E478E472"/>
    <w:rsid w:val="00310CB4"/>
  </w:style>
  <w:style w:type="paragraph" w:customStyle="1" w:styleId="DBC80DD0F38B42E689B2CEB9211C83D2">
    <w:name w:val="DBC80DD0F38B42E689B2CEB9211C83D2"/>
    <w:rsid w:val="00310CB4"/>
  </w:style>
  <w:style w:type="paragraph" w:customStyle="1" w:styleId="6E8CF7D2C32A40CFA973093260B76076">
    <w:name w:val="6E8CF7D2C32A40CFA973093260B76076"/>
    <w:rsid w:val="00310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DBC6-8A24-4D7B-A4EB-0E98B419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696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4213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Stevo Sudjic</cp:lastModifiedBy>
  <cp:revision>83</cp:revision>
  <cp:lastPrinted>2019-06-18T16:43:00Z</cp:lastPrinted>
  <dcterms:created xsi:type="dcterms:W3CDTF">2019-07-09T08:44:00Z</dcterms:created>
  <dcterms:modified xsi:type="dcterms:W3CDTF">2019-08-01T03:51:00Z</dcterms:modified>
</cp:coreProperties>
</file>
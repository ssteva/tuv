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5"/>
        <w:gridCol w:w="1928"/>
      </w:tblGrid>
      <w:tr w:rsidR="009B37BE" w:rsidRPr="009B37BE" w14:paraId="107FD436" w14:textId="77777777" w:rsidTr="00E807BF">
        <w:trPr>
          <w:trHeight w:hRule="exact" w:val="1644"/>
        </w:trPr>
        <w:tc>
          <w:tcPr>
            <w:tcW w:w="7995" w:type="dxa"/>
            <w:shd w:val="clear" w:color="auto" w:fill="auto"/>
          </w:tcPr>
          <w:p w14:paraId="1C4541D7" w14:textId="77777777" w:rsidR="002F4C4A" w:rsidRPr="009B37BE" w:rsidRDefault="002F4C4A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8" w:type="dxa"/>
            <w:shd w:val="clear" w:color="auto" w:fill="auto"/>
          </w:tcPr>
          <w:p w14:paraId="27FB909A" w14:textId="77777777" w:rsidR="002F4C4A" w:rsidRPr="009B37BE" w:rsidRDefault="00A9180B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B37BE">
              <w:rPr>
                <w:noProof/>
                <w:lang w:val="sr-Latn-RS" w:eastAsia="sr-Latn-RS"/>
              </w:rPr>
              <w:drawing>
                <wp:anchor distT="0" distB="0" distL="114300" distR="114300" simplePos="0" relativeHeight="251657216" behindDoc="0" locked="0" layoutInCell="1" allowOverlap="1" wp14:anchorId="6D6CD08C" wp14:editId="02897C28">
                  <wp:simplePos x="0" y="0"/>
                  <wp:positionH relativeFrom="column">
                    <wp:posOffset>5940425</wp:posOffset>
                  </wp:positionH>
                  <wp:positionV relativeFrom="paragraph">
                    <wp:posOffset>1045845</wp:posOffset>
                  </wp:positionV>
                  <wp:extent cx="1083310" cy="568960"/>
                  <wp:effectExtent l="0" t="0" r="2540" b="2540"/>
                  <wp:wrapNone/>
                  <wp:docPr id="3" name="Picture 7" descr="https://aaa.bisnode.si/banner/banner?companyID=RS1000020115734&amp;type=1&amp;lang=en-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aaa.bisnode.si/banner/banner?companyID=RS1000020115734&amp;type=1&amp;lang=en-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905" b="465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E71FF6" w14:textId="77777777" w:rsidR="000F18F8" w:rsidRPr="009B37BE" w:rsidRDefault="000F18F8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5C20D29" w14:textId="77777777" w:rsidR="000F18F8" w:rsidRPr="009B37BE" w:rsidRDefault="00831035" w:rsidP="00E807B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B37BE">
              <w:rPr>
                <w:noProof/>
                <w:lang w:val="sr-Latn-RS" w:eastAsia="sr-Latn-RS"/>
              </w:rPr>
              <w:drawing>
                <wp:anchor distT="0" distB="0" distL="114300" distR="114300" simplePos="0" relativeHeight="251658240" behindDoc="0" locked="0" layoutInCell="1" allowOverlap="1" wp14:anchorId="6F6CB038" wp14:editId="37B13C33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86899</wp:posOffset>
                  </wp:positionV>
                  <wp:extent cx="860425" cy="457200"/>
                  <wp:effectExtent l="0" t="0" r="0" b="0"/>
                  <wp:wrapNone/>
                  <wp:docPr id="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7BE" w:rsidRPr="008D6DC8" w14:paraId="601301C2" w14:textId="77777777" w:rsidTr="00E807BF">
        <w:trPr>
          <w:trHeight w:hRule="exact" w:val="3402"/>
        </w:trPr>
        <w:tc>
          <w:tcPr>
            <w:tcW w:w="7995" w:type="dxa"/>
            <w:shd w:val="clear" w:color="auto" w:fill="auto"/>
          </w:tcPr>
          <w:tbl>
            <w:tblPr>
              <w:tblW w:w="0" w:type="auto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4"/>
            </w:tblGrid>
            <w:tr w:rsidR="009B37BE" w:rsidRPr="008D6DC8" w14:paraId="1571BF54" w14:textId="77777777" w:rsidTr="00E748AC">
              <w:trPr>
                <w:trHeight w:hRule="exact" w:val="346"/>
              </w:trPr>
              <w:tc>
                <w:tcPr>
                  <w:tcW w:w="4264" w:type="dxa"/>
                  <w:shd w:val="clear" w:color="auto" w:fill="auto"/>
                </w:tcPr>
                <w:p w14:paraId="12FCC7D4" w14:textId="77777777" w:rsidR="001707C9" w:rsidRPr="009B37BE" w:rsidRDefault="002C4463" w:rsidP="00E807BF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</w:pPr>
                  <w:r w:rsidRPr="009B37BE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  <w:t xml:space="preserve">TUV Rheinland InterCert d.o.o. </w:t>
                  </w:r>
                  <w:r w:rsidRPr="009B37BE">
                    <w:rPr>
                      <w:rFonts w:ascii="Arial" w:hAnsi="Arial" w:cs="Arial"/>
                      <w:bCs/>
                      <w:sz w:val="14"/>
                      <w:szCs w:val="14"/>
                      <w:lang w:val="de-DE"/>
                    </w:rPr>
                    <w:t xml:space="preserve">· </w:t>
                  </w:r>
                  <w:r w:rsidRPr="009B37BE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  <w:t xml:space="preserve"> 11000 Beograd, Kosovska 10  </w:t>
                  </w:r>
                </w:p>
                <w:p w14:paraId="068AC9F0" w14:textId="77777777" w:rsidR="002F4C4A" w:rsidRPr="009B37BE" w:rsidRDefault="002C4463" w:rsidP="00E807BF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</w:pPr>
                  <w:r w:rsidRPr="009B37BE">
                    <w:rPr>
                      <w:rFonts w:ascii="Arial" w:hAnsi="Arial" w:cs="Arial"/>
                      <w:b/>
                      <w:bCs/>
                      <w:sz w:val="14"/>
                      <w:szCs w:val="14"/>
                      <w:lang w:val="de-DE"/>
                    </w:rPr>
                    <w:t xml:space="preserve">                                             </w:t>
                  </w:r>
                </w:p>
              </w:tc>
            </w:tr>
            <w:tr w:rsidR="009B37BE" w:rsidRPr="004C1BBE" w14:paraId="5FA50CD5" w14:textId="77777777" w:rsidTr="00D90522">
              <w:trPr>
                <w:trHeight w:val="1121"/>
              </w:trPr>
              <w:tc>
                <w:tcPr>
                  <w:tcW w:w="4264" w:type="dxa"/>
                  <w:shd w:val="clear" w:color="auto" w:fill="auto"/>
                </w:tcPr>
                <w:sdt>
                  <w:sdtPr>
                    <w:rPr>
                      <w:b/>
                      <w:bCs/>
                      <w:sz w:val="22"/>
                      <w:szCs w:val="22"/>
                      <w:lang w:val="de-DE"/>
                    </w:rPr>
                    <w:alias w:val="KlijentNaziv"/>
                    <w:tag w:val="KlijentNaziv"/>
                    <w:id w:val="-790668233"/>
                    <w:placeholder>
                      <w:docPart w:val="DefaultPlaceholder_-1854013440"/>
                    </w:placeholder>
                  </w:sdtPr>
                  <w:sdtEndPr/>
                  <w:sdtContent>
                    <w:p w14:paraId="47C5A367" w14:textId="679C0B72" w:rsidR="00831315" w:rsidRDefault="009F6D3D" w:rsidP="004C1BBE">
                      <w:pPr>
                        <w:pStyle w:val="Default"/>
                        <w:ind w:left="318" w:hanging="426"/>
                        <w:rPr>
                          <w:b/>
                          <w:bCs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de-DE"/>
                        </w:rPr>
                        <w:t>Klijent</w:t>
                      </w:r>
                    </w:p>
                  </w:sdtContent>
                </w:sdt>
                <w:sdt>
                  <w:sdtPr>
                    <w:rPr>
                      <w:bCs/>
                      <w:sz w:val="22"/>
                      <w:szCs w:val="22"/>
                      <w:lang w:val="de-DE"/>
                    </w:rPr>
                    <w:alias w:val="KlijentAdresa"/>
                    <w:tag w:val="KlijentAdresa"/>
                    <w:id w:val="-936668970"/>
                    <w:placeholder>
                      <w:docPart w:val="DefaultPlaceholder_-1854013440"/>
                    </w:placeholder>
                  </w:sdtPr>
                  <w:sdtEndPr/>
                  <w:sdtContent>
                    <w:p w14:paraId="041A6E81" w14:textId="06AADE14" w:rsidR="00831315" w:rsidRDefault="009F6D3D" w:rsidP="004C1BBE">
                      <w:pPr>
                        <w:pStyle w:val="Default"/>
                        <w:ind w:left="318" w:hanging="426"/>
                        <w:rPr>
                          <w:bCs/>
                          <w:sz w:val="22"/>
                          <w:szCs w:val="22"/>
                          <w:lang w:val="de-DE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lang w:val="de-DE"/>
                        </w:rPr>
                        <w:t>Adresa klijenta</w:t>
                      </w:r>
                    </w:p>
                  </w:sdtContent>
                </w:sdt>
                <w:p w14:paraId="050DF44D" w14:textId="0C280F09" w:rsidR="0093384C" w:rsidRPr="00292D92" w:rsidRDefault="004C1BBE" w:rsidP="004C1BBE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Cs/>
                      <w:color w:val="000000"/>
                      <w:lang w:val="de-AT"/>
                    </w:rPr>
                  </w:pPr>
                  <w:r w:rsidRPr="00292D92">
                    <w:rPr>
                      <w:rFonts w:ascii="Arial" w:hAnsi="Arial" w:cs="Arial"/>
                      <w:bCs/>
                      <w:color w:val="000000"/>
                      <w:lang w:val="de-AT"/>
                    </w:rPr>
                    <w:t xml:space="preserve">n/r </w:t>
                  </w:r>
                  <w:sdt>
                    <w:sdtPr>
                      <w:rPr>
                        <w:rFonts w:ascii="Arial" w:hAnsi="Arial" w:cs="Arial"/>
                        <w:bCs/>
                        <w:color w:val="000000"/>
                        <w:lang w:val="de-AT"/>
                      </w:rPr>
                      <w:alias w:val="KlijentKontakt"/>
                      <w:tag w:val="KlijentKontakt"/>
                      <w:id w:val="-1281640393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r w:rsidR="009F6D3D">
                        <w:rPr>
                          <w:rFonts w:ascii="Arial" w:hAnsi="Arial" w:cs="Arial"/>
                          <w:bCs/>
                          <w:color w:val="000000"/>
                          <w:lang w:val="de-AT"/>
                        </w:rPr>
                        <w:t>Ime i prezime kontakta</w:t>
                      </w:r>
                    </w:sdtContent>
                  </w:sdt>
                </w:p>
                <w:p w14:paraId="0361F29C" w14:textId="3A7FCC55" w:rsidR="004D55F3" w:rsidRPr="0093384C" w:rsidRDefault="004C1BBE" w:rsidP="009F6D3D">
                  <w:pPr>
                    <w:spacing w:after="0" w:line="240" w:lineRule="auto"/>
                    <w:ind w:left="-108"/>
                    <w:rPr>
                      <w:rFonts w:ascii="Arial" w:hAnsi="Arial" w:cs="Arial"/>
                      <w:bCs/>
                      <w:sz w:val="28"/>
                      <w:szCs w:val="28"/>
                      <w:lang w:val="en-GB"/>
                    </w:rPr>
                  </w:pPr>
                  <w:r w:rsidRPr="0093384C">
                    <w:rPr>
                      <w:rFonts w:ascii="Arial" w:hAnsi="Arial" w:cs="Arial"/>
                      <w:bCs/>
                      <w:color w:val="000000"/>
                      <w:lang w:val="en-GB"/>
                    </w:rPr>
                    <w:t xml:space="preserve">email: </w:t>
                  </w:r>
                  <w:sdt>
                    <w:sdtPr>
                      <w:rPr>
                        <w:rFonts w:ascii="Arial" w:hAnsi="Arial" w:cs="Arial"/>
                        <w:bCs/>
                        <w:color w:val="000000"/>
                        <w:lang w:val="en-GB"/>
                      </w:rPr>
                      <w:alias w:val="KlijentKontaktEmail"/>
                      <w:tag w:val="KlijentKontaktEmail"/>
                      <w:id w:val="-1613351189"/>
                      <w:placeholder>
                        <w:docPart w:val="7EEBBB83DEA44E6D882FF4DD5327A04A"/>
                      </w:placeholder>
                      <w:showingPlcHdr/>
                    </w:sdtPr>
                    <w:sdtEndPr/>
                    <w:sdtContent>
                      <w:r w:rsidR="0013118F">
                        <w:rPr>
                          <w:rFonts w:ascii="Arial" w:hAnsi="Arial" w:cs="Arial"/>
                          <w:bCs/>
                          <w:color w:val="000000"/>
                          <w:lang w:val="en-GB"/>
                        </w:rPr>
                        <w:t>KontaktEmail</w:t>
                      </w:r>
                    </w:sdtContent>
                  </w:sdt>
                  <w:r w:rsidR="00831315">
                    <w:rPr>
                      <w:rFonts w:ascii="Arial" w:hAnsi="Arial" w:cs="Arial"/>
                      <w:bCs/>
                      <w:color w:val="000000"/>
                      <w:lang w:val="en-GB"/>
                    </w:rPr>
                    <w:t xml:space="preserve"> </w:t>
                  </w:r>
                </w:p>
              </w:tc>
            </w:tr>
          </w:tbl>
          <w:p w14:paraId="59EA3021" w14:textId="77777777" w:rsidR="002F4C4A" w:rsidRPr="0093384C" w:rsidRDefault="002F4C4A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08453949" w14:textId="77777777" w:rsidR="00275422" w:rsidRPr="0093384C" w:rsidRDefault="00275422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62B34A15" w14:textId="272A25C3" w:rsidR="00275422" w:rsidRPr="0058583F" w:rsidRDefault="00275422" w:rsidP="002754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Broj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ponude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BrojPonude"/>
                <w:tag w:val="BrojPonude"/>
                <w:id w:val="1493600234"/>
                <w:placeholder>
                  <w:docPart w:val="DefaultPlaceholder_-1854013440"/>
                </w:placeholder>
              </w:sdtPr>
              <w:sdtEndPr/>
              <w:sdtContent>
                <w:r w:rsidR="009C47FB">
                  <w:rPr>
                    <w:rFonts w:ascii="Arial" w:hAnsi="Arial" w:cs="Arial"/>
                    <w:sz w:val="20"/>
                    <w:szCs w:val="20"/>
                  </w:rPr>
                  <w:t>0001/19</w:t>
                </w:r>
              </w:sdtContent>
            </w:sdt>
          </w:p>
          <w:p w14:paraId="132DFA0C" w14:textId="77777777" w:rsidR="003E405F" w:rsidRDefault="00275422" w:rsidP="004C1BB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Predmet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58583F">
              <w:rPr>
                <w:rFonts w:ascii="Arial" w:hAnsi="Arial" w:cs="Arial"/>
                <w:b/>
                <w:sz w:val="20"/>
                <w:szCs w:val="20"/>
              </w:rPr>
              <w:t>ponude</w:t>
            </w:r>
            <w:proofErr w:type="spellEnd"/>
            <w:r w:rsidRPr="0058583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sdt>
            <w:sdtPr>
              <w:rPr>
                <w:rFonts w:cs="Arial"/>
                <w:sz w:val="16"/>
                <w:szCs w:val="16"/>
              </w:rPr>
              <w:alias w:val="PredmetPonude"/>
              <w:tag w:val="PredmetPonude"/>
              <w:id w:val="-814335694"/>
              <w:placeholder>
                <w:docPart w:val="26138A53E330445D837C210F820889C2"/>
              </w:placeholder>
            </w:sdtPr>
            <w:sdtEndPr/>
            <w:sdtContent>
              <w:sdt>
                <w:sdtPr>
                  <w:rPr>
                    <w:rFonts w:cs="Arial"/>
                    <w:sz w:val="16"/>
                    <w:szCs w:val="16"/>
                  </w:rPr>
                  <w:alias w:val="Ponuda"/>
                  <w:tag w:val="Ponuda"/>
                  <w:id w:val="1276449890"/>
                  <w:placeholder>
                    <w:docPart w:val="BF956754BBB64BF18E58EBA9AD491942"/>
                  </w:placeholder>
                  <w:showingPlcHdr/>
                </w:sdtPr>
                <w:sdtEndPr/>
                <w:sdtContent>
                  <w:p w14:paraId="65DE5FD8" w14:textId="3C852911" w:rsidR="00275422" w:rsidRPr="00112EBC" w:rsidRDefault="006B77C4" w:rsidP="00112EBC">
                    <w:pPr>
                      <w:pStyle w:val="ListParagraph"/>
                      <w:numPr>
                        <w:ilvl w:val="0"/>
                        <w:numId w:val="12"/>
                      </w:num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Ponuda predmet</w:t>
                    </w:r>
                  </w:p>
                </w:sdtContent>
              </w:sdt>
            </w:sdtContent>
          </w:sdt>
        </w:tc>
        <w:tc>
          <w:tcPr>
            <w:tcW w:w="1928" w:type="dxa"/>
            <w:shd w:val="clear" w:color="auto" w:fill="auto"/>
          </w:tcPr>
          <w:p w14:paraId="1F0FD83C" w14:textId="77777777" w:rsidR="002F4C4A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>Vaš kontakt:</w:t>
            </w:r>
          </w:p>
          <w:sdt>
            <w:sdtPr>
              <w:rPr>
                <w:rFonts w:ascii="Arial" w:hAnsi="Arial" w:cs="Arial"/>
                <w:sz w:val="14"/>
                <w:szCs w:val="14"/>
                <w:lang w:val="de-DE"/>
              </w:rPr>
              <w:alias w:val="ZaduzenIme"/>
              <w:tag w:val="ZaduzenIme"/>
              <w:id w:val="1618028701"/>
              <w:placeholder>
                <w:docPart w:val="DefaultPlaceholder_-1854013440"/>
              </w:placeholder>
            </w:sdtPr>
            <w:sdtEndPr/>
            <w:sdtContent>
              <w:p w14:paraId="3DE72574" w14:textId="0241ADD0" w:rsidR="00271DA0" w:rsidRPr="009B37BE" w:rsidRDefault="00271DA0" w:rsidP="00E807BF">
                <w:pPr>
                  <w:spacing w:after="0" w:line="240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9B37BE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Bojana Rusić</w:t>
                </w:r>
              </w:p>
            </w:sdtContent>
          </w:sdt>
          <w:p w14:paraId="67949AB2" w14:textId="4EC94686" w:rsidR="00271DA0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Tel:    </w:t>
            </w:r>
            <w:sdt>
              <w:sdtPr>
                <w:rPr>
                  <w:rFonts w:ascii="Arial" w:hAnsi="Arial" w:cs="Arial"/>
                  <w:sz w:val="14"/>
                  <w:szCs w:val="14"/>
                  <w:lang w:val="de-DE"/>
                </w:rPr>
                <w:alias w:val="ZaduzenTelefon"/>
                <w:tag w:val="ZaduzenTelefon"/>
                <w:id w:val="-562721416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9E4C2C" w:rsidRPr="00F12EC5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4AFF8A69" w14:textId="41FC1677" w:rsidR="00271DA0" w:rsidRPr="009B37BE" w:rsidRDefault="00271DA0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Mob:  </w:t>
            </w:r>
            <w:sdt>
              <w:sdtPr>
                <w:rPr>
                  <w:rFonts w:ascii="Arial" w:hAnsi="Arial" w:cs="Arial"/>
                  <w:sz w:val="14"/>
                  <w:szCs w:val="14"/>
                  <w:lang w:val="de-DE"/>
                </w:rPr>
                <w:alias w:val="ZaduzenMobilni"/>
                <w:tag w:val="ZaduzenMobilni"/>
                <w:id w:val="102244482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9E4C2C" w:rsidRPr="00F12EC5">
                  <w:rPr>
                    <w:rStyle w:val="PlaceholderText"/>
                  </w:rPr>
                  <w:t>Click or tap here to enter text.</w:t>
                </w:r>
              </w:sdtContent>
            </w:sdt>
          </w:p>
          <w:sdt>
            <w:sdtPr>
              <w:alias w:val="ZaduzenEmail"/>
              <w:tag w:val="ZaduzenEmail"/>
              <w:id w:val="-2136315716"/>
              <w:placeholder>
                <w:docPart w:val="DefaultPlaceholder_-1854013440"/>
              </w:placeholder>
            </w:sdtPr>
            <w:sdtEndPr>
              <w:rPr>
                <w:rFonts w:ascii="Arial" w:hAnsi="Arial" w:cs="Arial"/>
                <w:sz w:val="14"/>
                <w:szCs w:val="14"/>
                <w:lang w:val="de-DE"/>
              </w:rPr>
            </w:sdtEndPr>
            <w:sdtContent>
              <w:p w14:paraId="486DBFA0" w14:textId="4D07D3D0" w:rsidR="00271DA0" w:rsidRPr="00831315" w:rsidRDefault="00357943" w:rsidP="00E807BF">
                <w:pPr>
                  <w:spacing w:after="0" w:line="240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hyperlink r:id="rId10" w:history="1">
                  <w:r w:rsidR="00271DA0" w:rsidRPr="00831315">
                    <w:rPr>
                      <w:rFonts w:ascii="Arial" w:hAnsi="Arial" w:cs="Arial"/>
                      <w:sz w:val="14"/>
                      <w:szCs w:val="14"/>
                      <w:lang w:val="de-DE"/>
                    </w:rPr>
                    <w:t>bojana.rusic@rs.tuv.com</w:t>
                  </w:r>
                </w:hyperlink>
                <w:r w:rsidR="00E45709" w:rsidRPr="00831315">
                  <w:rPr>
                    <w:rFonts w:ascii="Arial" w:hAnsi="Arial" w:cs="Arial"/>
                    <w:sz w:val="14"/>
                    <w:szCs w:val="14"/>
                    <w:lang w:val="de-DE"/>
                  </w:rPr>
                  <w:t xml:space="preserve"> </w:t>
                </w:r>
                <w:r w:rsidR="00271DA0" w:rsidRPr="00831315">
                  <w:rPr>
                    <w:rFonts w:ascii="Arial" w:hAnsi="Arial" w:cs="Arial"/>
                    <w:sz w:val="14"/>
                    <w:szCs w:val="14"/>
                    <w:lang w:val="de-DE"/>
                  </w:rPr>
                  <w:t xml:space="preserve"> </w:t>
                </w:r>
              </w:p>
            </w:sdtContent>
          </w:sdt>
          <w:p w14:paraId="355D4307" w14:textId="77777777" w:rsidR="006202D5" w:rsidRPr="009B37BE" w:rsidRDefault="006202D5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55E13E94" w14:textId="31606562" w:rsidR="006202D5" w:rsidRPr="009B37BE" w:rsidRDefault="00D90522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Beograd, </w:t>
            </w:r>
            <w:sdt>
              <w:sdtPr>
                <w:rPr>
                  <w:rFonts w:ascii="Arial" w:hAnsi="Arial" w:cs="Arial"/>
                  <w:sz w:val="14"/>
                  <w:szCs w:val="14"/>
                  <w:lang w:val="de-DE"/>
                </w:rPr>
                <w:alias w:val="DatumPonude"/>
                <w:tag w:val="DatumPonude"/>
                <w:id w:val="-161940327"/>
                <w:placeholder>
                  <w:docPart w:val="DefaultPlaceholder_-1854013440"/>
                </w:placeholder>
              </w:sdtPr>
              <w:sdtEndPr/>
              <w:sdtContent>
                <w:r w:rsidR="0058749A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09.</w:t>
                </w:r>
                <w:r w:rsidR="0058583F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0</w:t>
                </w:r>
                <w:r w:rsidR="0058749A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7</w:t>
                </w:r>
                <w:r w:rsidR="0058583F">
                  <w:rPr>
                    <w:rFonts w:ascii="Arial" w:hAnsi="Arial" w:cs="Arial"/>
                    <w:sz w:val="14"/>
                    <w:szCs w:val="14"/>
                    <w:lang w:val="de-DE"/>
                  </w:rPr>
                  <w:t>.2019.</w:t>
                </w:r>
              </w:sdtContent>
            </w:sdt>
          </w:p>
          <w:p w14:paraId="3D2AA834" w14:textId="77777777" w:rsidR="006202D5" w:rsidRPr="009B37BE" w:rsidRDefault="006202D5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2883B712" w14:textId="77777777" w:rsidR="006202D5" w:rsidRPr="009B37BE" w:rsidRDefault="006202D5" w:rsidP="00E807BF">
            <w:pPr>
              <w:spacing w:after="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2F4C4A" w:rsidRPr="009B37BE" w14:paraId="0FA62613" w14:textId="77777777" w:rsidTr="00E807BF">
        <w:trPr>
          <w:trHeight w:hRule="exact" w:val="9639"/>
        </w:trPr>
        <w:tc>
          <w:tcPr>
            <w:tcW w:w="7995" w:type="dxa"/>
            <w:shd w:val="clear" w:color="auto" w:fill="auto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84"/>
            </w:tblGrid>
            <w:tr w:rsidR="009B37BE" w:rsidRPr="009B37BE" w14:paraId="651B8AAF" w14:textId="77777777" w:rsidTr="00E807BF">
              <w:trPr>
                <w:trHeight w:hRule="exact" w:val="9809"/>
              </w:trPr>
              <w:tc>
                <w:tcPr>
                  <w:tcW w:w="7484" w:type="dxa"/>
                  <w:shd w:val="clear" w:color="auto" w:fill="auto"/>
                </w:tcPr>
                <w:p w14:paraId="54374F9C" w14:textId="77777777" w:rsidR="00614845" w:rsidRPr="009C564E" w:rsidRDefault="009330CA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9C564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Poštovani</w:t>
                  </w:r>
                  <w:r w:rsidR="0093384C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,</w:t>
                  </w:r>
                </w:p>
                <w:p w14:paraId="68F5EF3B" w14:textId="77777777" w:rsidR="00142647" w:rsidRPr="009C564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3DE7A94A" w14:textId="77777777" w:rsidR="00142647" w:rsidRPr="009C564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9C564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Hvala Vam na interesovanju za naše usluge i poverenje u TUV Rheinland.</w:t>
                  </w:r>
                </w:p>
                <w:p w14:paraId="7B564336" w14:textId="77777777" w:rsidR="00142647" w:rsidRPr="009C564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375D6BD3" w14:textId="77777777" w:rsidR="00142647" w:rsidRPr="004C1BB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Zadovoljstvo nam je da Vam </w:t>
                  </w:r>
                  <w:r w:rsidR="00984D91"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damo ponudu za naše</w:t>
                  </w: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uslugu u skladu sa V</w:t>
                  </w:r>
                  <w:r w:rsidR="0045704D"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ašim </w:t>
                  </w:r>
                  <w:r w:rsidR="00831315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zahtevom.</w:t>
                  </w:r>
                </w:p>
                <w:p w14:paraId="15FE4536" w14:textId="77777777" w:rsidR="00142647" w:rsidRPr="004C1BBE" w:rsidRDefault="00142647" w:rsidP="00E807BF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56B1EE00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U prilogu se nalazi ponuda, bitne napomene kao i tehnički i komercijalni uslovi.</w:t>
                  </w:r>
                </w:p>
                <w:p w14:paraId="0304577C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589CEF96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Ova ponuda smatraće se prihvaćenom i predstavljaće obavezujći ugovor između vaše kompanije i TRICa ukoliko </w:t>
                  </w:r>
                  <w:r w:rsidR="00292D92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istu ponudu sa overenom zadnjom</w:t>
                  </w: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stran</w:t>
                  </w:r>
                  <w:r w:rsidR="00292D92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om</w:t>
                  </w: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 xml:space="preserve"> (Izjava o prihvatanju ponude i naručivanju usluga) vratite </w:t>
                  </w:r>
                  <w:r w:rsidR="00292D92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na e-mail vaše kontakt osobe.</w:t>
                  </w:r>
                </w:p>
                <w:p w14:paraId="17A02889" w14:textId="77777777" w:rsidR="007F6C2D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</w:pPr>
                </w:p>
                <w:p w14:paraId="763FCE7B" w14:textId="77777777" w:rsidR="00655978" w:rsidRPr="004C1BBE" w:rsidRDefault="007F6C2D" w:rsidP="007F6C2D"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  <w:r w:rsidRPr="004C1BBE">
                    <w:rPr>
                      <w:rFonts w:ascii="Arial" w:hAnsi="Arial" w:cs="Arial"/>
                      <w:sz w:val="20"/>
                      <w:szCs w:val="20"/>
                      <w:lang w:val="de-AT"/>
                    </w:rPr>
                    <w:t>Nadamo se da će ponuda za Vas biti prihvatljiva i stojimo Vam na raspolaganju za sva dodatna pitanja.</w:t>
                  </w:r>
                </w:p>
                <w:p w14:paraId="08E1462A" w14:textId="77777777" w:rsidR="001B0ED5" w:rsidRPr="004C1BBE" w:rsidRDefault="001B0ED5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p w14:paraId="454D67F0" w14:textId="77777777" w:rsidR="001B0ED5" w:rsidRPr="004C1BBE" w:rsidRDefault="001B0ED5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p w14:paraId="4599423F" w14:textId="77777777" w:rsidR="00984D91" w:rsidRPr="004C1BBE" w:rsidRDefault="00984D91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p w14:paraId="238F3F7C" w14:textId="77777777" w:rsidR="002957ED" w:rsidRPr="004C1BBE" w:rsidRDefault="002957ED" w:rsidP="00E807BF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de-AT"/>
                    </w:rPr>
                  </w:pPr>
                </w:p>
                <w:tbl>
                  <w:tblPr>
                    <w:tblW w:w="7484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10"/>
                    <w:gridCol w:w="1985"/>
                    <w:gridCol w:w="3089"/>
                  </w:tblGrid>
                  <w:tr w:rsidR="009B37BE" w:rsidRPr="009B37BE" w14:paraId="23ECE1D3" w14:textId="77777777" w:rsidTr="00FE7B29">
                    <w:trPr>
                      <w:trHeight w:val="1057"/>
                    </w:trPr>
                    <w:tc>
                      <w:tcPr>
                        <w:tcW w:w="2410" w:type="dxa"/>
                        <w:shd w:val="clear" w:color="auto" w:fill="auto"/>
                        <w:vAlign w:val="bottom"/>
                      </w:tcPr>
                      <w:p w14:paraId="49832E4B" w14:textId="77777777" w:rsidR="00142647" w:rsidRPr="009B37BE" w:rsidRDefault="00142647" w:rsidP="00E807BF">
                        <w:pPr>
                          <w:spacing w:after="0" w:line="240" w:lineRule="auto"/>
                          <w:ind w:left="-108"/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Srdačan pozdrav,</w:t>
                        </w:r>
                      </w:p>
                      <w:p w14:paraId="4893E091" w14:textId="77777777" w:rsidR="00142647" w:rsidRPr="009B37BE" w:rsidRDefault="00CD381D" w:rsidP="00CD381D">
                        <w:pPr>
                          <w:spacing w:after="0" w:line="240" w:lineRule="auto"/>
                          <w:ind w:left="-108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  <w:lang w:val="sr-Latn-RS" w:eastAsia="sr-Latn-RS"/>
                          </w:rPr>
                          <w:drawing>
                            <wp:inline distT="0" distB="0" distL="0" distR="0" wp14:anchorId="255F31A4" wp14:editId="5000347F">
                              <wp:extent cx="1645574" cy="650240"/>
                              <wp:effectExtent l="0" t="0" r="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1121" cy="6721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985" w:type="dxa"/>
                        <w:shd w:val="clear" w:color="auto" w:fill="auto"/>
                      </w:tcPr>
                      <w:p w14:paraId="6C1AF509" w14:textId="77777777" w:rsidR="00142647" w:rsidRPr="009B37BE" w:rsidRDefault="00CD381D" w:rsidP="00E807B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  <w:lang w:val="sr-Latn-RS" w:eastAsia="sr-Latn-RS"/>
                          </w:rPr>
                          <w:drawing>
                            <wp:inline distT="0" distB="0" distL="0" distR="0" wp14:anchorId="32EAD6C3" wp14:editId="763DBC85">
                              <wp:extent cx="1117600" cy="1117600"/>
                              <wp:effectExtent l="0" t="0" r="6350" b="635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17600" cy="1117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89" w:type="dxa"/>
                        <w:shd w:val="clear" w:color="auto" w:fill="auto"/>
                        <w:vAlign w:val="bottom"/>
                      </w:tcPr>
                      <w:p w14:paraId="61375CB8" w14:textId="77777777" w:rsidR="00142647" w:rsidRPr="009B37BE" w:rsidRDefault="009F411B" w:rsidP="00E807B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noProof/>
                            <w:sz w:val="18"/>
                            <w:szCs w:val="18"/>
                            <w:lang w:val="sr-Latn-RS" w:eastAsia="sr-Latn-RS"/>
                          </w:rPr>
                          <w:drawing>
                            <wp:inline distT="0" distB="0" distL="0" distR="0" wp14:anchorId="397637AC" wp14:editId="074296FB">
                              <wp:extent cx="629920" cy="663074"/>
                              <wp:effectExtent l="0" t="0" r="0" b="381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30175" cy="66334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B37BE" w:rsidRPr="008D6DC8" w14:paraId="4CD3D40D" w14:textId="77777777" w:rsidTr="00C443CC">
                    <w:trPr>
                      <w:trHeight w:val="61"/>
                    </w:trPr>
                    <w:tc>
                      <w:tcPr>
                        <w:tcW w:w="2410" w:type="dxa"/>
                        <w:shd w:val="clear" w:color="auto" w:fill="auto"/>
                      </w:tcPr>
                      <w:p w14:paraId="51A03378" w14:textId="77777777" w:rsidR="00142647" w:rsidRPr="009B37BE" w:rsidRDefault="00142647" w:rsidP="00E807BF">
                        <w:pPr>
                          <w:spacing w:after="0" w:line="240" w:lineRule="auto"/>
                          <w:ind w:left="-108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Vladimir Todorović</w:t>
                        </w:r>
                        <w:r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, direktor</w:t>
                        </w:r>
                      </w:p>
                    </w:tc>
                    <w:tc>
                      <w:tcPr>
                        <w:tcW w:w="1985" w:type="dxa"/>
                        <w:shd w:val="clear" w:color="auto" w:fill="auto"/>
                      </w:tcPr>
                      <w:p w14:paraId="09E357F1" w14:textId="77777777" w:rsidR="00142647" w:rsidRPr="009B37BE" w:rsidRDefault="00142647" w:rsidP="00E807BF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</w:p>
                    </w:tc>
                    <w:tc>
                      <w:tcPr>
                        <w:tcW w:w="3089" w:type="dxa"/>
                        <w:shd w:val="clear" w:color="auto" w:fill="auto"/>
                      </w:tcPr>
                      <w:p w14:paraId="71B167C1" w14:textId="77777777" w:rsidR="00C443CC" w:rsidRPr="009B37BE" w:rsidRDefault="006B2F3A" w:rsidP="006B2F3A">
                        <w:pPr>
                          <w:spacing w:after="0" w:line="240" w:lineRule="auto"/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Krisztian Fa</w:t>
                        </w:r>
                        <w:r w:rsidR="008D27FD"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rag</w:t>
                        </w:r>
                        <w:r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>o</w:t>
                        </w:r>
                        <w:r w:rsidR="00142647" w:rsidRPr="009B37BE">
                          <w:rPr>
                            <w:rFonts w:ascii="Arial" w:hAnsi="Arial" w:cs="Arial"/>
                            <w:sz w:val="20"/>
                            <w:szCs w:val="20"/>
                            <w:lang w:val="de-DE"/>
                          </w:rPr>
                          <w:t xml:space="preserve">, </w:t>
                        </w:r>
                      </w:p>
                      <w:p w14:paraId="3DE64196" w14:textId="77777777" w:rsidR="00C443CC" w:rsidRPr="009B37BE" w:rsidRDefault="00C443CC" w:rsidP="006B2F3A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r</w:t>
                        </w:r>
                        <w:r w:rsidR="006B2F3A"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 xml:space="preserve">ukovodilac odseka I.01 / </w:t>
                        </w:r>
                      </w:p>
                      <w:p w14:paraId="456EF5AD" w14:textId="77777777" w:rsidR="006B2F3A" w:rsidRPr="009B37BE" w:rsidRDefault="00C443CC" w:rsidP="006B2F3A">
                        <w:pPr>
                          <w:spacing w:after="0" w:line="240" w:lineRule="auto"/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</w:pPr>
                        <w:r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t</w:t>
                        </w:r>
                        <w:r w:rsidR="006B2F3A" w:rsidRPr="009B37BE">
                          <w:rPr>
                            <w:rFonts w:ascii="Arial" w:hAnsi="Arial" w:cs="Arial"/>
                            <w:sz w:val="18"/>
                            <w:szCs w:val="18"/>
                            <w:lang w:val="de-DE"/>
                          </w:rPr>
                          <w:t>ehnički rukovodilac kontrolnog tela</w:t>
                        </w:r>
                      </w:p>
                    </w:tc>
                  </w:tr>
                </w:tbl>
                <w:p w14:paraId="757AC745" w14:textId="77777777" w:rsidR="0097614E" w:rsidRPr="009B37BE" w:rsidRDefault="0097614E" w:rsidP="00E807BF">
                  <w:pPr>
                    <w:spacing w:after="0" w:line="240" w:lineRule="auto"/>
                    <w:rPr>
                      <w:rFonts w:ascii="Arial" w:hAnsi="Arial" w:cs="Arial"/>
                      <w:lang w:val="de-DE"/>
                    </w:rPr>
                  </w:pPr>
                </w:p>
                <w:p w14:paraId="023B8606" w14:textId="77777777" w:rsidR="0097614E" w:rsidRPr="009B37BE" w:rsidRDefault="0097614E" w:rsidP="00E807BF">
                  <w:pPr>
                    <w:spacing w:after="0" w:line="240" w:lineRule="auto"/>
                    <w:rPr>
                      <w:rFonts w:ascii="Arial" w:hAnsi="Arial" w:cs="Arial"/>
                      <w:b/>
                      <w:lang w:val="de-DE"/>
                    </w:rPr>
                  </w:pPr>
                </w:p>
                <w:p w14:paraId="409153A5" w14:textId="77777777" w:rsidR="00275422" w:rsidRPr="009B37BE" w:rsidRDefault="00275422" w:rsidP="00853E6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</w:pPr>
                  <w:r w:rsidRPr="009B37BE">
                    <w:rPr>
                      <w:rFonts w:ascii="Arial" w:hAnsi="Arial" w:cs="Arial"/>
                      <w:b/>
                      <w:sz w:val="20"/>
                      <w:szCs w:val="20"/>
                      <w:lang w:val="de-DE"/>
                    </w:rPr>
                    <w:t>Prilozi:</w:t>
                  </w:r>
                </w:p>
                <w:p w14:paraId="2242B504" w14:textId="2CFF0938" w:rsidR="0097614E" w:rsidRDefault="0058583F" w:rsidP="00831315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Ponuda</w:t>
                  </w:r>
                  <w:r w:rsidR="0045704D" w:rsidRPr="009B37BE">
                    <w:rPr>
                      <w:rFonts w:cs="Arial"/>
                    </w:rPr>
                    <w:t xml:space="preserve"> br. </w:t>
                  </w:r>
                  <w:sdt>
                    <w:sdtPr>
                      <w:rPr>
                        <w:rFonts w:cs="Arial"/>
                      </w:rPr>
                      <w:alias w:val="PonudaBroj"/>
                      <w:tag w:val="PonudaBroj"/>
                      <w:id w:val="-1641884271"/>
                      <w:placeholder>
                        <w:docPart w:val="DefaultPlaceholder_-1854013440"/>
                      </w:placeholder>
                    </w:sdtPr>
                    <w:sdtEndPr/>
                    <w:sdtContent>
                      <w:r w:rsidR="009F6D3D">
                        <w:rPr>
                          <w:rFonts w:cs="Arial"/>
                        </w:rPr>
                        <w:t>0001/19</w:t>
                      </w:r>
                    </w:sdtContent>
                  </w:sdt>
                </w:p>
                <w:p w14:paraId="74271D49" w14:textId="77777777" w:rsidR="007F6C2D" w:rsidRDefault="007F6C2D" w:rsidP="007F6C2D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cs="Arial"/>
                      <w:lang w:val="en-US"/>
                    </w:rPr>
                  </w:pPr>
                  <w:proofErr w:type="spellStart"/>
                  <w:r w:rsidRPr="00DD6E38">
                    <w:rPr>
                      <w:rFonts w:cs="Arial"/>
                      <w:lang w:val="en-US"/>
                    </w:rPr>
                    <w:t>Izjava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o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prihvatanju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ponude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i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naručivanju</w:t>
                  </w:r>
                  <w:proofErr w:type="spellEnd"/>
                  <w:r w:rsidRPr="00DD6E38"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 w:rsidRPr="00DD6E38">
                    <w:rPr>
                      <w:rFonts w:cs="Arial"/>
                      <w:lang w:val="en-US"/>
                    </w:rPr>
                    <w:t>usluga</w:t>
                  </w:r>
                  <w:proofErr w:type="spellEnd"/>
                </w:p>
                <w:p w14:paraId="1B9B7AA0" w14:textId="77777777" w:rsidR="007F6C2D" w:rsidRPr="007F6C2D" w:rsidRDefault="007F6C2D" w:rsidP="007F6C2D">
                  <w:pPr>
                    <w:pStyle w:val="ListParagraph"/>
                    <w:jc w:val="both"/>
                    <w:rPr>
                      <w:rFonts w:cs="Arial"/>
                      <w:lang w:val="en-US"/>
                    </w:rPr>
                  </w:pPr>
                </w:p>
                <w:p w14:paraId="36BBFE67" w14:textId="77777777" w:rsidR="00B7415A" w:rsidRPr="009B37BE" w:rsidRDefault="00B7415A" w:rsidP="00C71880">
                  <w:pPr>
                    <w:ind w:left="360"/>
                    <w:rPr>
                      <w:rFonts w:cs="Arial"/>
                    </w:rPr>
                  </w:pPr>
                </w:p>
              </w:tc>
            </w:tr>
          </w:tbl>
          <w:p w14:paraId="6CA45089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6B2865C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9D97B85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7648025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594FBB0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F88462A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9F867B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9AFA2A2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1FF01E2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EF81D8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F92C47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C893C43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7D9C78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8C97E1C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4F7C4B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043C5A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302719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FCC39C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8D10FD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7596A58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C51977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12DC1C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36F8C36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962F82B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4D7498A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22CE449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F3EA45B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133F6BF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18DE65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BCB439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FEDE953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51D142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79B17E0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03EFC1F2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1FF02507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5AC9354A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740E371D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0654E91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2983F468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46440A8E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3B55BC15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  <w:p w14:paraId="631D4AF1" w14:textId="77777777" w:rsidR="002F4C4A" w:rsidRPr="009B37BE" w:rsidRDefault="002F4C4A" w:rsidP="00E807BF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8" w:type="dxa"/>
            <w:shd w:val="clear" w:color="auto" w:fill="auto"/>
          </w:tcPr>
          <w:p w14:paraId="75D0ED2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B2780D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58743AC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13C0FE7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83AD268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3A6B02F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CC1AABA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CBF8F7E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BF09A3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859B1E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540A0CE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09D1584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54F338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A77D1CE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1B87B91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D693834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89DE428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C468E0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9C35E90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70F80D3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8CDCF3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A92F2B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275C40D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AEEE656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A075340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6118835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9A31772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40C7411D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3719C110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210603F" w14:textId="77777777" w:rsidR="003B3EF6" w:rsidRPr="009B37BE" w:rsidRDefault="003B3EF6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79493E21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9E171E6" w14:textId="77777777" w:rsidR="00683F5B" w:rsidRPr="009B37BE" w:rsidRDefault="00683F5B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8DB4C6A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000F3968" w14:textId="77777777" w:rsidR="005D02A9" w:rsidRPr="009B37BE" w:rsidRDefault="005D02A9" w:rsidP="00E807B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6319F56A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b/>
                <w:sz w:val="14"/>
                <w:szCs w:val="14"/>
                <w:lang w:val="de-DE"/>
              </w:rPr>
              <w:t>TUV Rheinland</w:t>
            </w:r>
          </w:p>
          <w:p w14:paraId="75E8CAE8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b/>
                <w:sz w:val="14"/>
                <w:szCs w:val="14"/>
                <w:lang w:val="de-DE"/>
              </w:rPr>
              <w:t>InterCert d.o.o.</w:t>
            </w:r>
          </w:p>
          <w:p w14:paraId="7EBD273B" w14:textId="77777777" w:rsidR="00C7686F" w:rsidRPr="009B37BE" w:rsidRDefault="00C7686F" w:rsidP="00E807BF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de-DE"/>
              </w:rPr>
            </w:pPr>
          </w:p>
          <w:p w14:paraId="3996F380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Kosovska 10    </w:t>
            </w:r>
          </w:p>
          <w:p w14:paraId="6F085315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11000 Beograd                                                 </w:t>
            </w:r>
          </w:p>
          <w:p w14:paraId="2D6847D0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>Srbija</w:t>
            </w:r>
          </w:p>
          <w:p w14:paraId="1497C1B8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1CEF6A71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Tel: +381 11 3616 156  </w:t>
            </w:r>
          </w:p>
          <w:p w14:paraId="27D3262D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de-DE"/>
              </w:rPr>
              <w:t xml:space="preserve">Fax:+381 11 3616 160   </w:t>
            </w:r>
          </w:p>
          <w:p w14:paraId="6A6C5DDE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de-DE"/>
              </w:rPr>
            </w:pPr>
          </w:p>
          <w:p w14:paraId="5A59FF77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fr-FR"/>
              </w:rPr>
              <w:t xml:space="preserve">Email : </w:t>
            </w:r>
            <w:hyperlink r:id="rId14" w:history="1">
              <w:r w:rsidRPr="009B37BE">
                <w:rPr>
                  <w:rStyle w:val="Hyperlink"/>
                  <w:rFonts w:ascii="Arial" w:hAnsi="Arial" w:cs="Arial"/>
                  <w:color w:val="auto"/>
                  <w:sz w:val="14"/>
                  <w:szCs w:val="14"/>
                  <w:lang w:val="fr-FR"/>
                </w:rPr>
                <w:t>info@rs.tuv.com</w:t>
              </w:r>
            </w:hyperlink>
          </w:p>
          <w:p w14:paraId="49AA4EB3" w14:textId="77777777" w:rsidR="00C7686F" w:rsidRPr="009B37BE" w:rsidRDefault="00C7686F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r w:rsidRPr="009B37BE">
              <w:rPr>
                <w:rFonts w:ascii="Arial" w:hAnsi="Arial" w:cs="Arial"/>
                <w:sz w:val="14"/>
                <w:szCs w:val="14"/>
                <w:lang w:val="fr-FR"/>
              </w:rPr>
              <w:t>Web :</w:t>
            </w:r>
          </w:p>
          <w:p w14:paraId="2599F408" w14:textId="77777777" w:rsidR="00C7686F" w:rsidRPr="009B37BE" w:rsidRDefault="00357943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hyperlink r:id="rId15" w:history="1">
              <w:r w:rsidR="00C7686F" w:rsidRPr="009B37BE">
                <w:rPr>
                  <w:rStyle w:val="Hyperlink"/>
                  <w:rFonts w:ascii="Arial" w:hAnsi="Arial" w:cs="Arial"/>
                  <w:color w:val="auto"/>
                  <w:sz w:val="14"/>
                  <w:szCs w:val="14"/>
                  <w:lang w:val="fr-FR"/>
                </w:rPr>
                <w:t>www.tuvrheinland.rs</w:t>
              </w:r>
            </w:hyperlink>
          </w:p>
          <w:p w14:paraId="1E33A9EE" w14:textId="77777777" w:rsidR="00C7686F" w:rsidRPr="009B37BE" w:rsidRDefault="00357943" w:rsidP="00E807BF">
            <w:pPr>
              <w:pStyle w:val="Footer"/>
              <w:tabs>
                <w:tab w:val="left" w:pos="341"/>
              </w:tabs>
              <w:jc w:val="both"/>
              <w:rPr>
                <w:rFonts w:ascii="Arial" w:hAnsi="Arial" w:cs="Arial"/>
                <w:sz w:val="14"/>
                <w:szCs w:val="14"/>
                <w:lang w:val="fr-FR"/>
              </w:rPr>
            </w:pPr>
            <w:hyperlink r:id="rId16" w:history="1">
              <w:r w:rsidR="00C7686F" w:rsidRPr="009B37BE">
                <w:rPr>
                  <w:rStyle w:val="Hyperlink"/>
                  <w:rFonts w:ascii="Arial" w:hAnsi="Arial" w:cs="Arial"/>
                  <w:color w:val="auto"/>
                  <w:sz w:val="14"/>
                  <w:szCs w:val="14"/>
                  <w:lang w:val="fr-FR"/>
                </w:rPr>
                <w:t>www.tuv.com</w:t>
              </w:r>
            </w:hyperlink>
            <w:r w:rsidR="00C7686F" w:rsidRPr="009B37BE">
              <w:rPr>
                <w:rFonts w:ascii="Arial" w:hAnsi="Arial" w:cs="Arial"/>
                <w:sz w:val="14"/>
                <w:szCs w:val="14"/>
                <w:lang w:val="fr-FR"/>
              </w:rPr>
              <w:t xml:space="preserve"> </w:t>
            </w:r>
          </w:p>
          <w:p w14:paraId="3F0ACCD4" w14:textId="77777777" w:rsidR="00683F5B" w:rsidRPr="009B37BE" w:rsidRDefault="00683F5B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  <w:lang w:val="fr-FR"/>
              </w:rPr>
            </w:pPr>
          </w:p>
          <w:p w14:paraId="1C60B1CA" w14:textId="77777777" w:rsidR="00683F5B" w:rsidRPr="009B37BE" w:rsidRDefault="00683F5B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  <w:r w:rsidRPr="009B37BE">
              <w:rPr>
                <w:rFonts w:ascii="Arial" w:hAnsi="Arial" w:cs="Arial"/>
                <w:sz w:val="14"/>
                <w:szCs w:val="14"/>
              </w:rPr>
              <w:t xml:space="preserve">PIB: 104207582 </w:t>
            </w:r>
          </w:p>
          <w:p w14:paraId="449164E1" w14:textId="77777777" w:rsidR="00683F5B" w:rsidRPr="009B37BE" w:rsidRDefault="00683F5B" w:rsidP="00E807BF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9B37BE">
              <w:rPr>
                <w:rFonts w:ascii="Arial" w:hAnsi="Arial" w:cs="Arial"/>
                <w:sz w:val="14"/>
                <w:szCs w:val="14"/>
              </w:rPr>
              <w:t>Maticni</w:t>
            </w:r>
            <w:proofErr w:type="spellEnd"/>
            <w:r w:rsidRPr="009B37BE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9B37BE">
              <w:rPr>
                <w:rFonts w:ascii="Arial" w:hAnsi="Arial" w:cs="Arial"/>
                <w:sz w:val="14"/>
                <w:szCs w:val="14"/>
              </w:rPr>
              <w:t>broj</w:t>
            </w:r>
            <w:proofErr w:type="spellEnd"/>
            <w:r w:rsidRPr="009B37BE">
              <w:rPr>
                <w:rFonts w:ascii="Arial" w:hAnsi="Arial" w:cs="Arial"/>
                <w:sz w:val="14"/>
                <w:szCs w:val="14"/>
              </w:rPr>
              <w:t>: 20115734</w:t>
            </w:r>
          </w:p>
          <w:p w14:paraId="18D7E50E" w14:textId="77777777" w:rsidR="00683F5B" w:rsidRPr="009B37BE" w:rsidRDefault="00683F5B" w:rsidP="00683F5B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2D7B1158" w14:textId="77777777" w:rsidR="00683F5B" w:rsidRPr="009B37BE" w:rsidRDefault="00683F5B" w:rsidP="00683F5B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9B37BE">
              <w:rPr>
                <w:rFonts w:ascii="Arial" w:hAnsi="Arial" w:cs="Arial"/>
                <w:sz w:val="14"/>
                <w:szCs w:val="14"/>
              </w:rPr>
              <w:t>Unicredit</w:t>
            </w:r>
            <w:proofErr w:type="spellEnd"/>
            <w:r w:rsidRPr="009B37BE">
              <w:rPr>
                <w:rFonts w:ascii="Arial" w:hAnsi="Arial" w:cs="Arial"/>
                <w:sz w:val="14"/>
                <w:szCs w:val="14"/>
              </w:rPr>
              <w:t xml:space="preserve"> bank:</w:t>
            </w:r>
          </w:p>
          <w:p w14:paraId="65552CD7" w14:textId="77777777" w:rsidR="002F4C4A" w:rsidRPr="009B37BE" w:rsidRDefault="00683F5B" w:rsidP="00683F5B">
            <w:pPr>
              <w:pStyle w:val="Footer"/>
              <w:tabs>
                <w:tab w:val="left" w:pos="341"/>
              </w:tabs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B37BE">
              <w:rPr>
                <w:rFonts w:ascii="Arial" w:hAnsi="Arial" w:cs="Arial"/>
                <w:sz w:val="14"/>
                <w:szCs w:val="14"/>
              </w:rPr>
              <w:t>170-30028497000-08</w:t>
            </w:r>
            <w:r w:rsidR="00C7686F" w:rsidRPr="009B37BE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740F64F1" w14:textId="77777777" w:rsidR="005F6D0F" w:rsidRPr="009B37BE" w:rsidRDefault="005F6D0F">
      <w:pPr>
        <w:rPr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77"/>
      </w:tblGrid>
      <w:tr w:rsidR="009B37BE" w:rsidRPr="009B37BE" w14:paraId="7413D3F4" w14:textId="77777777" w:rsidTr="004E7107">
        <w:trPr>
          <w:trHeight w:val="414"/>
        </w:trPr>
        <w:tc>
          <w:tcPr>
            <w:tcW w:w="2835" w:type="dxa"/>
            <w:vAlign w:val="center"/>
          </w:tcPr>
          <w:p w14:paraId="0DA05AAE" w14:textId="5E7A63FD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Broj ponude: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</w:rPr>
              <w:alias w:val="BrojPonude"/>
              <w:tag w:val="BrojPonude"/>
              <w:id w:val="1120649754"/>
              <w:placeholder>
                <w:docPart w:val="DefaultPlaceholder_-1854013440"/>
              </w:placeholder>
            </w:sdtPr>
            <w:sdtEndPr/>
            <w:sdtContent>
              <w:p w14:paraId="5BC372B1" w14:textId="672A30DD" w:rsidR="00634D60" w:rsidRPr="009B37BE" w:rsidRDefault="009F6D3D" w:rsidP="009C564E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0001/19</w:t>
                </w:r>
              </w:p>
            </w:sdtContent>
          </w:sdt>
        </w:tc>
      </w:tr>
      <w:tr w:rsidR="009B37BE" w:rsidRPr="004C1BBE" w14:paraId="0C3838BD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37B727CF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Predmet ponude: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cs="Arial"/>
              </w:rPr>
              <w:alias w:val="PredmetPonude"/>
              <w:tag w:val="PredmetPonude"/>
              <w:id w:val="654494966"/>
              <w:placeholder>
                <w:docPart w:val="DefaultPlaceholder_-1854013440"/>
              </w:placeholder>
            </w:sdtPr>
            <w:sdtEndPr/>
            <w:sdtContent>
              <w:sdt>
                <w:sdtPr>
                  <w:rPr>
                    <w:rFonts w:cs="Arial"/>
                  </w:rPr>
                  <w:alias w:val="Ponuda"/>
                  <w:tag w:val="Ponuda"/>
                  <w:id w:val="-1627155175"/>
                  <w:placeholder>
                    <w:docPart w:val="DefaultPlaceholder_-1854013440"/>
                  </w:placeholder>
                </w:sdtPr>
                <w:sdtEndPr/>
                <w:sdtContent>
                  <w:p w14:paraId="087F06E5" w14:textId="7D7D6B15" w:rsidR="00634D60" w:rsidRPr="003E0A25" w:rsidRDefault="009F6D3D" w:rsidP="003E0A25">
                    <w:pPr>
                      <w:pStyle w:val="ListParagraph"/>
                      <w:numPr>
                        <w:ilvl w:val="0"/>
                        <w:numId w:val="12"/>
                      </w:numPr>
                      <w:rPr>
                        <w:rFonts w:cs="Arial"/>
                        <w:lang w:val="sr-Latn-RS"/>
                      </w:rPr>
                    </w:pPr>
                    <w:r w:rsidRPr="003E0A25">
                      <w:rPr>
                        <w:rFonts w:cs="Arial"/>
                      </w:rPr>
                      <w:t>G modul – pojedinačna verifikacija</w:t>
                    </w:r>
                  </w:p>
                </w:sdtContent>
              </w:sdt>
            </w:sdtContent>
          </w:sdt>
        </w:tc>
      </w:tr>
      <w:tr w:rsidR="00831315" w:rsidRPr="004C1BBE" w14:paraId="4CF2315D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63E57151" w14:textId="77777777" w:rsidR="00831315" w:rsidRPr="009B37BE" w:rsidRDefault="00831315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RS"/>
              </w:rPr>
              <w:t>Tip proizvoda: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  <w:lang w:val="sr-Latn-RS"/>
              </w:rPr>
              <w:alias w:val="TipProizvoda"/>
              <w:tag w:val="TipProizvoda"/>
              <w:id w:val="35400571"/>
              <w:placeholder>
                <w:docPart w:val="DefaultPlaceholder_-1854013440"/>
              </w:placeholder>
            </w:sdtPr>
            <w:sdtEndPr/>
            <w:sdtContent>
              <w:p w14:paraId="74391547" w14:textId="41414C04" w:rsidR="00831315" w:rsidRPr="00831315" w:rsidRDefault="00C457B4" w:rsidP="009C564E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Kotao, babrički broj xx</w:t>
                </w:r>
              </w:p>
            </w:sdtContent>
          </w:sdt>
        </w:tc>
      </w:tr>
      <w:tr w:rsidR="009B37BE" w:rsidRPr="00C457B4" w14:paraId="7D292158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025C9E45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Proizvođač: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  <w:lang w:val="sr-Latn-RS"/>
              </w:rPr>
              <w:alias w:val="Proizvodjac"/>
              <w:tag w:val="Proizvodjac"/>
              <w:id w:val="-131179755"/>
              <w:placeholder>
                <w:docPart w:val="DefaultPlaceholder_-1854013440"/>
              </w:placeholder>
            </w:sdtPr>
            <w:sdtEndPr/>
            <w:sdtContent>
              <w:p w14:paraId="36307C9B" w14:textId="12FC8218" w:rsidR="00634D60" w:rsidRPr="00372E40" w:rsidRDefault="00C457B4" w:rsidP="00C457B4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„ne mora biti Klijent“!</w:t>
                </w:r>
              </w:p>
            </w:sdtContent>
          </w:sdt>
        </w:tc>
      </w:tr>
      <w:tr w:rsidR="009B37BE" w:rsidRPr="00C457B4" w14:paraId="23A36BE5" w14:textId="77777777" w:rsidTr="004E7107">
        <w:trPr>
          <w:trHeight w:val="420"/>
        </w:trPr>
        <w:tc>
          <w:tcPr>
            <w:tcW w:w="2835" w:type="dxa"/>
            <w:vAlign w:val="center"/>
          </w:tcPr>
          <w:p w14:paraId="2DF13869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Primenljivi zahtevi: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  <w:lang w:val="sr-Latn-RS"/>
              </w:rPr>
              <w:alias w:val="PrimenjiviZahtevi"/>
              <w:tag w:val="PrimenjiviZahtevi"/>
              <w:id w:val="-588231119"/>
              <w:placeholder>
                <w:docPart w:val="DefaultPlaceholder_-1854013440"/>
              </w:placeholder>
            </w:sdtPr>
            <w:sdtEndPr/>
            <w:sdtContent>
              <w:p w14:paraId="1A0DEF56" w14:textId="1CB1DD04" w:rsidR="00634D60" w:rsidRPr="00372E40" w:rsidRDefault="00831315" w:rsidP="00C457B4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 w:rsidRPr="00831315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E</w:t>
                </w:r>
                <w:r w:rsidR="00C457B4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N....</w:t>
                </w:r>
              </w:p>
            </w:sdtContent>
          </w:sdt>
        </w:tc>
      </w:tr>
      <w:tr w:rsidR="00634D60" w:rsidRPr="00C457B4" w14:paraId="55432213" w14:textId="77777777" w:rsidTr="004E7107">
        <w:tc>
          <w:tcPr>
            <w:tcW w:w="2835" w:type="dxa"/>
            <w:vAlign w:val="center"/>
          </w:tcPr>
          <w:p w14:paraId="4F6EE5C4" w14:textId="77777777" w:rsidR="00634D60" w:rsidRPr="009B37BE" w:rsidRDefault="00634D60" w:rsidP="004E7107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Predviđeno vreme za realizaciju:</w:t>
            </w:r>
          </w:p>
        </w:tc>
        <w:tc>
          <w:tcPr>
            <w:tcW w:w="7077" w:type="dxa"/>
            <w:vAlign w:val="center"/>
          </w:tcPr>
          <w:sdt>
            <w:sdtPr>
              <w:rPr>
                <w:rFonts w:ascii="Arial" w:hAnsi="Arial" w:cs="Arial"/>
                <w:sz w:val="20"/>
                <w:szCs w:val="20"/>
                <w:lang w:val="sr-Latn-RS"/>
              </w:rPr>
              <w:alias w:val="PredvidjenoVreme"/>
              <w:tag w:val="PredvidjenoVreme"/>
              <w:id w:val="-229318672"/>
              <w:placeholder>
                <w:docPart w:val="DefaultPlaceholder_-1854013440"/>
              </w:placeholder>
            </w:sdtPr>
            <w:sdtEndPr/>
            <w:sdtContent>
              <w:p w14:paraId="6C71652B" w14:textId="01AA311B" w:rsidR="00634D60" w:rsidRPr="009B37BE" w:rsidRDefault="00831315" w:rsidP="004E7107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sr-Latn-RS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3</w:t>
                </w:r>
                <w:r w:rsidR="00600A7C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0 dana od potvrde ponude, pristizanje adekvatnog uzorka i dokumentacije u laboratoriju</w:t>
                </w:r>
                <w:r w:rsidR="00634D60" w:rsidRPr="009B37BE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 xml:space="preserve"> </w:t>
                </w:r>
              </w:p>
            </w:sdtContent>
          </w:sdt>
        </w:tc>
      </w:tr>
    </w:tbl>
    <w:p w14:paraId="0B7F0BB2" w14:textId="77777777" w:rsidR="001B0ED5" w:rsidRPr="009B37BE" w:rsidRDefault="001B0ED5" w:rsidP="007B4EF6">
      <w:pPr>
        <w:pStyle w:val="NoSpacing"/>
        <w:rPr>
          <w:rFonts w:ascii="Arial" w:hAnsi="Arial" w:cs="Arial"/>
          <w:sz w:val="20"/>
          <w:szCs w:val="20"/>
          <w:lang w:val="sr-Latn-RS"/>
        </w:rPr>
      </w:pPr>
    </w:p>
    <w:p w14:paraId="23F06882" w14:textId="77777777" w:rsidR="007B4EF6" w:rsidRDefault="00F558B9">
      <w:pPr>
        <w:rPr>
          <w:rFonts w:ascii="Arial" w:hAnsi="Arial" w:cs="Arial"/>
          <w:b/>
          <w:sz w:val="20"/>
          <w:szCs w:val="20"/>
          <w:lang w:val="sr-Latn-RS"/>
        </w:rPr>
      </w:pPr>
      <w:r w:rsidRPr="009B37BE">
        <w:rPr>
          <w:rFonts w:ascii="Arial" w:hAnsi="Arial" w:cs="Arial"/>
          <w:b/>
          <w:sz w:val="20"/>
          <w:szCs w:val="20"/>
          <w:lang w:val="sr-Latn-RS"/>
        </w:rPr>
        <w:t>Ce</w:t>
      </w:r>
      <w:r w:rsidR="007B4EF6" w:rsidRPr="009B37BE">
        <w:rPr>
          <w:rFonts w:ascii="Arial" w:hAnsi="Arial" w:cs="Arial"/>
          <w:b/>
          <w:sz w:val="20"/>
          <w:szCs w:val="20"/>
          <w:lang w:val="sr-Latn-RS"/>
        </w:rPr>
        <w:t>ne usluga:</w:t>
      </w:r>
    </w:p>
    <w:sdt>
      <w:sdtPr>
        <w:rPr>
          <w:rFonts w:ascii="Arial" w:eastAsia="Times New Roman" w:hAnsi="Arial"/>
          <w:b/>
          <w:bCs/>
          <w:sz w:val="20"/>
          <w:szCs w:val="20"/>
          <w:lang w:val="sr-Latn-RS" w:eastAsia="de-DE"/>
        </w:rPr>
        <w:alias w:val="Stavke"/>
        <w:tag w:val="Stavke"/>
        <w:id w:val="1170451323"/>
        <w:placeholder>
          <w:docPart w:val="DefaultPlaceholder_-1854013440"/>
        </w:placeholder>
      </w:sdtPr>
      <w:sdtEndPr>
        <w:rPr>
          <w:b w:val="0"/>
        </w:rPr>
      </w:sdtEndPr>
      <w:sdtContent>
        <w:tbl>
          <w:tblPr>
            <w:tblW w:w="9923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709"/>
            <w:gridCol w:w="3119"/>
            <w:gridCol w:w="1134"/>
            <w:gridCol w:w="1984"/>
            <w:gridCol w:w="1418"/>
            <w:gridCol w:w="1559"/>
          </w:tblGrid>
          <w:tr w:rsidR="00F93F46" w:rsidRPr="00E23C7A" w14:paraId="40E2A037" w14:textId="77777777" w:rsidTr="0070111D">
            <w:trPr>
              <w:trHeight w:val="109"/>
            </w:trPr>
            <w:tc>
              <w:tcPr>
                <w:tcW w:w="709" w:type="dxa"/>
                <w:shd w:val="clear" w:color="auto" w:fill="E7E6E6"/>
                <w:vAlign w:val="center"/>
              </w:tcPr>
              <w:p w14:paraId="58E60995" w14:textId="60B40A71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RB</w:t>
                </w:r>
              </w:p>
            </w:tc>
            <w:tc>
              <w:tcPr>
                <w:tcW w:w="3119" w:type="dxa"/>
                <w:shd w:val="clear" w:color="auto" w:fill="E7E6E6"/>
                <w:vAlign w:val="center"/>
              </w:tcPr>
              <w:p w14:paraId="0C0A887A" w14:textId="1B428CD9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Opis</w:t>
                </w: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 posla</w:t>
                </w:r>
              </w:p>
            </w:tc>
            <w:tc>
              <w:tcPr>
                <w:tcW w:w="1134" w:type="dxa"/>
                <w:shd w:val="clear" w:color="auto" w:fill="E7E6E6"/>
              </w:tcPr>
              <w:p w14:paraId="4313DB6B" w14:textId="632217AD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JM</w:t>
                </w:r>
              </w:p>
            </w:tc>
            <w:tc>
              <w:tcPr>
                <w:tcW w:w="1984" w:type="dxa"/>
                <w:shd w:val="clear" w:color="auto" w:fill="E7E6E6"/>
                <w:vAlign w:val="center"/>
              </w:tcPr>
              <w:p w14:paraId="080B6F5D" w14:textId="10CBA42E" w:rsidR="00F93F46" w:rsidRPr="00E23C7A" w:rsidRDefault="00357943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sdt>
                  <w:sdtPr>
                    <w:rPr>
                      <w:rFonts w:ascii="Arial" w:eastAsia="Times New Roman" w:hAnsi="Arial"/>
                      <w:b/>
                      <w:bCs/>
                      <w:sz w:val="20"/>
                      <w:szCs w:val="20"/>
                      <w:lang w:val="sr-Latn-RS" w:eastAsia="de-DE"/>
                    </w:rPr>
                    <w:alias w:val="Valuta"/>
                    <w:tag w:val="Valuta"/>
                    <w:id w:val="1592891543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F93F46" w:rsidRPr="00E23C7A">
                      <w:rPr>
                        <w:rFonts w:ascii="Arial" w:eastAsia="Times New Roman" w:hAnsi="Arial"/>
                        <w:b/>
                        <w:bCs/>
                        <w:sz w:val="20"/>
                        <w:szCs w:val="20"/>
                        <w:lang w:val="sr-Latn-RS" w:eastAsia="de-DE"/>
                      </w:rPr>
                      <w:t>€</w:t>
                    </w:r>
                  </w:sdtContent>
                </w:sdt>
                <w:r w:rsidR="00F93F46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/JM</w:t>
                </w:r>
              </w:p>
            </w:tc>
            <w:tc>
              <w:tcPr>
                <w:tcW w:w="1418" w:type="dxa"/>
                <w:shd w:val="clear" w:color="auto" w:fill="E7E6E6"/>
              </w:tcPr>
              <w:p w14:paraId="38746EC2" w14:textId="40C2FEBA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Količina</w:t>
                </w:r>
              </w:p>
            </w:tc>
            <w:tc>
              <w:tcPr>
                <w:tcW w:w="1559" w:type="dxa"/>
                <w:shd w:val="clear" w:color="auto" w:fill="E7E6E6"/>
                <w:vAlign w:val="center"/>
              </w:tcPr>
              <w:p w14:paraId="0B2260A7" w14:textId="21FFFB4A" w:rsidR="00F93F46" w:rsidRPr="00E23C7A" w:rsidRDefault="00F93F46" w:rsidP="00F93F46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Ukupno </w:t>
                </w:r>
                <w:sdt>
                  <w:sdtPr>
                    <w:rPr>
                      <w:rFonts w:ascii="Arial" w:eastAsia="Times New Roman" w:hAnsi="Arial"/>
                      <w:b/>
                      <w:bCs/>
                      <w:sz w:val="20"/>
                      <w:szCs w:val="20"/>
                      <w:lang w:val="sr-Latn-RS" w:eastAsia="de-DE"/>
                    </w:rPr>
                    <w:alias w:val="Valuta"/>
                    <w:tag w:val="Valuta"/>
                    <w:id w:val="1862851841"/>
                    <w:placeholder>
                      <w:docPart w:val="DefaultPlaceholder_-1854013440"/>
                    </w:placeholder>
                    <w:showingPlcHdr/>
                  </w:sdtPr>
                  <w:sdtEndPr/>
                  <w:sdtContent>
                    <w:r w:rsidR="00472676" w:rsidRPr="00F12EC5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p>
            </w:tc>
          </w:tr>
          <w:tr w:rsidR="00F93F46" w:rsidRPr="00E23C7A" w14:paraId="2D5D2ECC" w14:textId="77777777" w:rsidTr="0070111D">
            <w:trPr>
              <w:trHeight w:val="395"/>
            </w:trPr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Rb"/>
                <w:tag w:val="Rb"/>
                <w:id w:val="-901217395"/>
                <w:placeholder>
                  <w:docPart w:val="8DD988A1FA9947F1AFF068BB3E25AF1F"/>
                </w:placeholder>
                <w:showingPlcHdr/>
              </w:sdtPr>
              <w:sdtEndPr/>
              <w:sdtContent>
                <w:tc>
                  <w:tcPr>
                    <w:tcW w:w="709" w:type="dxa"/>
                    <w:shd w:val="clear" w:color="auto" w:fill="auto"/>
                    <w:vAlign w:val="center"/>
                  </w:tcPr>
                  <w:p w14:paraId="512924A3" w14:textId="01E64D01" w:rsidR="00F93F46" w:rsidRPr="00E23C7A" w:rsidRDefault="00F4138C" w:rsidP="00F93F46">
                    <w:pPr>
                      <w:spacing w:after="0" w:line="240" w:lineRule="auto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Opis"/>
                <w:tag w:val="Opis"/>
                <w:id w:val="-803307368"/>
                <w:placeholder>
                  <w:docPart w:val="31DD00D4BA1A4259BD4DB57204B61B78"/>
                </w:placeholder>
                <w:showingPlcHdr/>
              </w:sdtPr>
              <w:sdtEndPr/>
              <w:sdtContent>
                <w:tc>
                  <w:tcPr>
                    <w:tcW w:w="3119" w:type="dxa"/>
                    <w:shd w:val="clear" w:color="auto" w:fill="auto"/>
                    <w:vAlign w:val="center"/>
                  </w:tcPr>
                  <w:p w14:paraId="326F6612" w14:textId="5307EDDC" w:rsidR="00F93F46" w:rsidRPr="00E23C7A" w:rsidRDefault="00F4138C" w:rsidP="00F93F46">
                    <w:pPr>
                      <w:spacing w:after="0" w:line="240" w:lineRule="auto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Jm"/>
                <w:tag w:val="Jm"/>
                <w:id w:val="-1344089504"/>
                <w:placeholder>
                  <w:docPart w:val="321641DA0D614CC98CA3DE466DD0D9A1"/>
                </w:placeholder>
                <w:showingPlcHdr/>
              </w:sdtPr>
              <w:sdtEndPr/>
              <w:sdtContent>
                <w:tc>
                  <w:tcPr>
                    <w:tcW w:w="1134" w:type="dxa"/>
                  </w:tcPr>
                  <w:p w14:paraId="7683A445" w14:textId="1252691D" w:rsidR="00F93F46" w:rsidRDefault="00F4138C" w:rsidP="00F93F46">
                    <w:pPr>
                      <w:spacing w:after="0" w:line="240" w:lineRule="auto"/>
                      <w:jc w:val="right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Cena"/>
                <w:tag w:val="Cena"/>
                <w:id w:val="464091946"/>
                <w:placeholder>
                  <w:docPart w:val="02F9C63FEDAC47A1BBE2003ADAABD1E7"/>
                </w:placeholder>
                <w:showingPlcHdr/>
              </w:sdtPr>
              <w:sdtEndPr/>
              <w:sdtContent>
                <w:tc>
                  <w:tcPr>
                    <w:tcW w:w="1984" w:type="dxa"/>
                    <w:vAlign w:val="center"/>
                  </w:tcPr>
                  <w:p w14:paraId="7939CD26" w14:textId="2883595F" w:rsidR="00F93F46" w:rsidRDefault="00F4138C" w:rsidP="00F93F46">
                    <w:pPr>
                      <w:spacing w:after="0" w:line="240" w:lineRule="auto"/>
                      <w:jc w:val="right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Kolicina"/>
                <w:tag w:val="Kolicina"/>
                <w:id w:val="511880609"/>
                <w:placeholder>
                  <w:docPart w:val="DefaultPlaceholder_-1854013440"/>
                </w:placeholder>
                <w:showingPlcHdr/>
              </w:sdtPr>
              <w:sdtEndPr/>
              <w:sdtContent>
                <w:tc>
                  <w:tcPr>
                    <w:tcW w:w="1418" w:type="dxa"/>
                    <w:vAlign w:val="center"/>
                  </w:tcPr>
                  <w:p w14:paraId="09D46A72" w14:textId="25110985" w:rsidR="00F93F46" w:rsidRDefault="00C13512" w:rsidP="00C13512">
                    <w:pPr>
                      <w:spacing w:after="0" w:line="240" w:lineRule="auto"/>
                      <w:jc w:val="right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Vrednost"/>
                <w:tag w:val="Vrednost"/>
                <w:id w:val="-1135488691"/>
                <w:placeholder>
                  <w:docPart w:val="DefaultPlaceholder_-1854013440"/>
                </w:placeholder>
                <w:showingPlcHdr/>
              </w:sdtPr>
              <w:sdtEndPr/>
              <w:sdtContent>
                <w:tc>
                  <w:tcPr>
                    <w:tcW w:w="1559" w:type="dxa"/>
                    <w:vAlign w:val="center"/>
                  </w:tcPr>
                  <w:p w14:paraId="76AB86BE" w14:textId="691306F3" w:rsidR="00F93F46" w:rsidRPr="00E23C7A" w:rsidRDefault="00C13512" w:rsidP="00F93F46">
                    <w:pPr>
                      <w:spacing w:after="0" w:line="240" w:lineRule="auto"/>
                      <w:jc w:val="right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</w:tr>
          <w:tr w:rsidR="00F93F46" w:rsidRPr="00E23C7A" w14:paraId="5F2B9D93" w14:textId="3760BE22" w:rsidTr="00F841CB">
            <w:trPr>
              <w:trHeight w:val="269"/>
            </w:trPr>
            <w:tc>
              <w:tcPr>
                <w:tcW w:w="8364" w:type="dxa"/>
                <w:gridSpan w:val="5"/>
                <w:shd w:val="clear" w:color="auto" w:fill="auto"/>
                <w:vAlign w:val="center"/>
              </w:tcPr>
              <w:p w14:paraId="59AC443F" w14:textId="1E282B59" w:rsidR="00F93F46" w:rsidRDefault="00F93F46" w:rsidP="00F93F46">
                <w:pPr>
                  <w:spacing w:after="0" w:line="240" w:lineRule="auto"/>
                  <w:jc w:val="right"/>
                  <w:rPr>
                    <w:rFonts w:ascii="Arial" w:eastAsia="Times New Roman" w:hAnsi="Arial"/>
                    <w:bCs/>
                    <w:sz w:val="20"/>
                    <w:szCs w:val="20"/>
                    <w:lang w:val="sr-Latn-RS" w:eastAsia="de-DE"/>
                  </w:rPr>
                </w:pPr>
                <w:r w:rsidRPr="00831315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Ukupno </w:t>
                </w:r>
                <w:sdt>
                  <w:sdtPr>
                    <w:rPr>
                      <w:rFonts w:ascii="Arial" w:eastAsia="Times New Roman" w:hAnsi="Arial"/>
                      <w:b/>
                      <w:bCs/>
                      <w:sz w:val="20"/>
                      <w:szCs w:val="20"/>
                      <w:lang w:val="sr-Latn-RS" w:eastAsia="de-DE"/>
                    </w:rPr>
                    <w:alias w:val="Valuta"/>
                    <w:tag w:val="Valuta"/>
                    <w:id w:val="203913337"/>
                    <w:placeholder>
                      <w:docPart w:val="DefaultPlaceholder_-1854013440"/>
                    </w:placeholder>
                  </w:sdtPr>
                  <w:sdtEndPr/>
                  <w:sdtContent>
                    <w:r w:rsidRPr="00831315">
                      <w:rPr>
                        <w:rFonts w:ascii="Arial" w:eastAsia="Times New Roman" w:hAnsi="Arial"/>
                        <w:b/>
                        <w:bCs/>
                        <w:sz w:val="20"/>
                        <w:szCs w:val="20"/>
                        <w:lang w:val="sr-Latn-RS" w:eastAsia="de-DE"/>
                      </w:rPr>
                      <w:t>€</w:t>
                    </w:r>
                  </w:sdtContent>
                </w:sdt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 bez PDVa</w:t>
                </w:r>
              </w:p>
            </w:tc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Total"/>
                <w:tag w:val="Total"/>
                <w:id w:val="1521665102"/>
                <w:placeholder>
                  <w:docPart w:val="DefaultPlaceholder_-1854013440"/>
                </w:placeholder>
                <w:showingPlcHdr/>
              </w:sdtPr>
              <w:sdtEndPr/>
              <w:sdtContent>
                <w:tc>
                  <w:tcPr>
                    <w:tcW w:w="1559" w:type="dxa"/>
                    <w:vAlign w:val="center"/>
                  </w:tcPr>
                  <w:p w14:paraId="156AECA8" w14:textId="18943731" w:rsidR="00F93F46" w:rsidRDefault="00C13512" w:rsidP="00F93F46">
                    <w:pPr>
                      <w:spacing w:after="0" w:line="240" w:lineRule="auto"/>
                      <w:jc w:val="right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</w:tr>
        </w:tbl>
      </w:sdtContent>
    </w:sdt>
    <w:p w14:paraId="2748FBED" w14:textId="77777777" w:rsidR="00E23C7A" w:rsidRDefault="00E23C7A" w:rsidP="00E23C7A">
      <w:pPr>
        <w:rPr>
          <w:rFonts w:ascii="Arial" w:hAnsi="Arial" w:cs="Arial"/>
          <w:sz w:val="20"/>
          <w:szCs w:val="20"/>
          <w:lang w:val="sr-Latn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77"/>
      </w:tblGrid>
      <w:tr w:rsidR="009B37BE" w:rsidRPr="00A21C44" w14:paraId="0FBF1D94" w14:textId="77777777" w:rsidTr="00E626DA">
        <w:tc>
          <w:tcPr>
            <w:tcW w:w="2835" w:type="dxa"/>
          </w:tcPr>
          <w:p w14:paraId="35F57FAD" w14:textId="77777777" w:rsidR="00CB78BE" w:rsidRPr="009B37BE" w:rsidRDefault="00CB78BE" w:rsidP="00D43A3B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Bitne napomene:</w:t>
            </w:r>
          </w:p>
        </w:tc>
        <w:tc>
          <w:tcPr>
            <w:tcW w:w="7077" w:type="dxa"/>
          </w:tcPr>
          <w:p w14:paraId="262FDBC0" w14:textId="77777777" w:rsidR="008C4823" w:rsidRPr="008C4823" w:rsidRDefault="008C4823" w:rsidP="008C4823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</w:pPr>
            <w:r w:rsidRPr="008C4823"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>Opšta pravila i uslove poslovanja možete preuzeti na:</w:t>
            </w:r>
          </w:p>
          <w:p w14:paraId="150E2EAB" w14:textId="77777777" w:rsidR="008C4823" w:rsidRPr="008C4823" w:rsidRDefault="00357943" w:rsidP="008C4823">
            <w:pPr>
              <w:spacing w:after="0" w:line="240" w:lineRule="auto"/>
              <w:ind w:left="720"/>
              <w:contextualSpacing/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</w:pPr>
            <w:hyperlink r:id="rId17" w:history="1">
              <w:r w:rsidR="0093384C" w:rsidRPr="00341DDA">
                <w:rPr>
                  <w:rStyle w:val="Hyperlink"/>
                  <w:rFonts w:ascii="Arial" w:eastAsia="Times New Roman" w:hAnsi="Arial"/>
                  <w:sz w:val="20"/>
                  <w:szCs w:val="20"/>
                  <w:lang w:val="sr-Latn-RS" w:eastAsia="de-DE"/>
                </w:rPr>
                <w:t>http://www.tuvrheinland.rs/index.php/download</w:t>
              </w:r>
            </w:hyperlink>
            <w:r w:rsidR="0093384C"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 xml:space="preserve"> </w:t>
            </w:r>
            <w:r w:rsidR="008C4823" w:rsidRPr="008C4823"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t xml:space="preserve"> </w:t>
            </w:r>
          </w:p>
          <w:sdt>
            <w:sdtPr>
              <w:rPr>
                <w:rFonts w:ascii="Arial" w:eastAsia="Times New Roman" w:hAnsi="Arial"/>
                <w:sz w:val="20"/>
                <w:szCs w:val="20"/>
                <w:lang w:val="sr-Latn-RS" w:eastAsia="de-DE"/>
              </w:rPr>
              <w:alias w:val="BitneNapomene"/>
              <w:tag w:val="BitneNapomene"/>
              <w:id w:val="1353146078"/>
              <w:placeholder>
                <w:docPart w:val="DefaultPlaceholder_-1854013440"/>
              </w:placeholder>
            </w:sdtPr>
            <w:sdtEndPr/>
            <w:sdtContent>
              <w:p w14:paraId="519B6CC0" w14:textId="734B3C43" w:rsidR="002935E3" w:rsidRPr="008C4823" w:rsidRDefault="00F93F46" w:rsidP="008C4823">
                <w:pPr>
                  <w:numPr>
                    <w:ilvl w:val="0"/>
                    <w:numId w:val="6"/>
                  </w:numPr>
                  <w:spacing w:after="0" w:line="240" w:lineRule="auto"/>
                  <w:contextualSpacing/>
                  <w:rPr>
                    <w:rFonts w:ascii="Arial" w:eastAsia="Times New Roman" w:hAnsi="Arial"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sz w:val="20"/>
                    <w:szCs w:val="20"/>
                    <w:lang w:val="sr-Latn-RS" w:eastAsia="de-DE"/>
                  </w:rPr>
                  <w:t>.................</w:t>
                </w:r>
              </w:p>
            </w:sdtContent>
          </w:sdt>
          <w:p w14:paraId="52A7F06B" w14:textId="77777777" w:rsidR="00382C07" w:rsidRPr="009B37BE" w:rsidRDefault="00382C07" w:rsidP="00BC2307">
            <w:pPr>
              <w:spacing w:after="0" w:line="240" w:lineRule="auto"/>
              <w:ind w:left="360"/>
              <w:contextualSpacing/>
              <w:rPr>
                <w:rFonts w:cs="Arial"/>
                <w:lang w:val="sr-Latn-RS"/>
              </w:rPr>
            </w:pPr>
          </w:p>
        </w:tc>
      </w:tr>
      <w:tr w:rsidR="009B37BE" w:rsidRPr="00A21C44" w14:paraId="2D233BEE" w14:textId="77777777" w:rsidTr="004E7107">
        <w:tc>
          <w:tcPr>
            <w:tcW w:w="2835" w:type="dxa"/>
          </w:tcPr>
          <w:p w14:paraId="48F961F4" w14:textId="77777777" w:rsidR="002935E3" w:rsidRPr="009B37BE" w:rsidRDefault="002935E3" w:rsidP="002935E3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Cena i uslovi plaćanja:</w:t>
            </w:r>
          </w:p>
          <w:p w14:paraId="222F9C18" w14:textId="77777777" w:rsidR="002935E3" w:rsidRPr="009B37BE" w:rsidRDefault="002935E3" w:rsidP="002935E3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</w:p>
        </w:tc>
        <w:tc>
          <w:tcPr>
            <w:tcW w:w="7077" w:type="dxa"/>
          </w:tcPr>
          <w:p w14:paraId="34E059B3" w14:textId="51B20FCA" w:rsidR="002935E3" w:rsidRDefault="00357943" w:rsidP="00C457B4">
            <w:pPr>
              <w:rPr>
                <w:lang w:val="sr-Latn-RS"/>
              </w:rPr>
            </w:pPr>
            <w:sdt>
              <w:sdtPr>
                <w:rPr>
                  <w:lang w:val="sr-Latn-RS"/>
                </w:rPr>
                <w:alias w:val="CenaUsloviPlacanja"/>
                <w:tag w:val="CenaUsloviPlacanja"/>
                <w:id w:val="2047951288"/>
                <w:placeholder>
                  <w:docPart w:val="DefaultPlaceholder_-1854013440"/>
                </w:placeholder>
              </w:sdtPr>
              <w:sdtEndPr/>
              <w:sdtContent>
                <w:r w:rsidR="00C32423">
                  <w:rPr>
                    <w:lang w:val="sr-Latn-RS"/>
                  </w:rPr>
                  <w:t>Cena i uslovi</w:t>
                </w:r>
              </w:sdtContent>
            </w:sdt>
          </w:p>
          <w:p w14:paraId="165A9C1A" w14:textId="77777777" w:rsidR="00C457B4" w:rsidRPr="00C457B4" w:rsidRDefault="00C457B4" w:rsidP="00C457B4">
            <w:pPr>
              <w:rPr>
                <w:lang w:val="sr-Latn-RS"/>
              </w:rPr>
            </w:pPr>
          </w:p>
        </w:tc>
      </w:tr>
      <w:tr w:rsidR="002935E3" w:rsidRPr="008C4823" w14:paraId="42F59317" w14:textId="77777777" w:rsidTr="00E626DA">
        <w:tc>
          <w:tcPr>
            <w:tcW w:w="2835" w:type="dxa"/>
          </w:tcPr>
          <w:p w14:paraId="3BBEF2ED" w14:textId="47D3E620" w:rsidR="002935E3" w:rsidRPr="009B37BE" w:rsidRDefault="00C457B4" w:rsidP="002935E3">
            <w:pPr>
              <w:spacing w:after="0"/>
              <w:ind w:left="-108"/>
              <w:rPr>
                <w:rFonts w:ascii="Arial" w:hAnsi="Arial" w:cs="Arial"/>
                <w:b/>
                <w:sz w:val="20"/>
                <w:szCs w:val="20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sr-Latn-RS"/>
              </w:rPr>
              <w:t>Ponuda važi do</w:t>
            </w:r>
            <w:r w:rsidR="002935E3" w:rsidRPr="009B37BE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:</w:t>
            </w:r>
          </w:p>
        </w:tc>
        <w:tc>
          <w:tcPr>
            <w:tcW w:w="7077" w:type="dxa"/>
          </w:tcPr>
          <w:p w14:paraId="291D6B67" w14:textId="4FD226EF" w:rsidR="002935E3" w:rsidRDefault="00357943" w:rsidP="00C457B4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  <w:lang w:val="sr-Latn-RS"/>
                </w:rPr>
                <w:alias w:val="DatumVazenja"/>
                <w:tag w:val="DatumVazenja"/>
                <w:id w:val="-161482669"/>
                <w:placeholder>
                  <w:docPart w:val="DefaultPlaceholder_-1854013440"/>
                </w:placeholder>
              </w:sdtPr>
              <w:sdtEndPr/>
              <w:sdtContent>
                <w:r w:rsidR="0025774E">
                  <w:rPr>
                    <w:rFonts w:ascii="Arial" w:hAnsi="Arial" w:cs="Arial"/>
                    <w:sz w:val="20"/>
                    <w:szCs w:val="20"/>
                    <w:lang w:val="sr-Latn-RS"/>
                  </w:rPr>
                  <w:t>Datum vazenja</w:t>
                </w:r>
              </w:sdtContent>
            </w:sdt>
          </w:p>
          <w:p w14:paraId="18745BE1" w14:textId="77777777" w:rsidR="00C457B4" w:rsidRPr="009B37BE" w:rsidRDefault="00C457B4" w:rsidP="00C457B4">
            <w:pPr>
              <w:spacing w:after="0"/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</w:tr>
    </w:tbl>
    <w:p w14:paraId="6218B6B7" w14:textId="77777777" w:rsidR="00CB78BE" w:rsidRPr="009B37BE" w:rsidRDefault="00CB78BE">
      <w:pPr>
        <w:rPr>
          <w:rFonts w:ascii="Arial" w:hAnsi="Arial" w:cs="Arial"/>
          <w:sz w:val="20"/>
          <w:szCs w:val="20"/>
          <w:lang w:val="sr-Latn-RS"/>
        </w:rPr>
      </w:pPr>
    </w:p>
    <w:p w14:paraId="692670C1" w14:textId="77777777" w:rsidR="00C13E5E" w:rsidRPr="00262E71" w:rsidRDefault="00C13E5E" w:rsidP="00C13E5E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  <w:r w:rsidRPr="00262E71">
        <w:rPr>
          <w:rFonts w:ascii="Arial" w:hAnsi="Arial" w:cs="Arial"/>
          <w:sz w:val="20"/>
          <w:szCs w:val="20"/>
          <w:lang w:val="sr-Latn-RS"/>
        </w:rPr>
        <w:t>Ova ponuda predstavlja poslovnu tajnu i zabranjeno je kopiranje, iznošenje ili prenošenje bilo kojim putem ma kog podatka u njoj trećoj strani bez pisane dozvole izdavaoca ponude.</w:t>
      </w:r>
    </w:p>
    <w:p w14:paraId="02C099FF" w14:textId="77777777" w:rsidR="00C13E5E" w:rsidRPr="00262E71" w:rsidRDefault="00C13E5E" w:rsidP="00C13E5E">
      <w:pPr>
        <w:rPr>
          <w:rFonts w:ascii="Arial" w:hAnsi="Arial" w:cs="Arial"/>
          <w:sz w:val="20"/>
          <w:szCs w:val="20"/>
          <w:lang w:val="sr-Latn-RS"/>
        </w:rPr>
      </w:pPr>
      <w:r w:rsidRPr="00262E71">
        <w:rPr>
          <w:rFonts w:ascii="Arial" w:hAnsi="Arial" w:cs="Arial"/>
          <w:b/>
          <w:i/>
          <w:sz w:val="20"/>
          <w:szCs w:val="20"/>
          <w:lang w:val="pt-BR"/>
        </w:rPr>
        <w:t xml:space="preserve">Molimo Vas da u slučaju prihvatanja ove ponude </w:t>
      </w:r>
      <w:r>
        <w:rPr>
          <w:rFonts w:ascii="Arial" w:hAnsi="Arial" w:cs="Arial"/>
          <w:b/>
          <w:i/>
          <w:sz w:val="20"/>
          <w:szCs w:val="20"/>
          <w:lang w:val="pt-BR"/>
        </w:rPr>
        <w:t xml:space="preserve">Izjavu o prihvatanju ponude i naručivanja usluge </w:t>
      </w:r>
      <w:r w:rsidRPr="00262E71">
        <w:rPr>
          <w:rFonts w:ascii="Arial" w:hAnsi="Arial" w:cs="Arial"/>
          <w:b/>
          <w:i/>
          <w:sz w:val="20"/>
          <w:szCs w:val="20"/>
          <w:lang w:val="pt-BR"/>
        </w:rPr>
        <w:t>sa OBAVEZNIM p</w:t>
      </w:r>
      <w:r>
        <w:rPr>
          <w:rFonts w:ascii="Arial" w:hAnsi="Arial" w:cs="Arial"/>
          <w:b/>
          <w:i/>
          <w:sz w:val="20"/>
          <w:szCs w:val="20"/>
          <w:lang w:val="pt-BR"/>
        </w:rPr>
        <w:t>otpisom i pečatom vratite na</w:t>
      </w:r>
      <w:r w:rsidRPr="00262E71">
        <w:rPr>
          <w:rFonts w:ascii="Arial" w:hAnsi="Arial" w:cs="Arial"/>
          <w:b/>
          <w:i/>
          <w:sz w:val="20"/>
          <w:szCs w:val="20"/>
          <w:lang w:val="pt-BR"/>
        </w:rPr>
        <w:t xml:space="preserve"> e-mail</w:t>
      </w:r>
      <w:r>
        <w:rPr>
          <w:rFonts w:ascii="Arial" w:hAnsi="Arial" w:cs="Arial"/>
          <w:b/>
          <w:i/>
          <w:sz w:val="20"/>
          <w:szCs w:val="20"/>
          <w:lang w:val="pt-BR"/>
        </w:rPr>
        <w:t xml:space="preserve"> Vašoj kontakt osobi.</w:t>
      </w:r>
    </w:p>
    <w:p w14:paraId="31E0851C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0D5F42DE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1A94F1E7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5F10E7AF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26950A54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0E556C0A" w14:textId="77777777" w:rsidR="00711051" w:rsidRDefault="00711051" w:rsidP="00BC1E41">
      <w:pPr>
        <w:jc w:val="center"/>
        <w:rPr>
          <w:rFonts w:ascii="Arial" w:hAnsi="Arial" w:cs="Arial"/>
          <w:b/>
          <w:lang w:val="sr-Latn-RS"/>
        </w:rPr>
      </w:pPr>
    </w:p>
    <w:p w14:paraId="3D55BA82" w14:textId="77777777" w:rsidR="0058749A" w:rsidRDefault="0058749A" w:rsidP="00BC1E41">
      <w:pPr>
        <w:jc w:val="center"/>
        <w:rPr>
          <w:rFonts w:ascii="Arial" w:hAnsi="Arial" w:cs="Arial"/>
          <w:b/>
          <w:lang w:val="sr-Latn-RS"/>
        </w:rPr>
      </w:pPr>
    </w:p>
    <w:p w14:paraId="7E1E78EC" w14:textId="77777777" w:rsidR="00711051" w:rsidRDefault="00711051" w:rsidP="00BC1E41">
      <w:pPr>
        <w:jc w:val="center"/>
        <w:rPr>
          <w:rFonts w:ascii="Arial" w:hAnsi="Arial" w:cs="Arial"/>
          <w:b/>
          <w:lang w:val="sr-Latn-RS"/>
        </w:rPr>
      </w:pPr>
    </w:p>
    <w:p w14:paraId="7211E5E6" w14:textId="77777777" w:rsidR="00711051" w:rsidRDefault="00711051" w:rsidP="00BC1E41">
      <w:pPr>
        <w:jc w:val="center"/>
        <w:rPr>
          <w:rFonts w:ascii="Arial" w:hAnsi="Arial" w:cs="Arial"/>
          <w:b/>
          <w:lang w:val="sr-Latn-RS"/>
        </w:rPr>
      </w:pPr>
    </w:p>
    <w:p w14:paraId="33ADA59C" w14:textId="77777777" w:rsidR="00711051" w:rsidRDefault="00711051" w:rsidP="00BC1E41">
      <w:pPr>
        <w:jc w:val="center"/>
        <w:rPr>
          <w:rFonts w:ascii="Arial" w:hAnsi="Arial" w:cs="Arial"/>
          <w:b/>
          <w:lang w:val="sr-Latn-RS"/>
        </w:rPr>
      </w:pPr>
    </w:p>
    <w:p w14:paraId="27B731A8" w14:textId="77777777" w:rsidR="00711051" w:rsidRDefault="00711051" w:rsidP="00BC1E41">
      <w:pPr>
        <w:jc w:val="center"/>
        <w:rPr>
          <w:rFonts w:ascii="Arial" w:hAnsi="Arial" w:cs="Arial"/>
          <w:b/>
          <w:lang w:val="sr-Latn-RS"/>
        </w:rPr>
      </w:pPr>
    </w:p>
    <w:p w14:paraId="5B7293C3" w14:textId="77777777" w:rsidR="00F93F46" w:rsidRDefault="00F93F46" w:rsidP="00BC1E41">
      <w:pPr>
        <w:jc w:val="center"/>
        <w:rPr>
          <w:rFonts w:ascii="Arial" w:hAnsi="Arial" w:cs="Arial"/>
          <w:b/>
          <w:lang w:val="sr-Latn-RS"/>
        </w:rPr>
      </w:pPr>
    </w:p>
    <w:p w14:paraId="559B8092" w14:textId="77777777" w:rsidR="00F93F46" w:rsidRDefault="00F93F46" w:rsidP="00BC1E41">
      <w:pPr>
        <w:jc w:val="center"/>
        <w:rPr>
          <w:rFonts w:ascii="Arial" w:hAnsi="Arial" w:cs="Arial"/>
          <w:b/>
          <w:lang w:val="sr-Latn-RS"/>
        </w:rPr>
      </w:pPr>
    </w:p>
    <w:p w14:paraId="39F8C7A8" w14:textId="77777777" w:rsidR="009C564E" w:rsidRDefault="009C564E" w:rsidP="00BC1E41">
      <w:pPr>
        <w:jc w:val="center"/>
        <w:rPr>
          <w:rFonts w:ascii="Arial" w:hAnsi="Arial" w:cs="Arial"/>
          <w:b/>
          <w:lang w:val="sr-Latn-RS"/>
        </w:rPr>
      </w:pPr>
    </w:p>
    <w:p w14:paraId="181058C4" w14:textId="77777777" w:rsidR="00BC1E41" w:rsidRDefault="00BC1E41" w:rsidP="00BC1E41">
      <w:pPr>
        <w:jc w:val="center"/>
        <w:rPr>
          <w:rFonts w:ascii="Arial" w:hAnsi="Arial" w:cs="Arial"/>
          <w:b/>
          <w:lang w:val="sr-Latn-RS"/>
        </w:rPr>
      </w:pPr>
      <w:r w:rsidRPr="00B52AB7">
        <w:rPr>
          <w:rFonts w:ascii="Arial" w:hAnsi="Arial" w:cs="Arial"/>
          <w:b/>
          <w:lang w:val="sr-Latn-RS"/>
        </w:rPr>
        <w:t>Izjava o prihvatanju ponude i naručivanju usluga</w:t>
      </w:r>
    </w:p>
    <w:p w14:paraId="462A1DC9" w14:textId="253BB3D2" w:rsidR="00BC1E41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Ovime prihvatamo uslove i naručujemo obeležene usluge iz ponude br</w:t>
      </w:r>
      <w:r w:rsidR="0058749A">
        <w:rPr>
          <w:rFonts w:ascii="Arial" w:hAnsi="Arial" w:cs="Arial"/>
          <w:sz w:val="20"/>
          <w:szCs w:val="20"/>
          <w:lang w:val="sr-Latn-RS"/>
        </w:rPr>
        <w:t xml:space="preserve">. </w:t>
      </w:r>
      <w:sdt>
        <w:sdtPr>
          <w:rPr>
            <w:rFonts w:ascii="Arial" w:hAnsi="Arial" w:cs="Arial"/>
            <w:sz w:val="20"/>
            <w:szCs w:val="20"/>
            <w:lang w:val="sr-Latn-RS"/>
          </w:rPr>
          <w:alias w:val="BrojPonude"/>
          <w:tag w:val="BrojPonude"/>
          <w:id w:val="-31806532"/>
          <w:placeholder>
            <w:docPart w:val="DefaultPlaceholder_-1854013440"/>
          </w:placeholder>
        </w:sdtPr>
        <w:sdtEndPr/>
        <w:sdtContent>
          <w:r w:rsidR="0058749A">
            <w:rPr>
              <w:rFonts w:ascii="Arial" w:hAnsi="Arial" w:cs="Arial"/>
              <w:sz w:val="20"/>
              <w:szCs w:val="20"/>
              <w:lang w:val="sr-Latn-RS"/>
            </w:rPr>
            <w:t>0001/19</w:t>
          </w:r>
        </w:sdtContent>
      </w:sdt>
      <w:r w:rsidR="0058583F">
        <w:rPr>
          <w:rFonts w:ascii="Arial" w:hAnsi="Arial" w:cs="Arial"/>
          <w:sz w:val="20"/>
          <w:szCs w:val="20"/>
          <w:lang w:val="sr-Latn-RS"/>
        </w:rPr>
        <w:t xml:space="preserve"> od </w:t>
      </w:r>
      <w:sdt>
        <w:sdtPr>
          <w:rPr>
            <w:rFonts w:ascii="Arial" w:hAnsi="Arial" w:cs="Arial"/>
            <w:sz w:val="20"/>
            <w:szCs w:val="20"/>
            <w:lang w:val="sr-Latn-RS"/>
          </w:rPr>
          <w:alias w:val="DatumPonude"/>
          <w:tag w:val="DatumPonude"/>
          <w:id w:val="-52702809"/>
          <w:placeholder>
            <w:docPart w:val="DefaultPlaceholder_-1854013440"/>
          </w:placeholder>
        </w:sdtPr>
        <w:sdtEndPr/>
        <w:sdtContent>
          <w:r w:rsidR="0058749A">
            <w:rPr>
              <w:rFonts w:ascii="Arial" w:hAnsi="Arial" w:cs="Arial"/>
              <w:sz w:val="20"/>
              <w:szCs w:val="20"/>
              <w:lang w:val="sr-Latn-RS"/>
            </w:rPr>
            <w:t>09</w:t>
          </w:r>
          <w:r>
            <w:rPr>
              <w:rFonts w:ascii="Arial" w:hAnsi="Arial" w:cs="Arial"/>
              <w:sz w:val="20"/>
              <w:szCs w:val="20"/>
              <w:lang w:val="sr-Latn-RS"/>
            </w:rPr>
            <w:t>.0</w:t>
          </w:r>
          <w:r w:rsidR="0058749A">
            <w:rPr>
              <w:rFonts w:ascii="Arial" w:hAnsi="Arial" w:cs="Arial"/>
              <w:sz w:val="20"/>
              <w:szCs w:val="20"/>
              <w:lang w:val="sr-Latn-RS"/>
            </w:rPr>
            <w:t>7</w:t>
          </w:r>
          <w:r>
            <w:rPr>
              <w:rFonts w:ascii="Arial" w:hAnsi="Arial" w:cs="Arial"/>
              <w:sz w:val="20"/>
              <w:szCs w:val="20"/>
              <w:lang w:val="sr-Latn-RS"/>
            </w:rPr>
            <w:t>.2019</w:t>
          </w:r>
        </w:sdtContent>
      </w:sdt>
      <w:r w:rsidRPr="00856C80">
        <w:rPr>
          <w:rFonts w:ascii="Arial" w:hAnsi="Arial" w:cs="Arial"/>
          <w:sz w:val="20"/>
          <w:szCs w:val="20"/>
          <w:lang w:val="sr-Latn-RS"/>
        </w:rPr>
        <w:t xml:space="preserve">. </w:t>
      </w:r>
    </w:p>
    <w:p w14:paraId="58C585E7" w14:textId="77777777" w:rsidR="00BC1E41" w:rsidRPr="00856C80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U potpunosti smo razumeli uslove pružanja usluga.</w:t>
      </w:r>
    </w:p>
    <w:p w14:paraId="2CAEDF9D" w14:textId="77777777" w:rsidR="00BC1E41" w:rsidRPr="00856C80" w:rsidRDefault="00BC1E41" w:rsidP="00BC1E4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Naša delovodna oznaka: _________________________________________</w:t>
      </w:r>
    </w:p>
    <w:p w14:paraId="273DA2DC" w14:textId="216129B6" w:rsidR="0090113D" w:rsidRPr="0090113D" w:rsidRDefault="00BC1E41" w:rsidP="0090113D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Prihvaćene usluge:</w:t>
      </w:r>
    </w:p>
    <w:sdt>
      <w:sdtPr>
        <w:rPr>
          <w:rFonts w:ascii="Arial" w:eastAsia="Times New Roman" w:hAnsi="Arial"/>
          <w:b/>
          <w:bCs/>
          <w:sz w:val="20"/>
          <w:szCs w:val="20"/>
          <w:lang w:val="sr-Latn-RS" w:eastAsia="de-DE"/>
        </w:rPr>
        <w:alias w:val="Stavke"/>
        <w:tag w:val="Stavke"/>
        <w:id w:val="290413707"/>
        <w:placeholder>
          <w:docPart w:val="96454BC222284D4CB66877994875A776"/>
        </w:placeholder>
      </w:sdtPr>
      <w:sdtEndPr>
        <w:rPr>
          <w:b w:val="0"/>
        </w:rPr>
      </w:sdtEndPr>
      <w:sdtContent>
        <w:tbl>
          <w:tblPr>
            <w:tblW w:w="9923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709"/>
            <w:gridCol w:w="3119"/>
            <w:gridCol w:w="1134"/>
            <w:gridCol w:w="1984"/>
            <w:gridCol w:w="1418"/>
            <w:gridCol w:w="1559"/>
          </w:tblGrid>
          <w:tr w:rsidR="0070111D" w:rsidRPr="00E23C7A" w14:paraId="04202B0B" w14:textId="77777777" w:rsidTr="00FB4C57">
            <w:trPr>
              <w:trHeight w:val="109"/>
            </w:trPr>
            <w:tc>
              <w:tcPr>
                <w:tcW w:w="709" w:type="dxa"/>
                <w:shd w:val="clear" w:color="auto" w:fill="E7E6E6"/>
                <w:vAlign w:val="center"/>
              </w:tcPr>
              <w:p w14:paraId="01BE6722" w14:textId="77777777" w:rsidR="0070111D" w:rsidRPr="00E23C7A" w:rsidRDefault="0070111D" w:rsidP="00FB4C57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RB</w:t>
                </w:r>
              </w:p>
            </w:tc>
            <w:tc>
              <w:tcPr>
                <w:tcW w:w="3119" w:type="dxa"/>
                <w:shd w:val="clear" w:color="auto" w:fill="E7E6E6"/>
                <w:vAlign w:val="center"/>
              </w:tcPr>
              <w:p w14:paraId="00872BE4" w14:textId="77777777" w:rsidR="0070111D" w:rsidRPr="00E23C7A" w:rsidRDefault="0070111D" w:rsidP="00FB4C57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Opis</w:t>
                </w: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 posla</w:t>
                </w:r>
              </w:p>
            </w:tc>
            <w:tc>
              <w:tcPr>
                <w:tcW w:w="1134" w:type="dxa"/>
                <w:shd w:val="clear" w:color="auto" w:fill="E7E6E6"/>
              </w:tcPr>
              <w:p w14:paraId="5CAB8792" w14:textId="77777777" w:rsidR="0070111D" w:rsidRPr="00E23C7A" w:rsidRDefault="0070111D" w:rsidP="00FB4C57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JM</w:t>
                </w:r>
              </w:p>
            </w:tc>
            <w:tc>
              <w:tcPr>
                <w:tcW w:w="1984" w:type="dxa"/>
                <w:shd w:val="clear" w:color="auto" w:fill="E7E6E6"/>
                <w:vAlign w:val="center"/>
              </w:tcPr>
              <w:p w14:paraId="3B7CD04A" w14:textId="77777777" w:rsidR="0070111D" w:rsidRPr="00E23C7A" w:rsidRDefault="0070111D" w:rsidP="00FB4C57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sdt>
                  <w:sdtPr>
                    <w:rPr>
                      <w:rFonts w:ascii="Arial" w:eastAsia="Times New Roman" w:hAnsi="Arial"/>
                      <w:b/>
                      <w:bCs/>
                      <w:sz w:val="20"/>
                      <w:szCs w:val="20"/>
                      <w:lang w:val="sr-Latn-RS" w:eastAsia="de-DE"/>
                    </w:rPr>
                    <w:alias w:val="Valuta"/>
                    <w:tag w:val="Valuta"/>
                    <w:id w:val="-1566098229"/>
                    <w:placeholder>
                      <w:docPart w:val="96454BC222284D4CB66877994875A776"/>
                    </w:placeholder>
                  </w:sdtPr>
                  <w:sdtContent>
                    <w:r w:rsidRPr="00E23C7A">
                      <w:rPr>
                        <w:rFonts w:ascii="Arial" w:eastAsia="Times New Roman" w:hAnsi="Arial"/>
                        <w:b/>
                        <w:bCs/>
                        <w:sz w:val="20"/>
                        <w:szCs w:val="20"/>
                        <w:lang w:val="sr-Latn-RS" w:eastAsia="de-DE"/>
                      </w:rPr>
                      <w:t>€</w:t>
                    </w:r>
                  </w:sdtContent>
                </w:sdt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/JM</w:t>
                </w:r>
              </w:p>
            </w:tc>
            <w:tc>
              <w:tcPr>
                <w:tcW w:w="1418" w:type="dxa"/>
                <w:shd w:val="clear" w:color="auto" w:fill="E7E6E6"/>
              </w:tcPr>
              <w:p w14:paraId="3E4F6EF7" w14:textId="77777777" w:rsidR="0070111D" w:rsidRPr="00E23C7A" w:rsidRDefault="0070111D" w:rsidP="00FB4C57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>Količina</w:t>
                </w:r>
              </w:p>
            </w:tc>
            <w:tc>
              <w:tcPr>
                <w:tcW w:w="1559" w:type="dxa"/>
                <w:shd w:val="clear" w:color="auto" w:fill="E7E6E6"/>
                <w:vAlign w:val="center"/>
              </w:tcPr>
              <w:p w14:paraId="0860C988" w14:textId="77777777" w:rsidR="0070111D" w:rsidRPr="00E23C7A" w:rsidRDefault="0070111D" w:rsidP="00FB4C57">
                <w:pPr>
                  <w:spacing w:after="0" w:line="240" w:lineRule="auto"/>
                  <w:jc w:val="center"/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</w:pPr>
                <w:r w:rsidRPr="00E23C7A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Ukupno </w:t>
                </w:r>
                <w:sdt>
                  <w:sdtPr>
                    <w:rPr>
                      <w:rFonts w:ascii="Arial" w:eastAsia="Times New Roman" w:hAnsi="Arial"/>
                      <w:b/>
                      <w:bCs/>
                      <w:sz w:val="20"/>
                      <w:szCs w:val="20"/>
                      <w:lang w:val="sr-Latn-RS" w:eastAsia="de-DE"/>
                    </w:rPr>
                    <w:alias w:val="Valuta"/>
                    <w:tag w:val="Valuta"/>
                    <w:id w:val="-1975970048"/>
                    <w:placeholder>
                      <w:docPart w:val="96454BC222284D4CB66877994875A776"/>
                    </w:placeholder>
                    <w:showingPlcHdr/>
                  </w:sdtPr>
                  <w:sdtContent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sdtContent>
                </w:sdt>
              </w:p>
            </w:tc>
          </w:tr>
          <w:tr w:rsidR="0070111D" w:rsidRPr="00E23C7A" w14:paraId="6094BA7C" w14:textId="77777777" w:rsidTr="00FB4C57">
            <w:trPr>
              <w:trHeight w:val="395"/>
            </w:trPr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Rb"/>
                <w:tag w:val="Rb"/>
                <w:id w:val="-1379468598"/>
                <w:placeholder>
                  <w:docPart w:val="A6888F4568824060B1233C21448695D4"/>
                </w:placeholder>
                <w:showingPlcHdr/>
              </w:sdtPr>
              <w:sdtContent>
                <w:tc>
                  <w:tcPr>
                    <w:tcW w:w="709" w:type="dxa"/>
                    <w:shd w:val="clear" w:color="auto" w:fill="auto"/>
                    <w:vAlign w:val="center"/>
                  </w:tcPr>
                  <w:p w14:paraId="61200728" w14:textId="77777777" w:rsidR="0070111D" w:rsidRPr="00E23C7A" w:rsidRDefault="0070111D" w:rsidP="00FB4C57">
                    <w:pPr>
                      <w:spacing w:after="0" w:line="240" w:lineRule="auto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Opis"/>
                <w:tag w:val="Opis"/>
                <w:id w:val="-1996488952"/>
                <w:placeholder>
                  <w:docPart w:val="BD6542771CAE4309A6352F502575CDCA"/>
                </w:placeholder>
                <w:showingPlcHdr/>
              </w:sdtPr>
              <w:sdtContent>
                <w:tc>
                  <w:tcPr>
                    <w:tcW w:w="3119" w:type="dxa"/>
                    <w:shd w:val="clear" w:color="auto" w:fill="auto"/>
                    <w:vAlign w:val="center"/>
                  </w:tcPr>
                  <w:p w14:paraId="24BF7248" w14:textId="77777777" w:rsidR="0070111D" w:rsidRPr="00E23C7A" w:rsidRDefault="0070111D" w:rsidP="00FB4C57">
                    <w:pPr>
                      <w:spacing w:after="0" w:line="240" w:lineRule="auto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Jm"/>
                <w:tag w:val="Jm"/>
                <w:id w:val="1028301407"/>
                <w:placeholder>
                  <w:docPart w:val="F32DF29FC0074B7AAE45CCFE7DA792D4"/>
                </w:placeholder>
                <w:showingPlcHdr/>
              </w:sdtPr>
              <w:sdtContent>
                <w:tc>
                  <w:tcPr>
                    <w:tcW w:w="1134" w:type="dxa"/>
                  </w:tcPr>
                  <w:p w14:paraId="5F900B72" w14:textId="77777777" w:rsidR="0070111D" w:rsidRDefault="0070111D" w:rsidP="00FB4C57">
                    <w:pPr>
                      <w:spacing w:after="0" w:line="240" w:lineRule="auto"/>
                      <w:jc w:val="right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Cena"/>
                <w:tag w:val="Cena"/>
                <w:id w:val="1814215985"/>
                <w:placeholder>
                  <w:docPart w:val="E8485A9214FC4AF6B9D997F59E1F6EE4"/>
                </w:placeholder>
                <w:showingPlcHdr/>
              </w:sdtPr>
              <w:sdtContent>
                <w:tc>
                  <w:tcPr>
                    <w:tcW w:w="1984" w:type="dxa"/>
                    <w:vAlign w:val="center"/>
                  </w:tcPr>
                  <w:p w14:paraId="341405B5" w14:textId="77777777" w:rsidR="0070111D" w:rsidRDefault="0070111D" w:rsidP="00FB4C57">
                    <w:pPr>
                      <w:spacing w:after="0" w:line="240" w:lineRule="auto"/>
                      <w:jc w:val="right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Kolicina"/>
                <w:tag w:val="Kolicina"/>
                <w:id w:val="1652638737"/>
                <w:placeholder>
                  <w:docPart w:val="96454BC222284D4CB66877994875A776"/>
                </w:placeholder>
                <w:showingPlcHdr/>
              </w:sdtPr>
              <w:sdtContent>
                <w:tc>
                  <w:tcPr>
                    <w:tcW w:w="1418" w:type="dxa"/>
                    <w:vAlign w:val="center"/>
                  </w:tcPr>
                  <w:p w14:paraId="7F2BBCCD" w14:textId="77777777" w:rsidR="0070111D" w:rsidRDefault="0070111D" w:rsidP="00FB4C57">
                    <w:pPr>
                      <w:spacing w:after="0" w:line="240" w:lineRule="auto"/>
                      <w:jc w:val="right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Vrednost"/>
                <w:tag w:val="Vrednost"/>
                <w:id w:val="-1656297833"/>
                <w:placeholder>
                  <w:docPart w:val="96454BC222284D4CB66877994875A776"/>
                </w:placeholder>
                <w:showingPlcHdr/>
              </w:sdtPr>
              <w:sdtContent>
                <w:tc>
                  <w:tcPr>
                    <w:tcW w:w="1559" w:type="dxa"/>
                    <w:vAlign w:val="center"/>
                  </w:tcPr>
                  <w:p w14:paraId="4BF712B0" w14:textId="77777777" w:rsidR="0070111D" w:rsidRPr="00E23C7A" w:rsidRDefault="0070111D" w:rsidP="00FB4C57">
                    <w:pPr>
                      <w:spacing w:after="0" w:line="240" w:lineRule="auto"/>
                      <w:jc w:val="right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</w:tr>
          <w:tr w:rsidR="0070111D" w:rsidRPr="00E23C7A" w14:paraId="0A16AD59" w14:textId="77777777" w:rsidTr="00FB4C57">
            <w:trPr>
              <w:trHeight w:val="269"/>
            </w:trPr>
            <w:tc>
              <w:tcPr>
                <w:tcW w:w="8364" w:type="dxa"/>
                <w:gridSpan w:val="5"/>
                <w:shd w:val="clear" w:color="auto" w:fill="auto"/>
                <w:vAlign w:val="center"/>
              </w:tcPr>
              <w:p w14:paraId="44C30B00" w14:textId="77777777" w:rsidR="0070111D" w:rsidRDefault="0070111D" w:rsidP="00FB4C57">
                <w:pPr>
                  <w:spacing w:after="0" w:line="240" w:lineRule="auto"/>
                  <w:jc w:val="right"/>
                  <w:rPr>
                    <w:rFonts w:ascii="Arial" w:eastAsia="Times New Roman" w:hAnsi="Arial"/>
                    <w:bCs/>
                    <w:sz w:val="20"/>
                    <w:szCs w:val="20"/>
                    <w:lang w:val="sr-Latn-RS" w:eastAsia="de-DE"/>
                  </w:rPr>
                </w:pPr>
                <w:r w:rsidRPr="00831315"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Ukupno </w:t>
                </w:r>
                <w:sdt>
                  <w:sdtPr>
                    <w:rPr>
                      <w:rFonts w:ascii="Arial" w:eastAsia="Times New Roman" w:hAnsi="Arial"/>
                      <w:b/>
                      <w:bCs/>
                      <w:sz w:val="20"/>
                      <w:szCs w:val="20"/>
                      <w:lang w:val="sr-Latn-RS" w:eastAsia="de-DE"/>
                    </w:rPr>
                    <w:alias w:val="Valuta"/>
                    <w:tag w:val="Valuta"/>
                    <w:id w:val="-1975518930"/>
                    <w:placeholder>
                      <w:docPart w:val="96454BC222284D4CB66877994875A776"/>
                    </w:placeholder>
                  </w:sdtPr>
                  <w:sdtContent>
                    <w:r w:rsidRPr="00831315">
                      <w:rPr>
                        <w:rFonts w:ascii="Arial" w:eastAsia="Times New Roman" w:hAnsi="Arial"/>
                        <w:b/>
                        <w:bCs/>
                        <w:sz w:val="20"/>
                        <w:szCs w:val="20"/>
                        <w:lang w:val="sr-Latn-RS" w:eastAsia="de-DE"/>
                      </w:rPr>
                      <w:t>€</w:t>
                    </w:r>
                  </w:sdtContent>
                </w:sdt>
                <w:r>
                  <w:rPr>
                    <w:rFonts w:ascii="Arial" w:eastAsia="Times New Roman" w:hAnsi="Arial"/>
                    <w:b/>
                    <w:bCs/>
                    <w:sz w:val="20"/>
                    <w:szCs w:val="20"/>
                    <w:lang w:val="sr-Latn-RS" w:eastAsia="de-DE"/>
                  </w:rPr>
                  <w:t xml:space="preserve"> bez PDVa</w:t>
                </w:r>
              </w:p>
            </w:tc>
            <w:sdt>
              <w:sdtPr>
                <w:rPr>
                  <w:rFonts w:ascii="Arial" w:eastAsia="Times New Roman" w:hAnsi="Arial"/>
                  <w:bCs/>
                  <w:sz w:val="20"/>
                  <w:szCs w:val="20"/>
                  <w:lang w:val="sr-Latn-RS" w:eastAsia="de-DE"/>
                </w:rPr>
                <w:alias w:val="Total"/>
                <w:tag w:val="Total"/>
                <w:id w:val="-945075266"/>
                <w:placeholder>
                  <w:docPart w:val="96454BC222284D4CB66877994875A776"/>
                </w:placeholder>
                <w:showingPlcHdr/>
              </w:sdtPr>
              <w:sdtContent>
                <w:tc>
                  <w:tcPr>
                    <w:tcW w:w="1559" w:type="dxa"/>
                    <w:vAlign w:val="center"/>
                  </w:tcPr>
                  <w:p w14:paraId="0989E4AE" w14:textId="77777777" w:rsidR="0070111D" w:rsidRDefault="0070111D" w:rsidP="00FB4C57">
                    <w:pPr>
                      <w:spacing w:after="0" w:line="240" w:lineRule="auto"/>
                      <w:jc w:val="right"/>
                      <w:rPr>
                        <w:rFonts w:ascii="Arial" w:eastAsia="Times New Roman" w:hAnsi="Arial"/>
                        <w:bCs/>
                        <w:sz w:val="20"/>
                        <w:szCs w:val="20"/>
                        <w:lang w:val="sr-Latn-RS" w:eastAsia="de-DE"/>
                      </w:rPr>
                    </w:pPr>
                    <w:r w:rsidRPr="00F12EC5">
                      <w:rPr>
                        <w:rStyle w:val="PlaceholderText"/>
                      </w:rPr>
                      <w:t>Click or tap here to enter text.</w:t>
                    </w:r>
                  </w:p>
                </w:tc>
              </w:sdtContent>
            </w:sdt>
          </w:tr>
        </w:tbl>
      </w:sdtContent>
    </w:sdt>
    <w:p w14:paraId="5E39CC7F" w14:textId="77777777" w:rsidR="00C13E5E" w:rsidRDefault="00C13E5E" w:rsidP="00BC1E41">
      <w:pPr>
        <w:rPr>
          <w:rFonts w:ascii="Arial" w:hAnsi="Arial" w:cs="Arial"/>
          <w:sz w:val="20"/>
          <w:szCs w:val="20"/>
          <w:lang w:val="sr-Latn-RS"/>
        </w:rPr>
      </w:pPr>
      <w:bookmarkStart w:id="0" w:name="_GoBack"/>
      <w:bookmarkEnd w:id="0"/>
    </w:p>
    <w:p w14:paraId="6A670BC3" w14:textId="77777777" w:rsidR="00BC1E41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Napomene: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BC1E41" w14:paraId="0C55A40C" w14:textId="77777777" w:rsidTr="004E7107">
        <w:tc>
          <w:tcPr>
            <w:tcW w:w="9912" w:type="dxa"/>
            <w:tcBorders>
              <w:bottom w:val="single" w:sz="4" w:space="0" w:color="auto"/>
            </w:tcBorders>
            <w:shd w:val="clear" w:color="auto" w:fill="auto"/>
          </w:tcPr>
          <w:p w14:paraId="0E3B19B3" w14:textId="77777777" w:rsidR="00BC1E41" w:rsidRPr="00005AEB" w:rsidRDefault="00BC1E41" w:rsidP="004E7107">
            <w:pPr>
              <w:spacing w:line="240" w:lineRule="auto"/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</w:tr>
      <w:tr w:rsidR="00BC1E41" w14:paraId="5E7409B1" w14:textId="77777777" w:rsidTr="004E7107">
        <w:tc>
          <w:tcPr>
            <w:tcW w:w="99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8326CB" w14:textId="77777777" w:rsidR="00BC1E41" w:rsidRPr="00005AEB" w:rsidRDefault="00BC1E41" w:rsidP="004E7107">
            <w:pPr>
              <w:spacing w:line="240" w:lineRule="auto"/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</w:tr>
    </w:tbl>
    <w:p w14:paraId="24A4C43D" w14:textId="77777777" w:rsidR="00BC1E41" w:rsidRPr="00856C80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</w:p>
    <w:p w14:paraId="60091214" w14:textId="36776667" w:rsidR="00711051" w:rsidRDefault="00BC1E41" w:rsidP="00711051">
      <w:pPr>
        <w:rPr>
          <w:rFonts w:cs="Arial"/>
          <w:bCs/>
          <w:sz w:val="24"/>
          <w:szCs w:val="24"/>
          <w:lang w:val="sr-Latn-RS" w:eastAsia="hu-HU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 xml:space="preserve">Za </w:t>
      </w:r>
      <w:sdt>
        <w:sdtPr>
          <w:rPr>
            <w:rFonts w:ascii="Arial" w:hAnsi="Arial" w:cs="Arial"/>
            <w:sz w:val="20"/>
            <w:szCs w:val="20"/>
            <w:lang w:val="sr-Latn-RS"/>
          </w:rPr>
          <w:alias w:val="KlijentNaziv"/>
          <w:tag w:val="KlijentNaziv"/>
          <w:id w:val="-1154282985"/>
          <w:placeholder>
            <w:docPart w:val="D531BFE9DDB84ABDA417A3B229E80303"/>
          </w:placeholder>
          <w:showingPlcHdr/>
        </w:sdtPr>
        <w:sdtEndPr/>
        <w:sdtContent>
          <w:r w:rsidR="00D63FD9" w:rsidRPr="00F12EC5">
            <w:rPr>
              <w:rStyle w:val="PlaceholderText"/>
            </w:rPr>
            <w:t>Click or tap here to enter text.</w:t>
          </w:r>
        </w:sdtContent>
      </w:sdt>
    </w:p>
    <w:p w14:paraId="570772C3" w14:textId="77777777" w:rsidR="00BC1E41" w:rsidRPr="00856C80" w:rsidRDefault="00BC1E41" w:rsidP="00711051">
      <w:pPr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Dana:______________________</w:t>
      </w:r>
    </w:p>
    <w:p w14:paraId="53CA9973" w14:textId="77777777" w:rsidR="00BC1E41" w:rsidRPr="00856C80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___________________________________________</w:t>
      </w:r>
    </w:p>
    <w:p w14:paraId="1E6DBF39" w14:textId="77777777" w:rsidR="00BC1E41" w:rsidRPr="00856C80" w:rsidRDefault="00BC1E41" w:rsidP="00BC1E41">
      <w:pPr>
        <w:spacing w:line="240" w:lineRule="auto"/>
        <w:jc w:val="both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Ime i prezime štampanim slovima</w:t>
      </w:r>
    </w:p>
    <w:p w14:paraId="734DBD81" w14:textId="77777777" w:rsidR="00BC1E41" w:rsidRPr="00856C80" w:rsidRDefault="00BC1E41" w:rsidP="00BC1E41">
      <w:pPr>
        <w:spacing w:line="240" w:lineRule="auto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___________________________________________</w:t>
      </w:r>
    </w:p>
    <w:p w14:paraId="086BE8DD" w14:textId="77777777" w:rsidR="00BC1E41" w:rsidRPr="00856C80" w:rsidRDefault="00BC1E41" w:rsidP="00BC1E41">
      <w:pPr>
        <w:spacing w:line="240" w:lineRule="auto"/>
        <w:jc w:val="both"/>
        <w:rPr>
          <w:rFonts w:ascii="Arial" w:hAnsi="Arial" w:cs="Arial"/>
          <w:sz w:val="20"/>
          <w:szCs w:val="20"/>
          <w:lang w:val="sr-Latn-RS"/>
        </w:rPr>
      </w:pPr>
      <w:r w:rsidRPr="00856C80">
        <w:rPr>
          <w:rFonts w:ascii="Arial" w:hAnsi="Arial" w:cs="Arial"/>
          <w:sz w:val="20"/>
          <w:szCs w:val="20"/>
          <w:lang w:val="sr-Latn-RS"/>
        </w:rPr>
        <w:t>Potpis i pečat</w:t>
      </w:r>
    </w:p>
    <w:p w14:paraId="2ED12873" w14:textId="77777777" w:rsidR="00BC1E41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p w14:paraId="2909862A" w14:textId="77777777" w:rsidR="00BC1E41" w:rsidRPr="009B37BE" w:rsidRDefault="00BC1E41" w:rsidP="00262E71">
      <w:pPr>
        <w:snapToGrid w:val="0"/>
        <w:spacing w:after="120"/>
        <w:rPr>
          <w:rFonts w:ascii="Arial" w:hAnsi="Arial" w:cs="Arial"/>
          <w:sz w:val="20"/>
          <w:szCs w:val="20"/>
          <w:lang w:val="sr-Latn-RS"/>
        </w:rPr>
      </w:pPr>
    </w:p>
    <w:sectPr w:rsidR="00BC1E41" w:rsidRPr="009B37BE" w:rsidSect="00A05EE1">
      <w:headerReference w:type="default" r:id="rId18"/>
      <w:pgSz w:w="11907" w:h="16840" w:code="9"/>
      <w:pgMar w:top="851" w:right="624" w:bottom="680" w:left="1361" w:header="1191" w:footer="680" w:gutter="0"/>
      <w:paperSrc w:other="7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3B4ED" w14:textId="77777777" w:rsidR="00357943" w:rsidRDefault="00357943" w:rsidP="00DE7637">
      <w:pPr>
        <w:spacing w:after="0" w:line="240" w:lineRule="auto"/>
      </w:pPr>
      <w:r>
        <w:separator/>
      </w:r>
    </w:p>
  </w:endnote>
  <w:endnote w:type="continuationSeparator" w:id="0">
    <w:p w14:paraId="743C8ED6" w14:textId="77777777" w:rsidR="00357943" w:rsidRDefault="00357943" w:rsidP="00DE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9AA3D" w14:textId="77777777" w:rsidR="00357943" w:rsidRDefault="00357943" w:rsidP="00DE7637">
      <w:pPr>
        <w:spacing w:after="0" w:line="240" w:lineRule="auto"/>
      </w:pPr>
      <w:r>
        <w:separator/>
      </w:r>
    </w:p>
  </w:footnote>
  <w:footnote w:type="continuationSeparator" w:id="0">
    <w:p w14:paraId="06E6ECF2" w14:textId="77777777" w:rsidR="00357943" w:rsidRDefault="00357943" w:rsidP="00DE7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D5C0A" w14:textId="2678153A" w:rsidR="00A5120A" w:rsidRPr="002D19DC" w:rsidRDefault="00A05EE1">
    <w:pPr>
      <w:pStyle w:val="Header"/>
      <w:rPr>
        <w:rFonts w:ascii="Arial" w:hAnsi="Arial" w:cs="Arial"/>
        <w:sz w:val="14"/>
        <w:szCs w:val="14"/>
      </w:rPr>
    </w:pPr>
    <w:r w:rsidRPr="002D19DC">
      <w:rPr>
        <w:rFonts w:ascii="Arial" w:hAnsi="Arial" w:cs="Arial"/>
        <w:noProof/>
        <w:sz w:val="14"/>
        <w:szCs w:val="14"/>
        <w:lang w:val="sr-Latn-RS" w:eastAsia="sr-Latn-RS"/>
      </w:rPr>
      <w:drawing>
        <wp:anchor distT="0" distB="0" distL="114300" distR="114300" simplePos="0" relativeHeight="251657728" behindDoc="0" locked="0" layoutInCell="1" allowOverlap="1" wp14:anchorId="287E681B" wp14:editId="146CA974">
          <wp:simplePos x="0" y="0"/>
          <wp:positionH relativeFrom="column">
            <wp:posOffset>4508500</wp:posOffset>
          </wp:positionH>
          <wp:positionV relativeFrom="paragraph">
            <wp:posOffset>-434340</wp:posOffset>
          </wp:positionV>
          <wp:extent cx="1781810" cy="360045"/>
          <wp:effectExtent l="0" t="0" r="8890" b="1905"/>
          <wp:wrapNone/>
          <wp:docPr id="17" name="Picture 17" descr="TUEVRL-516print_superhig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UEVRL-516print_superhig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81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2D19DC" w:rsidRPr="002D19DC">
      <w:rPr>
        <w:rFonts w:ascii="Arial" w:hAnsi="Arial" w:cs="Arial"/>
        <w:sz w:val="14"/>
        <w:szCs w:val="14"/>
      </w:rPr>
      <w:t>Strana</w:t>
    </w:r>
    <w:proofErr w:type="spellEnd"/>
    <w:r w:rsidR="002D19DC" w:rsidRPr="002D19DC">
      <w:rPr>
        <w:rFonts w:ascii="Arial" w:hAnsi="Arial" w:cs="Arial"/>
        <w:sz w:val="14"/>
        <w:szCs w:val="14"/>
      </w:rPr>
      <w:t xml:space="preserve"> 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begin"/>
    </w:r>
    <w:r w:rsidR="002D19DC" w:rsidRPr="002D19DC">
      <w:rPr>
        <w:rFonts w:ascii="Arial" w:hAnsi="Arial" w:cs="Arial"/>
        <w:b/>
        <w:bCs/>
        <w:sz w:val="14"/>
        <w:szCs w:val="14"/>
      </w:rPr>
      <w:instrText xml:space="preserve"> PAGE  \* Arabic  \* MERGEFORMAT </w:instrText>
    </w:r>
    <w:r w:rsidR="002D19DC" w:rsidRPr="002D19DC">
      <w:rPr>
        <w:rFonts w:ascii="Arial" w:hAnsi="Arial" w:cs="Arial"/>
        <w:b/>
        <w:bCs/>
        <w:sz w:val="14"/>
        <w:szCs w:val="14"/>
      </w:rPr>
      <w:fldChar w:fldCharType="separate"/>
    </w:r>
    <w:r w:rsidR="0070111D">
      <w:rPr>
        <w:rFonts w:ascii="Arial" w:hAnsi="Arial" w:cs="Arial"/>
        <w:b/>
        <w:bCs/>
        <w:noProof/>
        <w:sz w:val="14"/>
        <w:szCs w:val="14"/>
      </w:rPr>
      <w:t>3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end"/>
    </w:r>
    <w:r w:rsidR="002D19DC" w:rsidRPr="002D19DC">
      <w:rPr>
        <w:rFonts w:ascii="Arial" w:hAnsi="Arial" w:cs="Arial"/>
        <w:sz w:val="14"/>
        <w:szCs w:val="14"/>
      </w:rPr>
      <w:t xml:space="preserve"> od 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begin"/>
    </w:r>
    <w:r w:rsidR="002D19DC" w:rsidRPr="002D19DC">
      <w:rPr>
        <w:rFonts w:ascii="Arial" w:hAnsi="Arial" w:cs="Arial"/>
        <w:b/>
        <w:bCs/>
        <w:sz w:val="14"/>
        <w:szCs w:val="14"/>
      </w:rPr>
      <w:instrText xml:space="preserve"> NUMPAGES  \* Arabic  \* MERGEFORMAT </w:instrText>
    </w:r>
    <w:r w:rsidR="002D19DC" w:rsidRPr="002D19DC">
      <w:rPr>
        <w:rFonts w:ascii="Arial" w:hAnsi="Arial" w:cs="Arial"/>
        <w:b/>
        <w:bCs/>
        <w:sz w:val="14"/>
        <w:szCs w:val="14"/>
      </w:rPr>
      <w:fldChar w:fldCharType="separate"/>
    </w:r>
    <w:r w:rsidR="0070111D">
      <w:rPr>
        <w:rFonts w:ascii="Arial" w:hAnsi="Arial" w:cs="Arial"/>
        <w:b/>
        <w:bCs/>
        <w:noProof/>
        <w:sz w:val="14"/>
        <w:szCs w:val="14"/>
      </w:rPr>
      <w:t>3</w:t>
    </w:r>
    <w:r w:rsidR="002D19DC" w:rsidRPr="002D19DC">
      <w:rPr>
        <w:rFonts w:ascii="Arial" w:hAnsi="Arial" w:cs="Arial"/>
        <w:b/>
        <w:bCs/>
        <w:sz w:val="14"/>
        <w:szCs w:val="1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65E7"/>
    <w:multiLevelType w:val="hybridMultilevel"/>
    <w:tmpl w:val="2B864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51397"/>
    <w:multiLevelType w:val="hybridMultilevel"/>
    <w:tmpl w:val="01DA649E"/>
    <w:lvl w:ilvl="0" w:tplc="32D47CC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E1185"/>
    <w:multiLevelType w:val="hybridMultilevel"/>
    <w:tmpl w:val="93D03880"/>
    <w:lvl w:ilvl="0" w:tplc="58B2074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D09FF"/>
    <w:multiLevelType w:val="hybridMultilevel"/>
    <w:tmpl w:val="CBD687C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3412C"/>
    <w:multiLevelType w:val="hybridMultilevel"/>
    <w:tmpl w:val="79C01A72"/>
    <w:lvl w:ilvl="0" w:tplc="EA6CCA74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7441C"/>
    <w:multiLevelType w:val="hybridMultilevel"/>
    <w:tmpl w:val="AA8C4BD0"/>
    <w:lvl w:ilvl="0" w:tplc="2092F9F4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21504"/>
    <w:multiLevelType w:val="hybridMultilevel"/>
    <w:tmpl w:val="DEAC2A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60DD2"/>
    <w:multiLevelType w:val="hybridMultilevel"/>
    <w:tmpl w:val="10BEC34A"/>
    <w:lvl w:ilvl="0" w:tplc="2AD6A10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91CB1"/>
    <w:multiLevelType w:val="hybridMultilevel"/>
    <w:tmpl w:val="BE845D16"/>
    <w:lvl w:ilvl="0" w:tplc="32D47CC4">
      <w:start w:val="1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817062"/>
    <w:multiLevelType w:val="hybridMultilevel"/>
    <w:tmpl w:val="698ED748"/>
    <w:lvl w:ilvl="0" w:tplc="BF8E1FB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C2EC2"/>
    <w:multiLevelType w:val="hybridMultilevel"/>
    <w:tmpl w:val="BB28A678"/>
    <w:lvl w:ilvl="0" w:tplc="32D47CC4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B7D85"/>
    <w:multiLevelType w:val="hybridMultilevel"/>
    <w:tmpl w:val="8C6C7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10"/>
  </w:num>
  <w:num w:numId="10">
    <w:abstractNumId w:val="9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80B"/>
    <w:rsid w:val="00000309"/>
    <w:rsid w:val="00005FA1"/>
    <w:rsid w:val="00020496"/>
    <w:rsid w:val="000254E8"/>
    <w:rsid w:val="0003269E"/>
    <w:rsid w:val="0003326C"/>
    <w:rsid w:val="00044272"/>
    <w:rsid w:val="0004646E"/>
    <w:rsid w:val="00047528"/>
    <w:rsid w:val="00072702"/>
    <w:rsid w:val="00083FE6"/>
    <w:rsid w:val="00093DB7"/>
    <w:rsid w:val="0009433C"/>
    <w:rsid w:val="0009485D"/>
    <w:rsid w:val="00095F0B"/>
    <w:rsid w:val="000A50A5"/>
    <w:rsid w:val="000E2359"/>
    <w:rsid w:val="000E7B23"/>
    <w:rsid w:val="000F18F8"/>
    <w:rsid w:val="00103553"/>
    <w:rsid w:val="0010747E"/>
    <w:rsid w:val="00112EBC"/>
    <w:rsid w:val="0013118F"/>
    <w:rsid w:val="001357C9"/>
    <w:rsid w:val="00142647"/>
    <w:rsid w:val="00156DE4"/>
    <w:rsid w:val="0017016A"/>
    <w:rsid w:val="001707C9"/>
    <w:rsid w:val="001718F9"/>
    <w:rsid w:val="00185F46"/>
    <w:rsid w:val="001863A4"/>
    <w:rsid w:val="001931C1"/>
    <w:rsid w:val="001B0ED5"/>
    <w:rsid w:val="001B6B77"/>
    <w:rsid w:val="001C049E"/>
    <w:rsid w:val="001C604E"/>
    <w:rsid w:val="001D2F1A"/>
    <w:rsid w:val="001F2342"/>
    <w:rsid w:val="00217817"/>
    <w:rsid w:val="00223C43"/>
    <w:rsid w:val="002300C8"/>
    <w:rsid w:val="002412DF"/>
    <w:rsid w:val="0025774E"/>
    <w:rsid w:val="002600BD"/>
    <w:rsid w:val="002615BF"/>
    <w:rsid w:val="00262E71"/>
    <w:rsid w:val="00271DA0"/>
    <w:rsid w:val="00275422"/>
    <w:rsid w:val="00292D92"/>
    <w:rsid w:val="002935E3"/>
    <w:rsid w:val="002957ED"/>
    <w:rsid w:val="002A77EF"/>
    <w:rsid w:val="002C31D8"/>
    <w:rsid w:val="002C4463"/>
    <w:rsid w:val="002D19DC"/>
    <w:rsid w:val="002D2A47"/>
    <w:rsid w:val="002D4341"/>
    <w:rsid w:val="002F192D"/>
    <w:rsid w:val="002F4C4A"/>
    <w:rsid w:val="003514CB"/>
    <w:rsid w:val="00357943"/>
    <w:rsid w:val="00372E40"/>
    <w:rsid w:val="0037768C"/>
    <w:rsid w:val="00382C07"/>
    <w:rsid w:val="003A3CC9"/>
    <w:rsid w:val="003B3EF6"/>
    <w:rsid w:val="003C1157"/>
    <w:rsid w:val="003D35AC"/>
    <w:rsid w:val="003E0A25"/>
    <w:rsid w:val="003E0A73"/>
    <w:rsid w:val="003E2ABC"/>
    <w:rsid w:val="003E405F"/>
    <w:rsid w:val="003E53A4"/>
    <w:rsid w:val="0041008E"/>
    <w:rsid w:val="00431E40"/>
    <w:rsid w:val="00433C05"/>
    <w:rsid w:val="00434ABB"/>
    <w:rsid w:val="00441F42"/>
    <w:rsid w:val="0044750D"/>
    <w:rsid w:val="0045530C"/>
    <w:rsid w:val="0045704D"/>
    <w:rsid w:val="00467CF2"/>
    <w:rsid w:val="00472676"/>
    <w:rsid w:val="0048285B"/>
    <w:rsid w:val="004A2F34"/>
    <w:rsid w:val="004B4104"/>
    <w:rsid w:val="004C1BBE"/>
    <w:rsid w:val="004D14FE"/>
    <w:rsid w:val="004D55F3"/>
    <w:rsid w:val="004E574B"/>
    <w:rsid w:val="004E7107"/>
    <w:rsid w:val="005401EB"/>
    <w:rsid w:val="00575F07"/>
    <w:rsid w:val="0058583F"/>
    <w:rsid w:val="0058749A"/>
    <w:rsid w:val="005D02A9"/>
    <w:rsid w:val="005D4F42"/>
    <w:rsid w:val="005F46DD"/>
    <w:rsid w:val="005F65A7"/>
    <w:rsid w:val="005F6D0F"/>
    <w:rsid w:val="00600A7C"/>
    <w:rsid w:val="00605005"/>
    <w:rsid w:val="00614845"/>
    <w:rsid w:val="006202D5"/>
    <w:rsid w:val="00634D60"/>
    <w:rsid w:val="00655978"/>
    <w:rsid w:val="00656DA9"/>
    <w:rsid w:val="00661246"/>
    <w:rsid w:val="00666BCF"/>
    <w:rsid w:val="00673C65"/>
    <w:rsid w:val="006745F5"/>
    <w:rsid w:val="00683F5B"/>
    <w:rsid w:val="00691BE8"/>
    <w:rsid w:val="006B26E4"/>
    <w:rsid w:val="006B2F3A"/>
    <w:rsid w:val="006B77C4"/>
    <w:rsid w:val="006C148D"/>
    <w:rsid w:val="006D09D6"/>
    <w:rsid w:val="006E24B1"/>
    <w:rsid w:val="006F54F7"/>
    <w:rsid w:val="006F5547"/>
    <w:rsid w:val="0070111D"/>
    <w:rsid w:val="00711051"/>
    <w:rsid w:val="00713BD7"/>
    <w:rsid w:val="007157C4"/>
    <w:rsid w:val="0073462D"/>
    <w:rsid w:val="00737477"/>
    <w:rsid w:val="00776EB2"/>
    <w:rsid w:val="00777617"/>
    <w:rsid w:val="007914B1"/>
    <w:rsid w:val="007A09E2"/>
    <w:rsid w:val="007B4EF6"/>
    <w:rsid w:val="007C70C9"/>
    <w:rsid w:val="007D7293"/>
    <w:rsid w:val="007E6468"/>
    <w:rsid w:val="007E6B0C"/>
    <w:rsid w:val="007F6C2D"/>
    <w:rsid w:val="008112B9"/>
    <w:rsid w:val="008176E7"/>
    <w:rsid w:val="00817997"/>
    <w:rsid w:val="00831035"/>
    <w:rsid w:val="00831315"/>
    <w:rsid w:val="008372EA"/>
    <w:rsid w:val="00853E67"/>
    <w:rsid w:val="00856238"/>
    <w:rsid w:val="00856C80"/>
    <w:rsid w:val="008643A2"/>
    <w:rsid w:val="0086742B"/>
    <w:rsid w:val="00885F90"/>
    <w:rsid w:val="0089735C"/>
    <w:rsid w:val="008A0483"/>
    <w:rsid w:val="008B2894"/>
    <w:rsid w:val="008C4823"/>
    <w:rsid w:val="008D27FD"/>
    <w:rsid w:val="008D6DC8"/>
    <w:rsid w:val="008E2290"/>
    <w:rsid w:val="008E2EDE"/>
    <w:rsid w:val="0090113D"/>
    <w:rsid w:val="00914BA1"/>
    <w:rsid w:val="0093005B"/>
    <w:rsid w:val="009330CA"/>
    <w:rsid w:val="0093384C"/>
    <w:rsid w:val="00942D70"/>
    <w:rsid w:val="009656BB"/>
    <w:rsid w:val="00967690"/>
    <w:rsid w:val="00975175"/>
    <w:rsid w:val="0097614E"/>
    <w:rsid w:val="00984D91"/>
    <w:rsid w:val="0098609B"/>
    <w:rsid w:val="009A017B"/>
    <w:rsid w:val="009A5237"/>
    <w:rsid w:val="009A5F92"/>
    <w:rsid w:val="009B37BE"/>
    <w:rsid w:val="009C47FB"/>
    <w:rsid w:val="009C564E"/>
    <w:rsid w:val="009C5673"/>
    <w:rsid w:val="009D7943"/>
    <w:rsid w:val="009E4C2C"/>
    <w:rsid w:val="009F411B"/>
    <w:rsid w:val="009F5F97"/>
    <w:rsid w:val="009F6D3D"/>
    <w:rsid w:val="00A05EE1"/>
    <w:rsid w:val="00A21C44"/>
    <w:rsid w:val="00A2263C"/>
    <w:rsid w:val="00A33677"/>
    <w:rsid w:val="00A4509F"/>
    <w:rsid w:val="00A5120A"/>
    <w:rsid w:val="00A56802"/>
    <w:rsid w:val="00A572FA"/>
    <w:rsid w:val="00A7733F"/>
    <w:rsid w:val="00A84D11"/>
    <w:rsid w:val="00A9180B"/>
    <w:rsid w:val="00AE6C1B"/>
    <w:rsid w:val="00AF4340"/>
    <w:rsid w:val="00B2116D"/>
    <w:rsid w:val="00B52AB7"/>
    <w:rsid w:val="00B57F9D"/>
    <w:rsid w:val="00B704D1"/>
    <w:rsid w:val="00B7415A"/>
    <w:rsid w:val="00B80330"/>
    <w:rsid w:val="00B80E56"/>
    <w:rsid w:val="00BB7050"/>
    <w:rsid w:val="00BC0A99"/>
    <w:rsid w:val="00BC142C"/>
    <w:rsid w:val="00BC1E41"/>
    <w:rsid w:val="00BC2307"/>
    <w:rsid w:val="00BC6D59"/>
    <w:rsid w:val="00BF0717"/>
    <w:rsid w:val="00BF66F8"/>
    <w:rsid w:val="00C13512"/>
    <w:rsid w:val="00C13E5E"/>
    <w:rsid w:val="00C268D2"/>
    <w:rsid w:val="00C32423"/>
    <w:rsid w:val="00C36FCC"/>
    <w:rsid w:val="00C443CC"/>
    <w:rsid w:val="00C45643"/>
    <w:rsid w:val="00C457B4"/>
    <w:rsid w:val="00C52D23"/>
    <w:rsid w:val="00C56EED"/>
    <w:rsid w:val="00C71880"/>
    <w:rsid w:val="00C74D48"/>
    <w:rsid w:val="00C7686F"/>
    <w:rsid w:val="00CB4026"/>
    <w:rsid w:val="00CB78BE"/>
    <w:rsid w:val="00CD381D"/>
    <w:rsid w:val="00CF2017"/>
    <w:rsid w:val="00D25DDC"/>
    <w:rsid w:val="00D26CEB"/>
    <w:rsid w:val="00D35063"/>
    <w:rsid w:val="00D43939"/>
    <w:rsid w:val="00D43A3B"/>
    <w:rsid w:val="00D63F71"/>
    <w:rsid w:val="00D63FD9"/>
    <w:rsid w:val="00D67258"/>
    <w:rsid w:val="00D707D7"/>
    <w:rsid w:val="00D71585"/>
    <w:rsid w:val="00D82E84"/>
    <w:rsid w:val="00D86636"/>
    <w:rsid w:val="00D90522"/>
    <w:rsid w:val="00D971D6"/>
    <w:rsid w:val="00DA32E0"/>
    <w:rsid w:val="00DB1F42"/>
    <w:rsid w:val="00DD26FF"/>
    <w:rsid w:val="00DD5225"/>
    <w:rsid w:val="00DD6E38"/>
    <w:rsid w:val="00DE5E99"/>
    <w:rsid w:val="00DE7637"/>
    <w:rsid w:val="00E06A01"/>
    <w:rsid w:val="00E12F4E"/>
    <w:rsid w:val="00E147C2"/>
    <w:rsid w:val="00E23C7A"/>
    <w:rsid w:val="00E3408C"/>
    <w:rsid w:val="00E45709"/>
    <w:rsid w:val="00E528E9"/>
    <w:rsid w:val="00E5613A"/>
    <w:rsid w:val="00E626DA"/>
    <w:rsid w:val="00E748AC"/>
    <w:rsid w:val="00E807BF"/>
    <w:rsid w:val="00E85AC8"/>
    <w:rsid w:val="00E90EF9"/>
    <w:rsid w:val="00EB41C9"/>
    <w:rsid w:val="00EC17BD"/>
    <w:rsid w:val="00EC35B6"/>
    <w:rsid w:val="00EF677F"/>
    <w:rsid w:val="00EF69F2"/>
    <w:rsid w:val="00EF7BC3"/>
    <w:rsid w:val="00F017D7"/>
    <w:rsid w:val="00F23D87"/>
    <w:rsid w:val="00F4138C"/>
    <w:rsid w:val="00F42F5E"/>
    <w:rsid w:val="00F558B9"/>
    <w:rsid w:val="00F93F46"/>
    <w:rsid w:val="00F947FD"/>
    <w:rsid w:val="00F963FA"/>
    <w:rsid w:val="00FA4B0F"/>
    <w:rsid w:val="00FB7274"/>
    <w:rsid w:val="00FC6EA1"/>
    <w:rsid w:val="00FE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CF4855"/>
  <w15:chartTrackingRefBased/>
  <w15:docId w15:val="{1B7E049F-3A73-4F96-96B6-1A3D4F04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8B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7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76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637"/>
  </w:style>
  <w:style w:type="paragraph" w:styleId="Footer">
    <w:name w:val="footer"/>
    <w:basedOn w:val="Normal"/>
    <w:link w:val="FooterChar"/>
    <w:uiPriority w:val="99"/>
    <w:unhideWhenUsed/>
    <w:qFormat/>
    <w:rsid w:val="00DE76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637"/>
  </w:style>
  <w:style w:type="table" w:styleId="TableGridLight">
    <w:name w:val="Grid Table Light"/>
    <w:basedOn w:val="TableNormal"/>
    <w:uiPriority w:val="40"/>
    <w:rsid w:val="00BF66F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BF66F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2">
    <w:name w:val="Plain Table 2"/>
    <w:basedOn w:val="TableNormal"/>
    <w:uiPriority w:val="42"/>
    <w:rsid w:val="00BF66F8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PlainTable3">
    <w:name w:val="Plain Table 3"/>
    <w:basedOn w:val="TableNormal"/>
    <w:uiPriority w:val="43"/>
    <w:rsid w:val="00BF66F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uiPriority w:val="99"/>
    <w:rsid w:val="00C7686F"/>
    <w:rPr>
      <w:color w:val="0000FF"/>
      <w:u w:val="single"/>
    </w:rPr>
  </w:style>
  <w:style w:type="paragraph" w:styleId="NoSpacing">
    <w:name w:val="No Spacing"/>
    <w:uiPriority w:val="1"/>
    <w:qFormat/>
    <w:rsid w:val="002C446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6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58B9"/>
    <w:pPr>
      <w:spacing w:after="0" w:line="240" w:lineRule="auto"/>
      <w:ind w:left="720"/>
      <w:contextualSpacing/>
    </w:pPr>
    <w:rPr>
      <w:rFonts w:ascii="Arial" w:eastAsia="Times New Roman" w:hAnsi="Arial"/>
      <w:sz w:val="20"/>
      <w:szCs w:val="20"/>
      <w:lang w:val="de-DE" w:eastAsia="de-DE"/>
    </w:rPr>
  </w:style>
  <w:style w:type="paragraph" w:customStyle="1" w:styleId="Default">
    <w:name w:val="Default"/>
    <w:rsid w:val="002935E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92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D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D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D9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C47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8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tuvrheinland.rs/index.php/downl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uv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tuvrheinland.rs" TargetMode="External"/><Relationship Id="rId10" Type="http://schemas.openxmlformats.org/officeDocument/2006/relationships/hyperlink" Target="mailto:bojana.rusic@rs.tuv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info@rs.tuv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files\rusicb\My%20Documents\Custom%20Office%20Templates\Memorandum,%20predlog%20BR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5B40D-A6B2-4334-A341-BD78890684E9}"/>
      </w:docPartPr>
      <w:docPartBody>
        <w:p w:rsidR="00AD0AF3" w:rsidRDefault="00023DCA"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138A53E330445D837C210F82088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A69A0-0ABB-4BAA-99F3-B37B0F37FF3F}"/>
      </w:docPartPr>
      <w:docPartBody>
        <w:p w:rsidR="00AD0AF3" w:rsidRDefault="00023DCA" w:rsidP="00023DCA">
          <w:pPr>
            <w:pStyle w:val="26138A53E330445D837C210F820889C2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956754BBB64BF18E58EBA9AD491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6AF3-1481-4540-ACE7-FB7902740890}"/>
      </w:docPartPr>
      <w:docPartBody>
        <w:p w:rsidR="00AD0AF3" w:rsidRDefault="00305B49" w:rsidP="00305B49">
          <w:pPr>
            <w:pStyle w:val="BF956754BBB64BF18E58EBA9AD49194211"/>
          </w:pPr>
          <w:r>
            <w:rPr>
              <w:rFonts w:cs="Arial"/>
              <w:sz w:val="16"/>
              <w:szCs w:val="16"/>
            </w:rPr>
            <w:t>Ponuda predmet</w:t>
          </w:r>
        </w:p>
      </w:docPartBody>
    </w:docPart>
    <w:docPart>
      <w:docPartPr>
        <w:name w:val="7EEBBB83DEA44E6D882FF4DD5327A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D5D0E-DF2E-4AE6-8DED-FDB480D5E30A}"/>
      </w:docPartPr>
      <w:docPartBody>
        <w:p w:rsidR="00C169BF" w:rsidRDefault="00305B49" w:rsidP="00305B49">
          <w:pPr>
            <w:pStyle w:val="7EEBBB83DEA44E6D882FF4DD5327A04A6"/>
          </w:pPr>
          <w:r>
            <w:rPr>
              <w:rFonts w:ascii="Arial" w:hAnsi="Arial" w:cs="Arial"/>
              <w:bCs/>
              <w:color w:val="000000"/>
              <w:lang w:val="en-GB"/>
            </w:rPr>
            <w:t>KontaktEmail</w:t>
          </w:r>
        </w:p>
      </w:docPartBody>
    </w:docPart>
    <w:docPart>
      <w:docPartPr>
        <w:name w:val="D531BFE9DDB84ABDA417A3B229E80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532D-0284-4030-80D6-6398C062977A}"/>
      </w:docPartPr>
      <w:docPartBody>
        <w:p w:rsidR="00A6746C" w:rsidRDefault="00305B49" w:rsidP="00305B49">
          <w:pPr>
            <w:pStyle w:val="D531BFE9DDB84ABDA417A3B229E803032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D988A1FA9947F1AFF068BB3E25A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E1398-9D5E-4DD6-8758-1F984973B607}"/>
      </w:docPartPr>
      <w:docPartBody>
        <w:p w:rsidR="006F396E" w:rsidRDefault="00305B49" w:rsidP="00305B49">
          <w:pPr>
            <w:pStyle w:val="8DD988A1FA9947F1AFF068BB3E25AF1F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DD00D4BA1A4259BD4DB57204B61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A98A3-7F21-4401-97FD-0EEA9E34678C}"/>
      </w:docPartPr>
      <w:docPartBody>
        <w:p w:rsidR="006F396E" w:rsidRDefault="00305B49" w:rsidP="00305B49">
          <w:pPr>
            <w:pStyle w:val="31DD00D4BA1A4259BD4DB57204B61B78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641DA0D614CC98CA3DE466DD0D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73AFD-AF17-41E2-8452-02B4EC854668}"/>
      </w:docPartPr>
      <w:docPartBody>
        <w:p w:rsidR="006F396E" w:rsidRDefault="00305B49" w:rsidP="00305B49">
          <w:pPr>
            <w:pStyle w:val="321641DA0D614CC98CA3DE466DD0D9A1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F9C63FEDAC47A1BBE2003ADAABD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D8305-ED35-40D0-BE86-56CA746202CC}"/>
      </w:docPartPr>
      <w:docPartBody>
        <w:p w:rsidR="006F396E" w:rsidRDefault="00305B49" w:rsidP="00305B49">
          <w:pPr>
            <w:pStyle w:val="02F9C63FEDAC47A1BBE2003ADAABD1E7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454BC222284D4CB66877994875A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00143-8211-4BA2-BBCE-102B0972989D}"/>
      </w:docPartPr>
      <w:docPartBody>
        <w:p w:rsidR="00000000" w:rsidRDefault="00335E88" w:rsidP="00335E88">
          <w:pPr>
            <w:pStyle w:val="96454BC222284D4CB66877994875A776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888F4568824060B1233C2144869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1CF54-5E98-4B78-A69C-B9BCC3E3A94C}"/>
      </w:docPartPr>
      <w:docPartBody>
        <w:p w:rsidR="00000000" w:rsidRDefault="00335E88" w:rsidP="00335E88">
          <w:pPr>
            <w:pStyle w:val="A6888F4568824060B1233C21448695D4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6542771CAE4309A6352F502575C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C23F5-8BD4-470E-B5C4-3A0442F40064}"/>
      </w:docPartPr>
      <w:docPartBody>
        <w:p w:rsidR="00000000" w:rsidRDefault="00335E88" w:rsidP="00335E88">
          <w:pPr>
            <w:pStyle w:val="BD6542771CAE4309A6352F502575CDCA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2DF29FC0074B7AAE45CCFE7DA79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11791-EA9C-48CE-8F20-140DD32B69AB}"/>
      </w:docPartPr>
      <w:docPartBody>
        <w:p w:rsidR="00000000" w:rsidRDefault="00335E88" w:rsidP="00335E88">
          <w:pPr>
            <w:pStyle w:val="F32DF29FC0074B7AAE45CCFE7DA792D4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485A9214FC4AF6B9D997F59E1F6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52AF5-4900-44EE-9A9A-0E8346B1CA32}"/>
      </w:docPartPr>
      <w:docPartBody>
        <w:p w:rsidR="00000000" w:rsidRDefault="00335E88" w:rsidP="00335E88">
          <w:pPr>
            <w:pStyle w:val="E8485A9214FC4AF6B9D997F59E1F6EE4"/>
          </w:pPr>
          <w:r w:rsidRPr="00F12EC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DCA"/>
    <w:rsid w:val="00023DCA"/>
    <w:rsid w:val="00026A9B"/>
    <w:rsid w:val="00054634"/>
    <w:rsid w:val="0009167E"/>
    <w:rsid w:val="00141F1B"/>
    <w:rsid w:val="001572C8"/>
    <w:rsid w:val="001A72F1"/>
    <w:rsid w:val="00304E7C"/>
    <w:rsid w:val="00305B49"/>
    <w:rsid w:val="00335E88"/>
    <w:rsid w:val="003506C1"/>
    <w:rsid w:val="003F14B4"/>
    <w:rsid w:val="004731FA"/>
    <w:rsid w:val="004E24F8"/>
    <w:rsid w:val="00543E4F"/>
    <w:rsid w:val="00556D19"/>
    <w:rsid w:val="00694398"/>
    <w:rsid w:val="006B106B"/>
    <w:rsid w:val="006D3B90"/>
    <w:rsid w:val="006F396E"/>
    <w:rsid w:val="007D465A"/>
    <w:rsid w:val="007E4EAB"/>
    <w:rsid w:val="00854913"/>
    <w:rsid w:val="0089011A"/>
    <w:rsid w:val="008E1A6A"/>
    <w:rsid w:val="00924067"/>
    <w:rsid w:val="0094604F"/>
    <w:rsid w:val="009C7CBA"/>
    <w:rsid w:val="00A6746C"/>
    <w:rsid w:val="00AD0AF3"/>
    <w:rsid w:val="00C169BF"/>
    <w:rsid w:val="00CE3B9F"/>
    <w:rsid w:val="00D13108"/>
    <w:rsid w:val="00D672CD"/>
    <w:rsid w:val="00E45047"/>
    <w:rsid w:val="00ED4334"/>
    <w:rsid w:val="00EF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E88"/>
    <w:rPr>
      <w:color w:val="808080"/>
    </w:rPr>
  </w:style>
  <w:style w:type="paragraph" w:customStyle="1" w:styleId="26138A53E330445D837C210F820889C2">
    <w:name w:val="26138A53E330445D837C210F820889C2"/>
    <w:rsid w:val="00023DC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">
    <w:name w:val="BF956754BBB64BF18E58EBA9AD491942"/>
    <w:rsid w:val="00023DC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1">
    <w:name w:val="BF956754BBB64BF18E58EBA9AD4919421"/>
    <w:rsid w:val="00023DC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2">
    <w:name w:val="BF956754BBB64BF18E58EBA9AD4919422"/>
    <w:rsid w:val="00023DCA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3">
    <w:name w:val="BF956754BBB64BF18E58EBA9AD4919423"/>
    <w:rsid w:val="00304E7C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BF956754BBB64BF18E58EBA9AD4919424">
    <w:name w:val="BF956754BBB64BF18E58EBA9AD4919424"/>
    <w:rsid w:val="00304E7C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">
    <w:name w:val="7EEBBB83DEA44E6D882FF4DD5327A04A"/>
    <w:rsid w:val="00CE3B9F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5">
    <w:name w:val="BF956754BBB64BF18E58EBA9AD4919425"/>
    <w:rsid w:val="00CE3B9F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1">
    <w:name w:val="7EEBBB83DEA44E6D882FF4DD5327A04A1"/>
    <w:rsid w:val="00CE3B9F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6">
    <w:name w:val="BF956754BBB64BF18E58EBA9AD4919426"/>
    <w:rsid w:val="00CE3B9F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2">
    <w:name w:val="7EEBBB83DEA44E6D882FF4DD5327A04A2"/>
    <w:rsid w:val="00C169BF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7">
    <w:name w:val="BF956754BBB64BF18E58EBA9AD4919427"/>
    <w:rsid w:val="00C169BF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3">
    <w:name w:val="7EEBBB83DEA44E6D882FF4DD5327A04A3"/>
    <w:rsid w:val="00C169BF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8">
    <w:name w:val="BF956754BBB64BF18E58EBA9AD4919428"/>
    <w:rsid w:val="00C169BF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7EEBBB83DEA44E6D882FF4DD5327A04A4">
    <w:name w:val="7EEBBB83DEA44E6D882FF4DD5327A04A4"/>
    <w:rsid w:val="00556D19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9">
    <w:name w:val="BF956754BBB64BF18E58EBA9AD4919429"/>
    <w:rsid w:val="00556D19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D531BFE9DDB84ABDA417A3B229E80303">
    <w:name w:val="D531BFE9DDB84ABDA417A3B229E80303"/>
    <w:rsid w:val="00556D19"/>
    <w:rPr>
      <w:rFonts w:ascii="Calibri" w:eastAsia="Calibri" w:hAnsi="Calibri" w:cs="Times New Roman"/>
      <w:lang w:val="en-US" w:eastAsia="en-US"/>
    </w:rPr>
  </w:style>
  <w:style w:type="paragraph" w:customStyle="1" w:styleId="7EEBBB83DEA44E6D882FF4DD5327A04A5">
    <w:name w:val="7EEBBB83DEA44E6D882FF4DD5327A04A5"/>
    <w:rsid w:val="00305B49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10">
    <w:name w:val="BF956754BBB64BF18E58EBA9AD49194210"/>
    <w:rsid w:val="00305B49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D531BFE9DDB84ABDA417A3B229E803031">
    <w:name w:val="D531BFE9DDB84ABDA417A3B229E803031"/>
    <w:rsid w:val="00305B49"/>
    <w:rPr>
      <w:rFonts w:ascii="Calibri" w:eastAsia="Calibri" w:hAnsi="Calibri" w:cs="Times New Roman"/>
      <w:lang w:val="en-US" w:eastAsia="en-US"/>
    </w:rPr>
  </w:style>
  <w:style w:type="paragraph" w:customStyle="1" w:styleId="7EEBBB83DEA44E6D882FF4DD5327A04A6">
    <w:name w:val="7EEBBB83DEA44E6D882FF4DD5327A04A6"/>
    <w:rsid w:val="00305B49"/>
    <w:rPr>
      <w:rFonts w:ascii="Calibri" w:eastAsia="Calibri" w:hAnsi="Calibri" w:cs="Times New Roman"/>
      <w:lang w:val="en-US" w:eastAsia="en-US"/>
    </w:rPr>
  </w:style>
  <w:style w:type="paragraph" w:customStyle="1" w:styleId="BF956754BBB64BF18E58EBA9AD49194211">
    <w:name w:val="BF956754BBB64BF18E58EBA9AD49194211"/>
    <w:rsid w:val="00305B49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de-DE" w:eastAsia="de-DE"/>
    </w:rPr>
  </w:style>
  <w:style w:type="paragraph" w:customStyle="1" w:styleId="8DD988A1FA9947F1AFF068BB3E25AF1F">
    <w:name w:val="8DD988A1FA9947F1AFF068BB3E25AF1F"/>
    <w:rsid w:val="00305B49"/>
    <w:rPr>
      <w:rFonts w:ascii="Calibri" w:eastAsia="Calibri" w:hAnsi="Calibri" w:cs="Times New Roman"/>
      <w:lang w:val="en-US" w:eastAsia="en-US"/>
    </w:rPr>
  </w:style>
  <w:style w:type="paragraph" w:customStyle="1" w:styleId="31DD00D4BA1A4259BD4DB57204B61B78">
    <w:name w:val="31DD00D4BA1A4259BD4DB57204B61B78"/>
    <w:rsid w:val="00305B49"/>
    <w:rPr>
      <w:rFonts w:ascii="Calibri" w:eastAsia="Calibri" w:hAnsi="Calibri" w:cs="Times New Roman"/>
      <w:lang w:val="en-US" w:eastAsia="en-US"/>
    </w:rPr>
  </w:style>
  <w:style w:type="paragraph" w:customStyle="1" w:styleId="321641DA0D614CC98CA3DE466DD0D9A1">
    <w:name w:val="321641DA0D614CC98CA3DE466DD0D9A1"/>
    <w:rsid w:val="00305B49"/>
    <w:rPr>
      <w:rFonts w:ascii="Calibri" w:eastAsia="Calibri" w:hAnsi="Calibri" w:cs="Times New Roman"/>
      <w:lang w:val="en-US" w:eastAsia="en-US"/>
    </w:rPr>
  </w:style>
  <w:style w:type="paragraph" w:customStyle="1" w:styleId="02F9C63FEDAC47A1BBE2003ADAABD1E7">
    <w:name w:val="02F9C63FEDAC47A1BBE2003ADAABD1E7"/>
    <w:rsid w:val="00305B49"/>
    <w:rPr>
      <w:rFonts w:ascii="Calibri" w:eastAsia="Calibri" w:hAnsi="Calibri" w:cs="Times New Roman"/>
      <w:lang w:val="en-US" w:eastAsia="en-US"/>
    </w:rPr>
  </w:style>
  <w:style w:type="paragraph" w:customStyle="1" w:styleId="D531BFE9DDB84ABDA417A3B229E803032">
    <w:name w:val="D531BFE9DDB84ABDA417A3B229E803032"/>
    <w:rsid w:val="00305B49"/>
    <w:rPr>
      <w:rFonts w:ascii="Calibri" w:eastAsia="Calibri" w:hAnsi="Calibri" w:cs="Times New Roman"/>
      <w:lang w:val="en-US" w:eastAsia="en-US"/>
    </w:rPr>
  </w:style>
  <w:style w:type="paragraph" w:customStyle="1" w:styleId="5AC62645A3DD4D6A8A500E57812A885F">
    <w:name w:val="5AC62645A3DD4D6A8A500E57812A885F"/>
    <w:rsid w:val="00ED4334"/>
  </w:style>
  <w:style w:type="paragraph" w:customStyle="1" w:styleId="415E486DB182405A87776EF9B75357CB">
    <w:name w:val="415E486DB182405A87776EF9B75357CB"/>
    <w:rsid w:val="00ED4334"/>
  </w:style>
  <w:style w:type="paragraph" w:customStyle="1" w:styleId="48E7C6B8A2614F97AF762C06C1165010">
    <w:name w:val="48E7C6B8A2614F97AF762C06C1165010"/>
    <w:rsid w:val="00ED4334"/>
  </w:style>
  <w:style w:type="paragraph" w:customStyle="1" w:styleId="E1F25BA3CE4C428884BE623D61770645">
    <w:name w:val="E1F25BA3CE4C428884BE623D61770645"/>
    <w:rsid w:val="00ED4334"/>
  </w:style>
  <w:style w:type="paragraph" w:customStyle="1" w:styleId="35DC0790CB5A4F0185932D15492C3324">
    <w:name w:val="35DC0790CB5A4F0185932D15492C3324"/>
    <w:rsid w:val="00ED4334"/>
  </w:style>
  <w:style w:type="paragraph" w:customStyle="1" w:styleId="8E1E81EACCE34CEBBA798C56E10964D6">
    <w:name w:val="8E1E81EACCE34CEBBA798C56E10964D6"/>
    <w:rsid w:val="001572C8"/>
  </w:style>
  <w:style w:type="paragraph" w:customStyle="1" w:styleId="96454BC222284D4CB66877994875A776">
    <w:name w:val="96454BC222284D4CB66877994875A776"/>
    <w:rsid w:val="00335E88"/>
  </w:style>
  <w:style w:type="paragraph" w:customStyle="1" w:styleId="A6888F4568824060B1233C21448695D4">
    <w:name w:val="A6888F4568824060B1233C21448695D4"/>
    <w:rsid w:val="00335E88"/>
  </w:style>
  <w:style w:type="paragraph" w:customStyle="1" w:styleId="BD6542771CAE4309A6352F502575CDCA">
    <w:name w:val="BD6542771CAE4309A6352F502575CDCA"/>
    <w:rsid w:val="00335E88"/>
  </w:style>
  <w:style w:type="paragraph" w:customStyle="1" w:styleId="F32DF29FC0074B7AAE45CCFE7DA792D4">
    <w:name w:val="F32DF29FC0074B7AAE45CCFE7DA792D4"/>
    <w:rsid w:val="00335E88"/>
  </w:style>
  <w:style w:type="paragraph" w:customStyle="1" w:styleId="E8485A9214FC4AF6B9D997F59E1F6EE4">
    <w:name w:val="E8485A9214FC4AF6B9D997F59E1F6EE4"/>
    <w:rsid w:val="00335E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5B03D-A2B6-431D-B4F5-21C31D698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Memorandum, predlog BR.dot</Template>
  <TotalTime>627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TUV</Company>
  <LinksUpToDate>false</LinksUpToDate>
  <CharactersWithSpaces>4201</CharactersWithSpaces>
  <SharedDoc>false</SharedDoc>
  <HLinks>
    <vt:vector size="24" baseType="variant">
      <vt:variant>
        <vt:i4>2556004</vt:i4>
      </vt:variant>
      <vt:variant>
        <vt:i4>9</vt:i4>
      </vt:variant>
      <vt:variant>
        <vt:i4>0</vt:i4>
      </vt:variant>
      <vt:variant>
        <vt:i4>5</vt:i4>
      </vt:variant>
      <vt:variant>
        <vt:lpwstr>http://www.tuv.com/</vt:lpwstr>
      </vt:variant>
      <vt:variant>
        <vt:lpwstr/>
      </vt:variant>
      <vt:variant>
        <vt:i4>7798827</vt:i4>
      </vt:variant>
      <vt:variant>
        <vt:i4>6</vt:i4>
      </vt:variant>
      <vt:variant>
        <vt:i4>0</vt:i4>
      </vt:variant>
      <vt:variant>
        <vt:i4>5</vt:i4>
      </vt:variant>
      <vt:variant>
        <vt:lpwstr>http://www.tuvrheinland.rs/</vt:lpwstr>
      </vt:variant>
      <vt:variant>
        <vt:lpwstr/>
      </vt:variant>
      <vt:variant>
        <vt:i4>5373987</vt:i4>
      </vt:variant>
      <vt:variant>
        <vt:i4>3</vt:i4>
      </vt:variant>
      <vt:variant>
        <vt:i4>0</vt:i4>
      </vt:variant>
      <vt:variant>
        <vt:i4>5</vt:i4>
      </vt:variant>
      <vt:variant>
        <vt:lpwstr>mailto:info@rs.tuv.com</vt:lpwstr>
      </vt:variant>
      <vt:variant>
        <vt:lpwstr/>
      </vt:variant>
      <vt:variant>
        <vt:i4>589871</vt:i4>
      </vt:variant>
      <vt:variant>
        <vt:i4>0</vt:i4>
      </vt:variant>
      <vt:variant>
        <vt:i4>0</vt:i4>
      </vt:variant>
      <vt:variant>
        <vt:i4>5</vt:i4>
      </vt:variant>
      <vt:variant>
        <vt:lpwstr>mailto:bojana.rusic@rs.tuv.com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 Rusic</dc:creator>
  <cp:keywords/>
  <dc:description/>
  <cp:lastModifiedBy>Steva</cp:lastModifiedBy>
  <cp:revision>47</cp:revision>
  <cp:lastPrinted>2019-06-18T16:43:00Z</cp:lastPrinted>
  <dcterms:created xsi:type="dcterms:W3CDTF">2019-07-09T08:44:00Z</dcterms:created>
  <dcterms:modified xsi:type="dcterms:W3CDTF">2019-07-19T17:09:00Z</dcterms:modified>
</cp:coreProperties>
</file>
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5"/>
        <w:gridCol w:w="1928"/>
      </w:tblGrid>
      <w:tr w:rsidR="009B37BE" w:rsidRPr="009B37BE" w14:paraId="107FD436" w14:textId="77777777" w:rsidTr="00E807BF">
        <w:trPr>
          <w:trHeight w:hRule="exact" w:val="1644"/>
        </w:trPr>
        <w:tc>
          <w:tcPr>
            <w:tcW w:w="7995" w:type="dxa"/>
            <w:shd w:val="clear" w:color="auto" w:fill="auto"/>
          </w:tcPr>
          <w:p w14:paraId="1C4541D7" w14:textId="77777777" w:rsidR="002F4C4A" w:rsidRPr="009B37BE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27FB909A" w14:textId="77777777" w:rsidR="002F4C4A" w:rsidRPr="009B37BE" w:rsidRDefault="00A9180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en-GB" w:eastAsia="en-GB"/>
              </w:rPr>
              <w:drawing>
                <wp:anchor distT="0" distB="0" distL="114300" distR="114300" simplePos="0" relativeHeight="251657216" behindDoc="0" locked="0" layoutInCell="1" allowOverlap="1" wp14:anchorId="6D6CD08C" wp14:editId="02897C28">
                  <wp:simplePos x="0" y="0"/>
                  <wp:positionH relativeFrom="column">
                    <wp:posOffset>5940425</wp:posOffset>
                  </wp:positionH>
                  <wp:positionV relativeFrom="paragraph">
                    <wp:posOffset>1045845</wp:posOffset>
                  </wp:positionV>
                  <wp:extent cx="1083310" cy="568960"/>
                  <wp:effectExtent l="0" t="0" r="2540" b="2540"/>
                  <wp:wrapNone/>
                  <wp:docPr id="3" name="Picture 7" descr="https://aaa.bisnode.si/banner/banner?companyID=RS1000020115734&amp;type=1&amp;lang=en-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aa.bisnode.si/banner/banner?companyID=RS1000020115734&amp;type=1&amp;lang=en-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05" b="46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71FF6" w14:textId="77777777" w:rsidR="000F18F8" w:rsidRPr="009B37BE" w:rsidRDefault="000F18F8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5C20D29" w14:textId="77777777" w:rsidR="000F18F8" w:rsidRPr="009B37BE" w:rsidRDefault="00831035" w:rsidP="00E807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F6CB038" wp14:editId="37B13C3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86899</wp:posOffset>
                  </wp:positionV>
                  <wp:extent cx="860425" cy="457200"/>
                  <wp:effectExtent l="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7BE" w:rsidRPr="008D6DC8" w14:paraId="601301C2" w14:textId="77777777" w:rsidTr="00E807BF">
        <w:trPr>
          <w:trHeight w:hRule="exact" w:val="3402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4"/>
            </w:tblGrid>
            <w:tr w:rsidR="009B37BE" w:rsidRPr="008D6DC8" w14:paraId="1571BF54" w14:textId="77777777" w:rsidTr="00E748AC">
              <w:trPr>
                <w:trHeight w:hRule="exact" w:val="346"/>
              </w:trPr>
              <w:tc>
                <w:tcPr>
                  <w:tcW w:w="4264" w:type="dxa"/>
                  <w:shd w:val="clear" w:color="auto" w:fill="auto"/>
                </w:tcPr>
                <w:p w14:paraId="12FCC7D4" w14:textId="77777777" w:rsidR="001707C9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TUV Rheinland InterCert d.o.o. </w:t>
                  </w:r>
                  <w:r w:rsidRPr="009B37BE">
                    <w:rPr>
                      <w:rFonts w:ascii="Arial" w:hAnsi="Arial" w:cs="Arial"/>
                      <w:bCs/>
                      <w:sz w:val="14"/>
                      <w:szCs w:val="14"/>
                      <w:lang w:val="de-DE"/>
                    </w:rPr>
                    <w:t xml:space="preserve">· </w:t>
                  </w: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11000 Beograd, Kosovska 10  </w:t>
                  </w:r>
                </w:p>
                <w:p w14:paraId="068AC9F0" w14:textId="77777777" w:rsidR="002F4C4A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                                            </w:t>
                  </w:r>
                </w:p>
              </w:tc>
            </w:tr>
            <w:tr w:rsidR="009B37BE" w:rsidRPr="004C1BBE" w14:paraId="5FA50CD5" w14:textId="77777777" w:rsidTr="00D90522">
              <w:trPr>
                <w:trHeight w:val="1121"/>
              </w:trPr>
              <w:tc>
                <w:tcPr>
                  <w:tcW w:w="4264" w:type="dxa"/>
                  <w:shd w:val="clear" w:color="auto" w:fill="auto"/>
                </w:tcPr>
                <w:p w14:paraId="47C5A367" w14:textId="5E915323" w:rsidR="00831315" w:rsidRDefault="009F6D3D" w:rsidP="004C1BBE">
                  <w:pPr>
                    <w:pStyle w:val="Default"/>
                    <w:ind w:left="318" w:hanging="426"/>
                    <w:rPr>
                      <w:b/>
                      <w:bCs/>
                      <w:sz w:val="22"/>
                      <w:szCs w:val="22"/>
                      <w:lang w:val="de-D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de-DE"/>
                    </w:rPr>
                    <w:t>Klijent</w:t>
                  </w:r>
                  <w:commentRangeStart w:id="0"/>
                </w:p>
                <w:p w14:paraId="041A6E81" w14:textId="393C6236" w:rsidR="00831315" w:rsidRDefault="009F6D3D" w:rsidP="004C1BBE">
                  <w:pPr>
                    <w:pStyle w:val="Default"/>
                    <w:ind w:left="318" w:hanging="426"/>
                    <w:rPr>
                      <w:bCs/>
                      <w:sz w:val="22"/>
                      <w:szCs w:val="22"/>
                      <w:lang w:val="de-DE"/>
                    </w:rPr>
                  </w:pPr>
                  <w:r>
                    <w:rPr>
                      <w:bCs/>
                      <w:sz w:val="22"/>
                      <w:szCs w:val="22"/>
                      <w:lang w:val="de-DE"/>
                    </w:rPr>
                    <w:t>Adresa klijenta</w:t>
                  </w:r>
                </w:p>
                <w:p w14:paraId="050DF44D" w14:textId="79B54891" w:rsidR="0093384C" w:rsidRPr="00292D92" w:rsidRDefault="004C1BBE" w:rsidP="004C1BBE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</w:pPr>
                  <w:r w:rsidRPr="00292D92"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  <w:t xml:space="preserve">n/r </w:t>
                  </w:r>
                  <w:r w:rsidR="009F6D3D"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  <w:t>Ime i prezime kontakta</w:t>
                  </w:r>
                </w:p>
                <w:p w14:paraId="0361F29C" w14:textId="70B49A81" w:rsidR="004D55F3" w:rsidRPr="0093384C" w:rsidRDefault="004C1BBE" w:rsidP="009F6D3D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sz w:val="28"/>
                      <w:szCs w:val="28"/>
                      <w:lang w:val="en-GB"/>
                    </w:rPr>
                  </w:pPr>
                  <w:r w:rsidRPr="0093384C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email: </w:t>
                  </w:r>
                  <w:hyperlink r:id="rId10" w:history="1">
                    <w:r w:rsidR="009F6D3D">
                      <w:rPr>
                        <w:rStyle w:val="Hyperlink"/>
                        <w:rFonts w:ascii="Arial" w:hAnsi="Arial" w:cs="Arial"/>
                        <w:bCs/>
                        <w:lang w:val="en-GB"/>
                      </w:rPr>
                      <w:t>Email</w:t>
                    </w:r>
                  </w:hyperlink>
                  <w:r w:rsidR="009F6D3D">
                    <w:rPr>
                      <w:rStyle w:val="Hyperlink"/>
                      <w:rFonts w:ascii="Arial" w:hAnsi="Arial" w:cs="Arial"/>
                      <w:bCs/>
                      <w:lang w:val="en-GB"/>
                    </w:rPr>
                    <w:t xml:space="preserve"> </w:t>
                  </w:r>
                  <w:proofErr w:type="spellStart"/>
                  <w:r w:rsidR="009F6D3D">
                    <w:rPr>
                      <w:rStyle w:val="Hyperlink"/>
                      <w:rFonts w:ascii="Arial" w:hAnsi="Arial" w:cs="Arial"/>
                      <w:bCs/>
                      <w:lang w:val="en-GB"/>
                    </w:rPr>
                    <w:t>kontakta</w:t>
                  </w:r>
                  <w:proofErr w:type="spellEnd"/>
                  <w:r w:rsidR="009F6D3D">
                    <w:rPr>
                      <w:rStyle w:val="Hyperlink"/>
                      <w:rFonts w:ascii="Arial" w:hAnsi="Arial" w:cs="Arial"/>
                      <w:bCs/>
                      <w:lang w:val="en-GB"/>
                    </w:rPr>
                    <w:t xml:space="preserve"> </w:t>
                  </w:r>
                  <w:r w:rsidR="00831315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 </w:t>
                  </w:r>
                  <w:commentRangeEnd w:id="0"/>
                  <w:r w:rsidR="003E405F">
                    <w:rPr>
                      <w:rStyle w:val="CommentReference"/>
                    </w:rPr>
                    <w:commentReference w:id="0"/>
                  </w:r>
                </w:p>
              </w:tc>
            </w:tr>
          </w:tbl>
          <w:p w14:paraId="59EA3021" w14:textId="77777777" w:rsidR="002F4C4A" w:rsidRPr="0093384C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8453949" w14:textId="77777777" w:rsidR="00275422" w:rsidRPr="0093384C" w:rsidRDefault="00275422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2B34A15" w14:textId="7B7DEDD5" w:rsidR="00275422" w:rsidRPr="0058583F" w:rsidRDefault="00275422" w:rsidP="00275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Broj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>:</w:t>
            </w:r>
            <w:commentRangeStart w:id="1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6D3D">
              <w:rPr>
                <w:rFonts w:ascii="Arial" w:hAnsi="Arial" w:cs="Arial"/>
                <w:sz w:val="20"/>
                <w:szCs w:val="20"/>
              </w:rPr>
              <w:t>0001/19</w:t>
            </w:r>
            <w:commentRangeEnd w:id="1"/>
            <w:r w:rsidR="009F6D3D">
              <w:rPr>
                <w:rStyle w:val="CommentReference"/>
              </w:rPr>
              <w:commentReference w:id="1"/>
            </w:r>
          </w:p>
          <w:p w14:paraId="132DFA0C" w14:textId="77777777" w:rsidR="003E405F" w:rsidRDefault="00275422" w:rsidP="004C1B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Predmet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65DE5FD8" w14:textId="529685F1" w:rsidR="00275422" w:rsidRPr="0058583F" w:rsidRDefault="009F6D3D" w:rsidP="004C1BB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pojedinačna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verifikacija</w:t>
            </w:r>
            <w:proofErr w:type="spellEnd"/>
          </w:p>
        </w:tc>
        <w:tc>
          <w:tcPr>
            <w:tcW w:w="1928" w:type="dxa"/>
            <w:shd w:val="clear" w:color="auto" w:fill="auto"/>
          </w:tcPr>
          <w:p w14:paraId="1F0FD83C" w14:textId="77777777" w:rsidR="002F4C4A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Vaš kontakt:</w:t>
            </w:r>
          </w:p>
          <w:p w14:paraId="3DE72574" w14:textId="777777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commentRangeStart w:id="2"/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Bojana Rusić</w:t>
            </w:r>
          </w:p>
          <w:p w14:paraId="67949AB2" w14:textId="777777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Tel:    +381 11 655 8480</w:t>
            </w:r>
          </w:p>
          <w:p w14:paraId="4AFF8A69" w14:textId="777777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Mob:  +381 63 657 126</w:t>
            </w:r>
          </w:p>
          <w:p w14:paraId="486DBFA0" w14:textId="77777777" w:rsidR="00271DA0" w:rsidRPr="00831315" w:rsidRDefault="00F017D7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13" w:history="1">
              <w:r w:rsidR="00271DA0" w:rsidRPr="00831315">
                <w:rPr>
                  <w:rFonts w:ascii="Arial" w:hAnsi="Arial" w:cs="Arial"/>
                  <w:sz w:val="14"/>
                  <w:szCs w:val="14"/>
                  <w:lang w:val="de-DE"/>
                </w:rPr>
                <w:t>bojana.rusic@rs.tuv.com</w:t>
              </w:r>
            </w:hyperlink>
            <w:commentRangeEnd w:id="2"/>
            <w:r w:rsidR="003E405F">
              <w:rPr>
                <w:rStyle w:val="CommentReference"/>
              </w:rPr>
              <w:commentReference w:id="2"/>
            </w:r>
            <w:r w:rsidR="00E45709" w:rsidRPr="00831315">
              <w:rPr>
                <w:rFonts w:ascii="Arial" w:hAnsi="Arial" w:cs="Arial"/>
                <w:sz w:val="14"/>
                <w:szCs w:val="14"/>
                <w:lang w:val="de-DE"/>
              </w:rPr>
              <w:t xml:space="preserve"> </w:t>
            </w:r>
            <w:r w:rsidR="00271DA0" w:rsidRPr="00831315">
              <w:rPr>
                <w:rFonts w:ascii="Arial" w:hAnsi="Arial" w:cs="Arial"/>
                <w:sz w:val="14"/>
                <w:szCs w:val="14"/>
                <w:lang w:val="de-DE"/>
              </w:rPr>
              <w:t xml:space="preserve"> </w:t>
            </w:r>
          </w:p>
          <w:p w14:paraId="355D4307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5E13E94" w14:textId="4E519181" w:rsidR="006202D5" w:rsidRPr="009B37BE" w:rsidRDefault="00D90522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Beograd, </w:t>
            </w:r>
            <w:r w:rsidR="0058749A">
              <w:rPr>
                <w:rFonts w:ascii="Arial" w:hAnsi="Arial" w:cs="Arial"/>
                <w:sz w:val="14"/>
                <w:szCs w:val="14"/>
                <w:lang w:val="de-DE"/>
              </w:rPr>
              <w:t>09.</w:t>
            </w:r>
            <w:commentRangeStart w:id="3"/>
            <w:r w:rsidR="0058583F">
              <w:rPr>
                <w:rFonts w:ascii="Arial" w:hAnsi="Arial" w:cs="Arial"/>
                <w:sz w:val="14"/>
                <w:szCs w:val="14"/>
                <w:lang w:val="de-DE"/>
              </w:rPr>
              <w:t>0</w:t>
            </w:r>
            <w:r w:rsidR="0058749A">
              <w:rPr>
                <w:rFonts w:ascii="Arial" w:hAnsi="Arial" w:cs="Arial"/>
                <w:sz w:val="14"/>
                <w:szCs w:val="14"/>
                <w:lang w:val="de-DE"/>
              </w:rPr>
              <w:t>7</w:t>
            </w:r>
            <w:r w:rsidR="0058583F">
              <w:rPr>
                <w:rFonts w:ascii="Arial" w:hAnsi="Arial" w:cs="Arial"/>
                <w:sz w:val="14"/>
                <w:szCs w:val="14"/>
                <w:lang w:val="de-DE"/>
              </w:rPr>
              <w:t>.2019</w:t>
            </w:r>
            <w:commentRangeEnd w:id="3"/>
            <w:r w:rsidR="003E405F">
              <w:rPr>
                <w:rStyle w:val="CommentReference"/>
              </w:rPr>
              <w:commentReference w:id="3"/>
            </w:r>
            <w:r w:rsidR="0058583F">
              <w:rPr>
                <w:rFonts w:ascii="Arial" w:hAnsi="Arial" w:cs="Arial"/>
                <w:sz w:val="14"/>
                <w:szCs w:val="14"/>
                <w:lang w:val="de-DE"/>
              </w:rPr>
              <w:t>.</w:t>
            </w:r>
          </w:p>
          <w:p w14:paraId="3D2AA834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2883B712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2F4C4A" w:rsidRPr="009B37BE" w14:paraId="0FA62613" w14:textId="77777777" w:rsidTr="00E807BF">
        <w:trPr>
          <w:trHeight w:hRule="exact" w:val="9639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9B37BE" w:rsidRPr="009B37BE" w14:paraId="651B8AAF" w14:textId="77777777" w:rsidTr="00E807BF">
              <w:trPr>
                <w:trHeight w:hRule="exact" w:val="9809"/>
              </w:trPr>
              <w:tc>
                <w:tcPr>
                  <w:tcW w:w="7484" w:type="dxa"/>
                  <w:shd w:val="clear" w:color="auto" w:fill="auto"/>
                </w:tcPr>
                <w:p w14:paraId="54374F9C" w14:textId="77777777" w:rsidR="00614845" w:rsidRPr="009C564E" w:rsidRDefault="009330CA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Poštovani</w:t>
                  </w:r>
                  <w:r w:rsidR="0093384C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,</w:t>
                  </w:r>
                </w:p>
                <w:p w14:paraId="68F5EF3B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DE7A94A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Hvala Vam na interesovanju za naše usluge i poverenje u TUV Rheinland.</w:t>
                  </w:r>
                </w:p>
                <w:p w14:paraId="7B564336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75D6BD3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Zadovoljstvo nam je da Vam </w:t>
                  </w:r>
                  <w:r w:rsidR="00984D91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damo ponudu za naše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uslugu u skladu sa V</w:t>
                  </w:r>
                  <w:r w:rsidR="0045704D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ašim </w:t>
                  </w:r>
                  <w:r w:rsidR="00831315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zahtevom.</w:t>
                  </w:r>
                </w:p>
                <w:p w14:paraId="15FE4536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6B1EE00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U prilogu se nalazi ponuda, bitne napomene kao i tehnički i komercijalni uslovi.</w:t>
                  </w:r>
                </w:p>
                <w:p w14:paraId="0304577C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89CEF96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Ova ponuda smatraće se prihvaćenom i predstavljaće obavezujći ugovor između vaše kompanije i TRICa ukoliko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istu ponudu sa overenom zadnjom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stran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(Izjava o prihvatanju ponude i naručivanju usluga) vratite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 e-mail vaše kontakt osobe.</w:t>
                  </w:r>
                </w:p>
                <w:p w14:paraId="17A02889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763FCE7B" w14:textId="77777777" w:rsidR="00655978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Nadamo se da će ponuda za Vas biti prihvatljiva i stojimo Vam na raspolaganju za sva dodatna pitanja.</w:t>
                  </w:r>
                </w:p>
                <w:p w14:paraId="08E1462A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4D67F0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99423F" w14:textId="77777777" w:rsidR="00984D91" w:rsidRPr="004C1BBE" w:rsidRDefault="00984D91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238F3F7C" w14:textId="77777777" w:rsidR="002957ED" w:rsidRPr="004C1BBE" w:rsidRDefault="002957ED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tbl>
                  <w:tblPr>
                    <w:tblW w:w="748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10"/>
                    <w:gridCol w:w="1985"/>
                    <w:gridCol w:w="3089"/>
                  </w:tblGrid>
                  <w:tr w:rsidR="009B37BE" w:rsidRPr="009B37BE" w14:paraId="23ECE1D3" w14:textId="77777777" w:rsidTr="00FE7B29">
                    <w:trPr>
                      <w:trHeight w:val="1057"/>
                    </w:trPr>
                    <w:tc>
                      <w:tcPr>
                        <w:tcW w:w="2410" w:type="dxa"/>
                        <w:shd w:val="clear" w:color="auto" w:fill="auto"/>
                        <w:vAlign w:val="bottom"/>
                      </w:tcPr>
                      <w:p w14:paraId="49832E4B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Srdačan pozdrav,</w:t>
                        </w:r>
                      </w:p>
                      <w:p w14:paraId="4893E091" w14:textId="77777777" w:rsidR="00142647" w:rsidRPr="009B37BE" w:rsidRDefault="00CD381D" w:rsidP="00CD381D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255F31A4" wp14:editId="5000347F">
                              <wp:extent cx="1645574" cy="65024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121" cy="6721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6C1AF509" w14:textId="77777777" w:rsidR="00142647" w:rsidRPr="009B37BE" w:rsidRDefault="00CD381D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32EAD6C3" wp14:editId="763DBC85">
                              <wp:extent cx="1117600" cy="1117600"/>
                              <wp:effectExtent l="0" t="0" r="6350" b="635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0" cy="111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89" w:type="dxa"/>
                        <w:shd w:val="clear" w:color="auto" w:fill="auto"/>
                        <w:vAlign w:val="bottom"/>
                      </w:tcPr>
                      <w:p w14:paraId="61375CB8" w14:textId="77777777" w:rsidR="00142647" w:rsidRPr="009B37BE" w:rsidRDefault="009F411B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397637AC" wp14:editId="074296FB">
                              <wp:extent cx="629920" cy="663074"/>
                              <wp:effectExtent l="0" t="0" r="0" b="381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0175" cy="663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B37BE" w:rsidRPr="008D6DC8" w14:paraId="4CD3D40D" w14:textId="77777777" w:rsidTr="00C443CC">
                    <w:trPr>
                      <w:trHeight w:val="61"/>
                    </w:trPr>
                    <w:tc>
                      <w:tcPr>
                        <w:tcW w:w="2410" w:type="dxa"/>
                        <w:shd w:val="clear" w:color="auto" w:fill="auto"/>
                      </w:tcPr>
                      <w:p w14:paraId="51A03378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Vladimir Todorović</w:t>
                        </w: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, direktor</w:t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09E357F1" w14:textId="77777777" w:rsidR="00142647" w:rsidRPr="009B37BE" w:rsidRDefault="00142647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3089" w:type="dxa"/>
                        <w:shd w:val="clear" w:color="auto" w:fill="auto"/>
                      </w:tcPr>
                      <w:p w14:paraId="71B167C1" w14:textId="77777777" w:rsidR="00C443CC" w:rsidRPr="009B37BE" w:rsidRDefault="006B2F3A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Krisztian Fa</w:t>
                        </w:r>
                        <w:r w:rsidR="008D27FD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rag</w:t>
                        </w: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o</w:t>
                        </w:r>
                        <w:r w:rsidR="00142647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 xml:space="preserve">, </w:t>
                        </w:r>
                      </w:p>
                      <w:p w14:paraId="3DE64196" w14:textId="77777777" w:rsidR="00C443CC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 xml:space="preserve">ukovodilac odseka I.01 / </w:t>
                        </w:r>
                      </w:p>
                      <w:p w14:paraId="456EF5AD" w14:textId="77777777" w:rsidR="006B2F3A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ehnički rukovodilac kontrolnog tela</w:t>
                        </w:r>
                      </w:p>
                    </w:tc>
                  </w:tr>
                </w:tbl>
                <w:p w14:paraId="757AC745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lang w:val="de-DE"/>
                    </w:rPr>
                  </w:pPr>
                </w:p>
                <w:p w14:paraId="023B8606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b/>
                      <w:lang w:val="de-DE"/>
                    </w:rPr>
                  </w:pPr>
                </w:p>
                <w:p w14:paraId="409153A5" w14:textId="77777777" w:rsidR="00275422" w:rsidRPr="009B37BE" w:rsidRDefault="00275422" w:rsidP="00853E6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Prilozi:</w:t>
                  </w:r>
                </w:p>
                <w:p w14:paraId="2242B504" w14:textId="49A08A45" w:rsidR="0097614E" w:rsidRDefault="0058583F" w:rsidP="0083131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Ponuda</w:t>
                  </w:r>
                  <w:r w:rsidR="0045704D" w:rsidRPr="009B37BE">
                    <w:rPr>
                      <w:rFonts w:cs="Arial"/>
                    </w:rPr>
                    <w:t xml:space="preserve"> br. </w:t>
                  </w:r>
                  <w:r w:rsidR="009F6D3D">
                    <w:rPr>
                      <w:rFonts w:cs="Arial"/>
                    </w:rPr>
                    <w:t>0001/19</w:t>
                  </w:r>
                </w:p>
                <w:p w14:paraId="74271D49" w14:textId="77777777" w:rsidR="007F6C2D" w:rsidRDefault="007F6C2D" w:rsidP="007F6C2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Arial"/>
                      <w:lang w:val="en-US"/>
                    </w:rPr>
                  </w:pPr>
                  <w:proofErr w:type="spellStart"/>
                  <w:r w:rsidRPr="00DD6E38">
                    <w:rPr>
                      <w:rFonts w:cs="Arial"/>
                      <w:lang w:val="en-US"/>
                    </w:rPr>
                    <w:t>Izjava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o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prihvatanju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ponude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i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naručivanju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usluga</w:t>
                  </w:r>
                  <w:proofErr w:type="spellEnd"/>
                </w:p>
                <w:p w14:paraId="1B9B7AA0" w14:textId="77777777" w:rsidR="007F6C2D" w:rsidRPr="007F6C2D" w:rsidRDefault="007F6C2D" w:rsidP="007F6C2D">
                  <w:pPr>
                    <w:pStyle w:val="ListParagraph"/>
                    <w:jc w:val="both"/>
                    <w:rPr>
                      <w:rFonts w:cs="Arial"/>
                      <w:lang w:val="en-US"/>
                    </w:rPr>
                  </w:pPr>
                </w:p>
                <w:p w14:paraId="36BBFE67" w14:textId="77777777" w:rsidR="00B7415A" w:rsidRPr="009B37BE" w:rsidRDefault="00B7415A" w:rsidP="00C71880">
                  <w:pPr>
                    <w:ind w:left="360"/>
                    <w:rPr>
                      <w:rFonts w:cs="Arial"/>
                    </w:rPr>
                  </w:pPr>
                </w:p>
              </w:tc>
            </w:tr>
          </w:tbl>
          <w:p w14:paraId="6CA4508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6B2865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9D97B8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64802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594FBB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88462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9F867B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9AFA2A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1FF01E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EF81D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F92C4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C893C4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D9C7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C97E1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F7C4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043C5A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02719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CC39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D10FD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7596A5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C5197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12DC1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36F8C3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962F82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4D7498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22CE44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3EA45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133F6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18DE65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CB439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FEDE95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51D142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79B17E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EFC1F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F0250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AC9354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40E371D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0654E9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983F46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6440A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55BC1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31D4AF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75D0ED2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B2780D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58743AC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3C0FE7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3AD26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3A6B02F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C1AAB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CBF8F7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BF09A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859B1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A0C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09D158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4F338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A77D1C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B87B9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D69383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89DE42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468E0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C35E9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70F80D3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CDCF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A92F2B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75C40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EEE656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07534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1188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A3177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0C7411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719C11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10603F" w14:textId="77777777" w:rsidR="003B3EF6" w:rsidRPr="009B37BE" w:rsidRDefault="003B3EF6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493E2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9E171E6" w14:textId="77777777" w:rsidR="00683F5B" w:rsidRPr="009B37BE" w:rsidRDefault="00683F5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8DB4C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00F3968" w14:textId="77777777" w:rsidR="005D02A9" w:rsidRPr="009B37BE" w:rsidRDefault="005D02A9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19F5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TUV Rheinland</w:t>
            </w:r>
          </w:p>
          <w:p w14:paraId="75E8CAE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InterCert d.o.o.</w:t>
            </w:r>
          </w:p>
          <w:p w14:paraId="7EBD27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  <w:p w14:paraId="3996F38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Kosovska 10    </w:t>
            </w:r>
          </w:p>
          <w:p w14:paraId="6F085315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11000 Beograd                                                 </w:t>
            </w:r>
          </w:p>
          <w:p w14:paraId="2D6847D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Srbija</w:t>
            </w:r>
          </w:p>
          <w:p w14:paraId="1497C1B8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1CEF6A71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+381 11 3616 156  </w:t>
            </w:r>
          </w:p>
          <w:p w14:paraId="27D3262D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Fax:+381 11 3616 160   </w:t>
            </w:r>
          </w:p>
          <w:p w14:paraId="6A6C5DDE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A59FF77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Email : </w:t>
            </w:r>
            <w:hyperlink r:id="rId17" w:history="1">
              <w:r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info@rs.tuv.com</w:t>
              </w:r>
            </w:hyperlink>
          </w:p>
          <w:p w14:paraId="49AA4EB3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>Web :</w:t>
            </w:r>
          </w:p>
          <w:p w14:paraId="2599F408" w14:textId="77777777" w:rsidR="00C7686F" w:rsidRPr="009B37BE" w:rsidRDefault="00F017D7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8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www.tuvrheinland.rs</w:t>
              </w:r>
            </w:hyperlink>
          </w:p>
          <w:p w14:paraId="1E33A9EE" w14:textId="77777777" w:rsidR="00C7686F" w:rsidRPr="009B37BE" w:rsidRDefault="00F017D7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9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www.tuv.com</w:t>
              </w:r>
            </w:hyperlink>
            <w:r w:rsidR="00C7686F"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 </w:t>
            </w:r>
          </w:p>
          <w:p w14:paraId="3F0ACCD4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fr-FR"/>
              </w:rPr>
            </w:pPr>
          </w:p>
          <w:p w14:paraId="1C60B1CA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 xml:space="preserve">PIB: 104207582 </w:t>
            </w:r>
          </w:p>
          <w:p w14:paraId="449164E1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Maticni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broj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>: 20115734</w:t>
            </w:r>
          </w:p>
          <w:p w14:paraId="18D7E50E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D7B1158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Unicredit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bank:</w:t>
            </w:r>
          </w:p>
          <w:p w14:paraId="65552CD7" w14:textId="77777777" w:rsidR="002F4C4A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170-30028497000-08</w:t>
            </w:r>
            <w:r w:rsidR="00C7686F" w:rsidRPr="009B37BE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40F64F1" w14:textId="77777777" w:rsidR="005F6D0F" w:rsidRPr="009B37BE" w:rsidRDefault="005F6D0F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9B37BE" w14:paraId="7413D3F4" w14:textId="77777777" w:rsidTr="004E7107">
        <w:trPr>
          <w:trHeight w:val="414"/>
        </w:trPr>
        <w:tc>
          <w:tcPr>
            <w:tcW w:w="2835" w:type="dxa"/>
            <w:vAlign w:val="center"/>
          </w:tcPr>
          <w:p w14:paraId="0DA05AAE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Broja ponude:</w:t>
            </w:r>
          </w:p>
        </w:tc>
        <w:tc>
          <w:tcPr>
            <w:tcW w:w="7077" w:type="dxa"/>
            <w:vAlign w:val="center"/>
          </w:tcPr>
          <w:p w14:paraId="5BC372B1" w14:textId="09F355B3" w:rsidR="00634D60" w:rsidRPr="009B37BE" w:rsidRDefault="009F6D3D" w:rsidP="009C564E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</w:rPr>
              <w:t>0001/19</w:t>
            </w:r>
          </w:p>
        </w:tc>
      </w:tr>
      <w:tr w:rsidR="009B37BE" w:rsidRPr="004C1BBE" w14:paraId="0C3838B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37B727CF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Predmet ponude:</w:t>
            </w:r>
          </w:p>
        </w:tc>
        <w:tc>
          <w:tcPr>
            <w:tcW w:w="7077" w:type="dxa"/>
            <w:vAlign w:val="center"/>
          </w:tcPr>
          <w:p w14:paraId="087F06E5" w14:textId="60A47136" w:rsidR="00634D60" w:rsidRPr="00600A7C" w:rsidRDefault="009F6D3D" w:rsidP="009C564E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pojedinačna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verifikacija</w:t>
            </w:r>
            <w:proofErr w:type="spellEnd"/>
          </w:p>
        </w:tc>
      </w:tr>
      <w:tr w:rsidR="00831315" w:rsidRPr="004C1BBE" w14:paraId="4CF2315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63E57151" w14:textId="77777777" w:rsidR="00831315" w:rsidRPr="009B37BE" w:rsidRDefault="00831315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Tip proizvoda:</w:t>
            </w:r>
          </w:p>
        </w:tc>
        <w:tc>
          <w:tcPr>
            <w:tcW w:w="7077" w:type="dxa"/>
            <w:vAlign w:val="center"/>
          </w:tcPr>
          <w:p w14:paraId="74391547" w14:textId="7154EF03" w:rsidR="00831315" w:rsidRPr="00831315" w:rsidRDefault="00C457B4" w:rsidP="009C564E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Kotao, babrički broj xx</w:t>
            </w:r>
          </w:p>
        </w:tc>
      </w:tr>
      <w:tr w:rsidR="009B37BE" w:rsidRPr="00C457B4" w14:paraId="7D292158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025C9E45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4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Proizvođač:</w:t>
            </w:r>
          </w:p>
        </w:tc>
        <w:tc>
          <w:tcPr>
            <w:tcW w:w="7077" w:type="dxa"/>
            <w:vAlign w:val="center"/>
          </w:tcPr>
          <w:p w14:paraId="36307C9B" w14:textId="58921E4F" w:rsidR="00634D60" w:rsidRPr="00372E40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„ne mora biti Klijent“!</w:t>
            </w:r>
            <w:commentRangeEnd w:id="4"/>
            <w:r w:rsidR="003E405F">
              <w:rPr>
                <w:rStyle w:val="CommentReference"/>
              </w:rPr>
              <w:commentReference w:id="4"/>
            </w:r>
          </w:p>
        </w:tc>
      </w:tr>
      <w:tr w:rsidR="009B37BE" w:rsidRPr="00C457B4" w14:paraId="23A36BE5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2DF13869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5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Primenljivi zahtevi:</w:t>
            </w:r>
          </w:p>
        </w:tc>
        <w:tc>
          <w:tcPr>
            <w:tcW w:w="7077" w:type="dxa"/>
            <w:vAlign w:val="center"/>
          </w:tcPr>
          <w:p w14:paraId="1A0DEF56" w14:textId="508190E3" w:rsidR="00634D60" w:rsidRPr="00372E40" w:rsidRDefault="00831315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831315">
              <w:rPr>
                <w:rFonts w:ascii="Arial" w:hAnsi="Arial" w:cs="Arial"/>
                <w:sz w:val="20"/>
                <w:szCs w:val="20"/>
                <w:lang w:val="sr-Latn-RS"/>
              </w:rPr>
              <w:t>E</w:t>
            </w:r>
            <w:r w:rsidR="00C457B4">
              <w:rPr>
                <w:rFonts w:ascii="Arial" w:hAnsi="Arial" w:cs="Arial"/>
                <w:sz w:val="20"/>
                <w:szCs w:val="20"/>
                <w:lang w:val="sr-Latn-RS"/>
              </w:rPr>
              <w:t>N....</w:t>
            </w:r>
            <w:commentRangeEnd w:id="5"/>
            <w:r w:rsidR="003E405F">
              <w:rPr>
                <w:rStyle w:val="CommentReference"/>
              </w:rPr>
              <w:commentReference w:id="5"/>
            </w:r>
          </w:p>
        </w:tc>
      </w:tr>
      <w:tr w:rsidR="00634D60" w:rsidRPr="00C457B4" w14:paraId="55432213" w14:textId="77777777" w:rsidTr="004E7107">
        <w:tc>
          <w:tcPr>
            <w:tcW w:w="2835" w:type="dxa"/>
            <w:vAlign w:val="center"/>
          </w:tcPr>
          <w:p w14:paraId="4F6EE5C4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6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Predviđeno vreme za realizaciju:</w:t>
            </w:r>
          </w:p>
        </w:tc>
        <w:tc>
          <w:tcPr>
            <w:tcW w:w="7077" w:type="dxa"/>
            <w:vAlign w:val="center"/>
          </w:tcPr>
          <w:p w14:paraId="6C71652B" w14:textId="77777777" w:rsidR="00634D60" w:rsidRPr="009B37BE" w:rsidRDefault="00831315" w:rsidP="004E7107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3</w:t>
            </w:r>
            <w:r w:rsidR="00600A7C">
              <w:rPr>
                <w:rFonts w:ascii="Arial" w:hAnsi="Arial" w:cs="Arial"/>
                <w:sz w:val="20"/>
                <w:szCs w:val="20"/>
                <w:lang w:val="sr-Latn-RS"/>
              </w:rPr>
              <w:t>0 dana od potvrde ponude, pristizanje adekvatnog uzorka i dokumentacije u laboratoriju</w:t>
            </w:r>
            <w:r w:rsidR="00634D60" w:rsidRPr="009B37BE">
              <w:rPr>
                <w:rFonts w:ascii="Arial" w:hAnsi="Arial" w:cs="Arial"/>
                <w:sz w:val="20"/>
                <w:szCs w:val="20"/>
                <w:lang w:val="sr-Latn-RS"/>
              </w:rPr>
              <w:t xml:space="preserve"> </w:t>
            </w:r>
            <w:commentRangeEnd w:id="6"/>
            <w:r w:rsidR="003E405F">
              <w:rPr>
                <w:rStyle w:val="CommentReference"/>
              </w:rPr>
              <w:commentReference w:id="6"/>
            </w:r>
          </w:p>
        </w:tc>
      </w:tr>
    </w:tbl>
    <w:p w14:paraId="0B7F0BB2" w14:textId="77777777" w:rsidR="001B0ED5" w:rsidRPr="009B37BE" w:rsidRDefault="001B0ED5" w:rsidP="007B4EF6">
      <w:pPr>
        <w:pStyle w:val="NoSpacing"/>
        <w:rPr>
          <w:rFonts w:ascii="Arial" w:hAnsi="Arial" w:cs="Arial"/>
          <w:sz w:val="20"/>
          <w:szCs w:val="20"/>
          <w:lang w:val="sr-Latn-RS"/>
        </w:rPr>
      </w:pPr>
    </w:p>
    <w:p w14:paraId="23F06882" w14:textId="77777777" w:rsidR="007B4EF6" w:rsidRDefault="00F558B9">
      <w:pPr>
        <w:rPr>
          <w:rFonts w:ascii="Arial" w:hAnsi="Arial" w:cs="Arial"/>
          <w:b/>
          <w:sz w:val="20"/>
          <w:szCs w:val="20"/>
          <w:lang w:val="sr-Latn-RS"/>
        </w:rPr>
      </w:pPr>
      <w:commentRangeStart w:id="7"/>
      <w:r w:rsidRPr="009B37BE">
        <w:rPr>
          <w:rFonts w:ascii="Arial" w:hAnsi="Arial" w:cs="Arial"/>
          <w:b/>
          <w:sz w:val="20"/>
          <w:szCs w:val="20"/>
          <w:lang w:val="sr-Latn-RS"/>
        </w:rPr>
        <w:t>Ce</w:t>
      </w:r>
      <w:r w:rsidR="007B4EF6" w:rsidRPr="009B37BE">
        <w:rPr>
          <w:rFonts w:ascii="Arial" w:hAnsi="Arial" w:cs="Arial"/>
          <w:b/>
          <w:sz w:val="20"/>
          <w:szCs w:val="20"/>
          <w:lang w:val="sr-Latn-RS"/>
        </w:rPr>
        <w:t>ne usluga: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851"/>
        <w:gridCol w:w="1559"/>
        <w:gridCol w:w="1843"/>
        <w:gridCol w:w="1559"/>
      </w:tblGrid>
      <w:tr w:rsidR="00F93F46" w:rsidRPr="00E23C7A" w14:paraId="40E2A037" w14:textId="77777777" w:rsidTr="00F93F46">
        <w:trPr>
          <w:trHeight w:val="109"/>
        </w:trPr>
        <w:tc>
          <w:tcPr>
            <w:tcW w:w="709" w:type="dxa"/>
            <w:shd w:val="clear" w:color="auto" w:fill="E7E6E6"/>
            <w:vAlign w:val="center"/>
          </w:tcPr>
          <w:p w14:paraId="58E60995" w14:textId="77777777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RB</w:t>
            </w:r>
          </w:p>
        </w:tc>
        <w:tc>
          <w:tcPr>
            <w:tcW w:w="3402" w:type="dxa"/>
            <w:shd w:val="clear" w:color="auto" w:fill="E7E6E6"/>
            <w:vAlign w:val="center"/>
          </w:tcPr>
          <w:p w14:paraId="0C0A887A" w14:textId="1B428CD9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Opis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posla</w:t>
            </w:r>
          </w:p>
        </w:tc>
        <w:tc>
          <w:tcPr>
            <w:tcW w:w="851" w:type="dxa"/>
            <w:shd w:val="clear" w:color="auto" w:fill="E7E6E6"/>
          </w:tcPr>
          <w:p w14:paraId="4313DB6B" w14:textId="632217AD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JM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080B6F5D" w14:textId="18079E50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/JM</w:t>
            </w:r>
          </w:p>
        </w:tc>
        <w:tc>
          <w:tcPr>
            <w:tcW w:w="1843" w:type="dxa"/>
            <w:shd w:val="clear" w:color="auto" w:fill="E7E6E6"/>
          </w:tcPr>
          <w:p w14:paraId="38746EC2" w14:textId="40C2FEBA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Količina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0B2260A7" w14:textId="030D8358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</w:p>
        </w:tc>
      </w:tr>
      <w:tr w:rsidR="00F93F46" w:rsidRPr="00E23C7A" w14:paraId="2D5D2ECC" w14:textId="77777777" w:rsidTr="00F93F46">
        <w:trPr>
          <w:trHeight w:val="252"/>
        </w:trPr>
        <w:tc>
          <w:tcPr>
            <w:tcW w:w="709" w:type="dxa"/>
            <w:shd w:val="clear" w:color="auto" w:fill="auto"/>
            <w:vAlign w:val="center"/>
          </w:tcPr>
          <w:p w14:paraId="512924A3" w14:textId="77777777" w:rsidR="00F93F46" w:rsidRPr="00E23C7A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26F6612" w14:textId="4FBDC95F" w:rsidR="00F93F46" w:rsidRPr="00E23C7A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7683A445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7939CD26" w14:textId="4E87EDE2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09D46A72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76AB86BE" w14:textId="4D1234FF" w:rsidR="00F93F46" w:rsidRPr="00E23C7A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35E4630F" w14:textId="77777777" w:rsidTr="00F93F46">
        <w:trPr>
          <w:trHeight w:val="265"/>
        </w:trPr>
        <w:tc>
          <w:tcPr>
            <w:tcW w:w="709" w:type="dxa"/>
            <w:shd w:val="clear" w:color="auto" w:fill="auto"/>
            <w:vAlign w:val="center"/>
          </w:tcPr>
          <w:p w14:paraId="6AD900AE" w14:textId="77777777" w:rsidR="00F93F46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FBF25F" w14:textId="65A5F3D3" w:rsidR="00F93F46" w:rsidRPr="00831315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0067A4C9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045804FA" w14:textId="2C26C024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005DE2A5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598DF45C" w14:textId="3EE32C49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65568F5E" w14:textId="77777777" w:rsidTr="00F93F46">
        <w:trPr>
          <w:trHeight w:val="269"/>
        </w:trPr>
        <w:tc>
          <w:tcPr>
            <w:tcW w:w="709" w:type="dxa"/>
            <w:shd w:val="clear" w:color="auto" w:fill="auto"/>
            <w:vAlign w:val="center"/>
          </w:tcPr>
          <w:p w14:paraId="15B91709" w14:textId="77777777" w:rsidR="00F93F46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B56CEA" w14:textId="3925702E" w:rsidR="00F93F46" w:rsidRPr="00831315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07A3F86D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50E9E0C5" w14:textId="39FCFA91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3A26CB91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63203322" w14:textId="2A87E22F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5F2B9D93" w14:textId="3760BE22" w:rsidTr="00F841CB">
        <w:trPr>
          <w:trHeight w:val="269"/>
        </w:trPr>
        <w:tc>
          <w:tcPr>
            <w:tcW w:w="8364" w:type="dxa"/>
            <w:gridSpan w:val="5"/>
            <w:shd w:val="clear" w:color="auto" w:fill="auto"/>
            <w:vAlign w:val="center"/>
          </w:tcPr>
          <w:p w14:paraId="59AC443F" w14:textId="776A88E2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 w:rsidRPr="00831315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bez PDVa</w:t>
            </w:r>
          </w:p>
        </w:tc>
        <w:tc>
          <w:tcPr>
            <w:tcW w:w="1559" w:type="dxa"/>
            <w:vAlign w:val="center"/>
          </w:tcPr>
          <w:p w14:paraId="156AECA8" w14:textId="6C4D76F1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</w:tbl>
    <w:commentRangeEnd w:id="7"/>
    <w:p w14:paraId="2748FBED" w14:textId="77777777" w:rsidR="00E23C7A" w:rsidRDefault="00C457B4" w:rsidP="00E23C7A">
      <w:pPr>
        <w:rPr>
          <w:rFonts w:ascii="Arial" w:hAnsi="Arial" w:cs="Arial"/>
          <w:sz w:val="20"/>
          <w:szCs w:val="20"/>
          <w:lang w:val="sr-Latn-RS"/>
        </w:rPr>
      </w:pPr>
      <w:r>
        <w:rPr>
          <w:rStyle w:val="CommentReference"/>
        </w:rPr>
        <w:commentReference w:id="7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A21C44" w14:paraId="0FBF1D94" w14:textId="77777777" w:rsidTr="00E626DA">
        <w:tc>
          <w:tcPr>
            <w:tcW w:w="2835" w:type="dxa"/>
          </w:tcPr>
          <w:p w14:paraId="35F57FAD" w14:textId="77777777" w:rsidR="00CB78BE" w:rsidRPr="009B37BE" w:rsidRDefault="00CB78BE" w:rsidP="00D43A3B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Bitne napomene:</w:t>
            </w:r>
          </w:p>
        </w:tc>
        <w:tc>
          <w:tcPr>
            <w:tcW w:w="7077" w:type="dxa"/>
          </w:tcPr>
          <w:p w14:paraId="262FDBC0" w14:textId="77777777" w:rsidR="008C4823" w:rsidRPr="008C4823" w:rsidRDefault="008C4823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Opšta pravila i uslove poslovanja možete preuzeti na:</w:t>
            </w:r>
          </w:p>
          <w:p w14:paraId="150E2EAB" w14:textId="77777777" w:rsidR="008C4823" w:rsidRPr="008C4823" w:rsidRDefault="00F017D7" w:rsidP="008C4823">
            <w:pPr>
              <w:spacing w:after="0" w:line="240" w:lineRule="auto"/>
              <w:ind w:left="720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hyperlink r:id="rId20" w:history="1">
              <w:r w:rsidR="0093384C" w:rsidRPr="00341DDA">
                <w:rPr>
                  <w:rStyle w:val="Hyperlink"/>
                  <w:rFonts w:ascii="Arial" w:eastAsia="Times New Roman" w:hAnsi="Arial"/>
                  <w:sz w:val="20"/>
                  <w:szCs w:val="20"/>
                  <w:lang w:val="sr-Latn-RS" w:eastAsia="de-DE"/>
                </w:rPr>
                <w:t>http://www.tuvrheinland.rs/index.php/download</w:t>
              </w:r>
            </w:hyperlink>
            <w:r w:rsidR="0093384C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  <w:r w:rsidR="008C4823"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</w:p>
          <w:p w14:paraId="519B6CC0" w14:textId="1DAE62E2" w:rsidR="002935E3" w:rsidRPr="008C4823" w:rsidRDefault="00F93F46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.................</w:t>
            </w:r>
          </w:p>
          <w:p w14:paraId="52A7F06B" w14:textId="77777777" w:rsidR="00382C07" w:rsidRPr="009B37BE" w:rsidRDefault="00382C07" w:rsidP="00BC2307">
            <w:pPr>
              <w:spacing w:after="0" w:line="240" w:lineRule="auto"/>
              <w:ind w:left="360"/>
              <w:contextualSpacing/>
              <w:rPr>
                <w:rFonts w:cs="Arial"/>
                <w:lang w:val="sr-Latn-RS"/>
              </w:rPr>
            </w:pPr>
          </w:p>
        </w:tc>
      </w:tr>
      <w:tr w:rsidR="009B37BE" w:rsidRPr="00A21C44" w14:paraId="2D233BEE" w14:textId="77777777" w:rsidTr="004E7107">
        <w:tc>
          <w:tcPr>
            <w:tcW w:w="2835" w:type="dxa"/>
          </w:tcPr>
          <w:p w14:paraId="48F961F4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8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Cena i uslovi plaćanja:</w:t>
            </w:r>
          </w:p>
          <w:p w14:paraId="222F9C18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</w:p>
        </w:tc>
        <w:commentRangeEnd w:id="8"/>
        <w:tc>
          <w:tcPr>
            <w:tcW w:w="7077" w:type="dxa"/>
          </w:tcPr>
          <w:p w14:paraId="34E059B3" w14:textId="77777777" w:rsidR="002935E3" w:rsidRDefault="00C457B4" w:rsidP="00C457B4">
            <w:pPr>
              <w:rPr>
                <w:lang w:val="sr-Latn-RS"/>
              </w:rPr>
            </w:pPr>
            <w:r>
              <w:rPr>
                <w:rStyle w:val="CommentReference"/>
              </w:rPr>
              <w:commentReference w:id="8"/>
            </w:r>
          </w:p>
          <w:p w14:paraId="165A9C1A" w14:textId="77777777" w:rsidR="00C457B4" w:rsidRPr="00C457B4" w:rsidRDefault="00C457B4" w:rsidP="00C457B4">
            <w:pPr>
              <w:rPr>
                <w:lang w:val="sr-Latn-RS"/>
              </w:rPr>
            </w:pPr>
          </w:p>
        </w:tc>
      </w:tr>
      <w:tr w:rsidR="002935E3" w:rsidRPr="008C4823" w14:paraId="42F59317" w14:textId="77777777" w:rsidTr="00E626DA">
        <w:tc>
          <w:tcPr>
            <w:tcW w:w="2835" w:type="dxa"/>
          </w:tcPr>
          <w:p w14:paraId="3BBEF2ED" w14:textId="47D3E620" w:rsidR="002935E3" w:rsidRPr="009B37BE" w:rsidRDefault="00C457B4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9"/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Ponuda važi do</w:t>
            </w:r>
            <w:r w:rsidR="002935E3"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:</w:t>
            </w:r>
          </w:p>
        </w:tc>
        <w:commentRangeEnd w:id="9"/>
        <w:tc>
          <w:tcPr>
            <w:tcW w:w="7077" w:type="dxa"/>
          </w:tcPr>
          <w:p w14:paraId="291D6B67" w14:textId="77777777" w:rsidR="002935E3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Style w:val="CommentReference"/>
              </w:rPr>
              <w:commentReference w:id="9"/>
            </w:r>
          </w:p>
          <w:p w14:paraId="18745BE1" w14:textId="77777777" w:rsidR="00C457B4" w:rsidRPr="009B37BE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6218B6B7" w14:textId="77777777" w:rsidR="00CB78BE" w:rsidRPr="009B37BE" w:rsidRDefault="00CB78BE">
      <w:pPr>
        <w:rPr>
          <w:rFonts w:ascii="Arial" w:hAnsi="Arial" w:cs="Arial"/>
          <w:sz w:val="20"/>
          <w:szCs w:val="20"/>
          <w:lang w:val="sr-Latn-RS"/>
        </w:rPr>
      </w:pPr>
    </w:p>
    <w:p w14:paraId="692670C1" w14:textId="77777777" w:rsidR="00C13E5E" w:rsidRPr="00262E71" w:rsidRDefault="00C13E5E" w:rsidP="00C13E5E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  <w:commentRangeStart w:id="10"/>
      <w:r w:rsidRPr="00262E71">
        <w:rPr>
          <w:rFonts w:ascii="Arial" w:hAnsi="Arial" w:cs="Arial"/>
          <w:sz w:val="20"/>
          <w:szCs w:val="20"/>
          <w:lang w:val="sr-Latn-RS"/>
        </w:rPr>
        <w:t>Ova ponuda predstavlja poslovnu tajnu i zabranjeno je kopiranje, iznošenje ili prenošenje bilo kojim putem ma kog podatka u njoj trećoj strani bez pisane dozvole izdavaoca ponude.</w:t>
      </w:r>
    </w:p>
    <w:p w14:paraId="02C099FF" w14:textId="77777777" w:rsidR="00C13E5E" w:rsidRPr="00262E71" w:rsidRDefault="00C13E5E" w:rsidP="00C13E5E">
      <w:pPr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Molimo Vas da u slučaju prihvatanja ove ponude 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Izjavu o prihvatanju ponude i naručivanja usluge 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>sa OBAVEZNIM p</w:t>
      </w:r>
      <w:r>
        <w:rPr>
          <w:rFonts w:ascii="Arial" w:hAnsi="Arial" w:cs="Arial"/>
          <w:b/>
          <w:i/>
          <w:sz w:val="20"/>
          <w:szCs w:val="20"/>
          <w:lang w:val="pt-BR"/>
        </w:rPr>
        <w:t>otpisom i pečatom vratite na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 e-mail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 Vašoj kontakt osobi.</w:t>
      </w:r>
      <w:commentRangeEnd w:id="10"/>
      <w:r>
        <w:rPr>
          <w:rStyle w:val="CommentReference"/>
        </w:rPr>
        <w:commentReference w:id="10"/>
      </w:r>
    </w:p>
    <w:p w14:paraId="31E0851C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D5F42DE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1A94F1E7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5F10E7AF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6950A54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E556C0A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3D55BA82" w14:textId="77777777" w:rsidR="0058749A" w:rsidRDefault="0058749A" w:rsidP="00BC1E41">
      <w:pPr>
        <w:jc w:val="center"/>
        <w:rPr>
          <w:rFonts w:ascii="Arial" w:hAnsi="Arial" w:cs="Arial"/>
          <w:b/>
          <w:lang w:val="sr-Latn-RS"/>
        </w:rPr>
      </w:pPr>
    </w:p>
    <w:p w14:paraId="7E1E78EC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7211E5E6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33ADA59C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27B731A8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5B7293C3" w14:textId="77777777" w:rsidR="00F93F46" w:rsidRDefault="00F93F46" w:rsidP="00BC1E41">
      <w:pPr>
        <w:jc w:val="center"/>
        <w:rPr>
          <w:rFonts w:ascii="Arial" w:hAnsi="Arial" w:cs="Arial"/>
          <w:b/>
          <w:lang w:val="sr-Latn-RS"/>
        </w:rPr>
      </w:pPr>
    </w:p>
    <w:p w14:paraId="559B8092" w14:textId="77777777" w:rsidR="00F93F46" w:rsidRDefault="00F93F46" w:rsidP="00BC1E41">
      <w:pPr>
        <w:jc w:val="center"/>
        <w:rPr>
          <w:rFonts w:ascii="Arial" w:hAnsi="Arial" w:cs="Arial"/>
          <w:b/>
          <w:lang w:val="sr-Latn-RS"/>
        </w:rPr>
      </w:pPr>
    </w:p>
    <w:p w14:paraId="39F8C7A8" w14:textId="77777777" w:rsidR="009C564E" w:rsidRDefault="009C564E" w:rsidP="00BC1E41">
      <w:pPr>
        <w:jc w:val="center"/>
        <w:rPr>
          <w:rFonts w:ascii="Arial" w:hAnsi="Arial" w:cs="Arial"/>
          <w:b/>
          <w:lang w:val="sr-Latn-RS"/>
        </w:rPr>
      </w:pPr>
    </w:p>
    <w:p w14:paraId="181058C4" w14:textId="77777777" w:rsidR="00BC1E41" w:rsidRDefault="00BC1E41" w:rsidP="00BC1E41">
      <w:pPr>
        <w:jc w:val="center"/>
        <w:rPr>
          <w:rFonts w:ascii="Arial" w:hAnsi="Arial" w:cs="Arial"/>
          <w:b/>
          <w:lang w:val="sr-Latn-RS"/>
        </w:rPr>
      </w:pPr>
      <w:commentRangeStart w:id="11"/>
      <w:r w:rsidRPr="00B52AB7">
        <w:rPr>
          <w:rFonts w:ascii="Arial" w:hAnsi="Arial" w:cs="Arial"/>
          <w:b/>
          <w:lang w:val="sr-Latn-RS"/>
        </w:rPr>
        <w:t>Izjava o prihvatanju ponude i naručivanju usluga</w:t>
      </w:r>
      <w:commentRangeEnd w:id="11"/>
      <w:r w:rsidR="00C13E5E">
        <w:rPr>
          <w:rStyle w:val="CommentReference"/>
        </w:rPr>
        <w:commentReference w:id="11"/>
      </w:r>
    </w:p>
    <w:p w14:paraId="462A1DC9" w14:textId="61319026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Ovime prihvatamo uslove i naručujemo obeležene usluge iz ponude br</w:t>
      </w:r>
      <w:r w:rsidR="0058749A">
        <w:rPr>
          <w:rFonts w:ascii="Arial" w:hAnsi="Arial" w:cs="Arial"/>
          <w:sz w:val="20"/>
          <w:szCs w:val="20"/>
          <w:lang w:val="sr-Latn-RS"/>
        </w:rPr>
        <w:t>. 0001/19</w:t>
      </w:r>
      <w:r w:rsidR="0058583F">
        <w:rPr>
          <w:rFonts w:ascii="Arial" w:hAnsi="Arial" w:cs="Arial"/>
          <w:sz w:val="20"/>
          <w:szCs w:val="20"/>
          <w:lang w:val="sr-Latn-RS"/>
        </w:rPr>
        <w:t xml:space="preserve"> od </w:t>
      </w:r>
      <w:r w:rsidR="0058749A">
        <w:rPr>
          <w:rFonts w:ascii="Arial" w:hAnsi="Arial" w:cs="Arial"/>
          <w:sz w:val="20"/>
          <w:szCs w:val="20"/>
          <w:lang w:val="sr-Latn-RS"/>
        </w:rPr>
        <w:t>09</w:t>
      </w:r>
      <w:commentRangeStart w:id="12"/>
      <w:r>
        <w:rPr>
          <w:rFonts w:ascii="Arial" w:hAnsi="Arial" w:cs="Arial"/>
          <w:sz w:val="20"/>
          <w:szCs w:val="20"/>
          <w:lang w:val="sr-Latn-RS"/>
        </w:rPr>
        <w:t>.0</w:t>
      </w:r>
      <w:r w:rsidR="0058749A">
        <w:rPr>
          <w:rFonts w:ascii="Arial" w:hAnsi="Arial" w:cs="Arial"/>
          <w:sz w:val="20"/>
          <w:szCs w:val="20"/>
          <w:lang w:val="sr-Latn-RS"/>
        </w:rPr>
        <w:t>7</w:t>
      </w:r>
      <w:r>
        <w:rPr>
          <w:rFonts w:ascii="Arial" w:hAnsi="Arial" w:cs="Arial"/>
          <w:sz w:val="20"/>
          <w:szCs w:val="20"/>
          <w:lang w:val="sr-Latn-RS"/>
        </w:rPr>
        <w:t>.2019</w:t>
      </w:r>
      <w:r w:rsidRPr="00856C80">
        <w:rPr>
          <w:rFonts w:ascii="Arial" w:hAnsi="Arial" w:cs="Arial"/>
          <w:sz w:val="20"/>
          <w:szCs w:val="20"/>
          <w:lang w:val="sr-Latn-RS"/>
        </w:rPr>
        <w:t xml:space="preserve">. </w:t>
      </w:r>
      <w:commentRangeEnd w:id="12"/>
      <w:r w:rsidR="00C13E5E">
        <w:rPr>
          <w:rStyle w:val="CommentReference"/>
        </w:rPr>
        <w:commentReference w:id="12"/>
      </w:r>
    </w:p>
    <w:p w14:paraId="58C585E7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U potpunosti smo razumeli uslove pružanja usluga.</w:t>
      </w:r>
    </w:p>
    <w:p w14:paraId="2CAEDF9D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Naša delovodna oznaka: _________________________________________</w:t>
      </w:r>
    </w:p>
    <w:p w14:paraId="4BC544B4" w14:textId="77777777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Prihvaćene usluge: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851"/>
        <w:gridCol w:w="1559"/>
        <w:gridCol w:w="1843"/>
        <w:gridCol w:w="1559"/>
      </w:tblGrid>
      <w:tr w:rsidR="00F93F46" w:rsidRPr="00E23C7A" w14:paraId="693F8A5F" w14:textId="77777777" w:rsidTr="002A37FA">
        <w:trPr>
          <w:trHeight w:val="109"/>
        </w:trPr>
        <w:tc>
          <w:tcPr>
            <w:tcW w:w="709" w:type="dxa"/>
            <w:shd w:val="clear" w:color="auto" w:fill="E7E6E6"/>
            <w:vAlign w:val="center"/>
          </w:tcPr>
          <w:p w14:paraId="1B1D5EA8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RB</w:t>
            </w:r>
          </w:p>
        </w:tc>
        <w:tc>
          <w:tcPr>
            <w:tcW w:w="3402" w:type="dxa"/>
            <w:shd w:val="clear" w:color="auto" w:fill="E7E6E6"/>
            <w:vAlign w:val="center"/>
          </w:tcPr>
          <w:p w14:paraId="50C50DB3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Opis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posla</w:t>
            </w:r>
          </w:p>
        </w:tc>
        <w:tc>
          <w:tcPr>
            <w:tcW w:w="851" w:type="dxa"/>
            <w:shd w:val="clear" w:color="auto" w:fill="E7E6E6"/>
          </w:tcPr>
          <w:p w14:paraId="32AB6E7C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JM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75BA5872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/JM</w:t>
            </w:r>
          </w:p>
        </w:tc>
        <w:tc>
          <w:tcPr>
            <w:tcW w:w="1843" w:type="dxa"/>
            <w:shd w:val="clear" w:color="auto" w:fill="E7E6E6"/>
          </w:tcPr>
          <w:p w14:paraId="08DFFF9C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Količina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145DB042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</w:p>
        </w:tc>
      </w:tr>
      <w:tr w:rsidR="00F93F46" w:rsidRPr="00E23C7A" w14:paraId="57A2BE20" w14:textId="77777777" w:rsidTr="002A37FA">
        <w:trPr>
          <w:trHeight w:val="252"/>
        </w:trPr>
        <w:tc>
          <w:tcPr>
            <w:tcW w:w="709" w:type="dxa"/>
            <w:shd w:val="clear" w:color="auto" w:fill="auto"/>
            <w:vAlign w:val="center"/>
          </w:tcPr>
          <w:p w14:paraId="45AC59C5" w14:textId="77777777" w:rsidR="00F93F46" w:rsidRPr="00E23C7A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FCACAF" w14:textId="77777777" w:rsidR="00F93F46" w:rsidRPr="00E23C7A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1B79B8C7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27B25FDE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01149C9F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0EC9327E" w14:textId="77777777" w:rsidR="00F93F46" w:rsidRPr="00E23C7A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2E87D4F9" w14:textId="77777777" w:rsidTr="002A37FA">
        <w:trPr>
          <w:trHeight w:val="265"/>
        </w:trPr>
        <w:tc>
          <w:tcPr>
            <w:tcW w:w="709" w:type="dxa"/>
            <w:shd w:val="clear" w:color="auto" w:fill="auto"/>
            <w:vAlign w:val="center"/>
          </w:tcPr>
          <w:p w14:paraId="1964B95E" w14:textId="77777777" w:rsidR="00F93F46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827FDF3" w14:textId="77777777" w:rsidR="00F93F46" w:rsidRPr="00831315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414632F6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3D1DDF7C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3E1362E7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08C5FD01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5F84F96F" w14:textId="77777777" w:rsidTr="002A37FA">
        <w:trPr>
          <w:trHeight w:val="269"/>
        </w:trPr>
        <w:tc>
          <w:tcPr>
            <w:tcW w:w="709" w:type="dxa"/>
            <w:shd w:val="clear" w:color="auto" w:fill="auto"/>
            <w:vAlign w:val="center"/>
          </w:tcPr>
          <w:p w14:paraId="2C02247B" w14:textId="77777777" w:rsidR="00F93F46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3E5C39" w14:textId="77777777" w:rsidR="00F93F46" w:rsidRPr="00831315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1864D2DF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6EFA7885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19EE7969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6CB4649E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1C03414A" w14:textId="77777777" w:rsidTr="002A37FA">
        <w:trPr>
          <w:trHeight w:val="269"/>
        </w:trPr>
        <w:tc>
          <w:tcPr>
            <w:tcW w:w="8364" w:type="dxa"/>
            <w:gridSpan w:val="5"/>
            <w:shd w:val="clear" w:color="auto" w:fill="auto"/>
            <w:vAlign w:val="center"/>
          </w:tcPr>
          <w:p w14:paraId="0B61F0DE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 w:rsidRPr="00831315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bez PDVa</w:t>
            </w:r>
          </w:p>
        </w:tc>
        <w:tc>
          <w:tcPr>
            <w:tcW w:w="1559" w:type="dxa"/>
            <w:vAlign w:val="center"/>
          </w:tcPr>
          <w:p w14:paraId="47622A72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</w:tbl>
    <w:p w14:paraId="5E39CC7F" w14:textId="77777777" w:rsidR="00C13E5E" w:rsidRDefault="00C13E5E" w:rsidP="00BC1E41">
      <w:pPr>
        <w:rPr>
          <w:rFonts w:ascii="Arial" w:hAnsi="Arial" w:cs="Arial"/>
          <w:sz w:val="20"/>
          <w:szCs w:val="20"/>
          <w:lang w:val="sr-Latn-RS"/>
        </w:rPr>
      </w:pPr>
    </w:p>
    <w:p w14:paraId="6A670BC3" w14:textId="77777777" w:rsidR="00BC1E41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Napomene: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BC1E41" w14:paraId="0C55A40C" w14:textId="77777777" w:rsidTr="004E7107">
        <w:tc>
          <w:tcPr>
            <w:tcW w:w="9912" w:type="dxa"/>
            <w:tcBorders>
              <w:bottom w:val="single" w:sz="4" w:space="0" w:color="auto"/>
            </w:tcBorders>
            <w:shd w:val="clear" w:color="auto" w:fill="auto"/>
          </w:tcPr>
          <w:p w14:paraId="0E3B19B3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  <w:tr w:rsidR="00BC1E41" w14:paraId="5E7409B1" w14:textId="77777777" w:rsidTr="004E7107">
        <w:tc>
          <w:tcPr>
            <w:tcW w:w="9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326CB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24A4C43D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</w:p>
    <w:p w14:paraId="60091214" w14:textId="5B4218D9" w:rsidR="00711051" w:rsidRDefault="00BC1E41" w:rsidP="00711051">
      <w:pPr>
        <w:rPr>
          <w:rFonts w:cs="Arial"/>
          <w:bCs/>
          <w:sz w:val="24"/>
          <w:szCs w:val="24"/>
          <w:lang w:val="sr-Latn-RS" w:eastAsia="hu-HU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 xml:space="preserve">Za </w:t>
      </w:r>
      <w:r w:rsidR="008D6DC8" w:rsidRPr="008D6DC8">
        <w:rPr>
          <w:rFonts w:cs="Arial"/>
          <w:bCs/>
          <w:sz w:val="24"/>
          <w:szCs w:val="24"/>
          <w:highlight w:val="yellow"/>
          <w:lang w:val="sr-Latn-RS" w:eastAsia="hu-HU"/>
        </w:rPr>
        <w:t>Klijent</w:t>
      </w:r>
      <w:commentRangeStart w:id="13"/>
      <w:r w:rsidR="00711051" w:rsidRPr="008D6DC8">
        <w:rPr>
          <w:rFonts w:cs="Arial"/>
          <w:bCs/>
          <w:sz w:val="24"/>
          <w:szCs w:val="24"/>
          <w:highlight w:val="yellow"/>
          <w:lang w:val="sr-Latn-RS" w:eastAsia="hu-HU"/>
        </w:rPr>
        <w:t xml:space="preserve"> </w:t>
      </w:r>
      <w:commentRangeEnd w:id="13"/>
      <w:r w:rsidR="00C13E5E" w:rsidRPr="008D6DC8">
        <w:rPr>
          <w:rStyle w:val="CommentReference"/>
          <w:highlight w:val="yellow"/>
        </w:rPr>
        <w:commentReference w:id="13"/>
      </w:r>
    </w:p>
    <w:p w14:paraId="570772C3" w14:textId="77777777" w:rsidR="00BC1E41" w:rsidRPr="00856C80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Dana:______________________</w:t>
      </w:r>
    </w:p>
    <w:p w14:paraId="53CA9973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1E6DBF39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Ime i prezime štampanim slovima</w:t>
      </w:r>
      <w:bookmarkStart w:id="14" w:name="_GoBack"/>
      <w:bookmarkEnd w:id="14"/>
    </w:p>
    <w:p w14:paraId="734DBD81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086BE8DD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Potpis i pečat</w:t>
      </w:r>
    </w:p>
    <w:p w14:paraId="2ED12873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909862A" w14:textId="77777777" w:rsidR="00BC1E41" w:rsidRPr="009B37BE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sectPr w:rsidR="00BC1E41" w:rsidRPr="009B37BE" w:rsidSect="00A05EE1">
      <w:headerReference w:type="default" r:id="rId21"/>
      <w:pgSz w:w="11907" w:h="16840" w:code="9"/>
      <w:pgMar w:top="851" w:right="624" w:bottom="680" w:left="1361" w:header="1191" w:footer="680" w:gutter="0"/>
      <w:paperSrc w:other="7"/>
      <w:pgNumType w:chapStyle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ojana Rusic" w:date="2019-07-04T10:30:00Z" w:initials="BR">
    <w:p w14:paraId="20A6D854" w14:textId="73A3CCD1" w:rsidR="003E405F" w:rsidRDefault="003E405F">
      <w:pPr>
        <w:pStyle w:val="CommentText"/>
      </w:pPr>
      <w:r>
        <w:rPr>
          <w:rStyle w:val="CommentReference"/>
        </w:rPr>
        <w:annotationRef/>
      </w:r>
      <w:proofErr w:type="spellStart"/>
      <w:r w:rsidR="009F6D3D">
        <w:rPr>
          <w:rStyle w:val="CommentReference"/>
        </w:rPr>
        <w:t>Podaci</w:t>
      </w:r>
      <w:proofErr w:type="spellEnd"/>
      <w:r w:rsidR="009F6D3D">
        <w:rPr>
          <w:rStyle w:val="CommentReference"/>
        </w:rPr>
        <w:t xml:space="preserve"> </w:t>
      </w:r>
      <w:proofErr w:type="spellStart"/>
      <w:r w:rsidR="009F6D3D">
        <w:rPr>
          <w:rStyle w:val="CommentReference"/>
        </w:rPr>
        <w:t>iz</w:t>
      </w:r>
      <w:proofErr w:type="spellEnd"/>
      <w:r w:rsidR="009F6D3D">
        <w:rPr>
          <w:rStyle w:val="CommentReference"/>
        </w:rPr>
        <w:t xml:space="preserve"> </w:t>
      </w:r>
      <w:proofErr w:type="spellStart"/>
      <w:r w:rsidR="009F6D3D">
        <w:rPr>
          <w:rStyle w:val="CommentReference"/>
        </w:rPr>
        <w:t>kartice</w:t>
      </w:r>
      <w:proofErr w:type="spellEnd"/>
      <w:r w:rsidR="009F6D3D">
        <w:rPr>
          <w:rStyle w:val="CommentReference"/>
        </w:rPr>
        <w:t xml:space="preserve"> “</w:t>
      </w:r>
      <w:proofErr w:type="spellStart"/>
      <w:r w:rsidR="009F6D3D">
        <w:rPr>
          <w:rStyle w:val="CommentReference"/>
        </w:rPr>
        <w:t>Klijent</w:t>
      </w:r>
      <w:proofErr w:type="spellEnd"/>
      <w:r w:rsidR="009F6D3D">
        <w:rPr>
          <w:rStyle w:val="CommentReference"/>
        </w:rPr>
        <w:t>”</w:t>
      </w:r>
    </w:p>
  </w:comment>
  <w:comment w:id="1" w:author="Bojana Rusic" w:date="2019-07-09T10:50:00Z" w:initials="BR">
    <w:p w14:paraId="6DF56C07" w14:textId="1DC4ACCB" w:rsidR="009F6D3D" w:rsidRDefault="009F6D3D">
      <w:pPr>
        <w:pStyle w:val="CommentText"/>
      </w:pPr>
      <w:r>
        <w:rPr>
          <w:rStyle w:val="CommentReference"/>
        </w:rPr>
        <w:annotationRef/>
      </w:r>
      <w:proofErr w:type="spellStart"/>
      <w:r>
        <w:t>Broj</w:t>
      </w:r>
      <w:proofErr w:type="spellEnd"/>
      <w:r>
        <w:t xml:space="preserve"> </w:t>
      </w:r>
      <w:proofErr w:type="spellStart"/>
      <w:r>
        <w:t>ponude</w:t>
      </w:r>
      <w:proofErr w:type="spellEnd"/>
    </w:p>
  </w:comment>
  <w:comment w:id="2" w:author="Bojana Rusic" w:date="2019-07-04T10:29:00Z" w:initials="BR">
    <w:p w14:paraId="35A2B70F" w14:textId="77777777" w:rsidR="003E405F" w:rsidRDefault="003E405F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Podaci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izvršioca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koji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pravai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ponudu</w:t>
      </w:r>
      <w:proofErr w:type="spellEnd"/>
    </w:p>
  </w:comment>
  <w:comment w:id="3" w:author="Bojana Rusic" w:date="2019-07-04T10:29:00Z" w:initials="BR">
    <w:p w14:paraId="3E558C45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>Datum izrade ponude</w:t>
      </w:r>
    </w:p>
  </w:comment>
  <w:comment w:id="4" w:author="Bojana Rusic" w:date="2019-07-04T10:32:00Z" w:initials="BR">
    <w:p w14:paraId="199A522E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>Potrebno dodati u prozor Nova ponuda posle predmeta ponude i tipa proizvoda</w:t>
      </w:r>
      <w:r w:rsidR="00C13E5E" w:rsidRPr="008D6DC8">
        <w:t xml:space="preserve"> (prazno polje za tekst)</w:t>
      </w:r>
    </w:p>
  </w:comment>
  <w:comment w:id="5" w:author="Bojana Rusic" w:date="2019-07-04T10:34:00Z" w:initials="BR">
    <w:p w14:paraId="504F5D3E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 xml:space="preserve">Iz padajućeg menija prozora Nova ponuda </w:t>
      </w:r>
    </w:p>
  </w:comment>
  <w:comment w:id="6" w:author="Bojana Rusic" w:date="2019-07-04T10:35:00Z" w:initials="BR">
    <w:p w14:paraId="0FB8E5A6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>Potrebno dodati u prozor Nova ponuda posle primenjivih zahteva</w:t>
      </w:r>
      <w:r w:rsidR="00C13E5E" w:rsidRPr="008D6DC8">
        <w:t xml:space="preserve"> (prazno polje za tekst)</w:t>
      </w:r>
    </w:p>
  </w:comment>
  <w:comment w:id="7" w:author="Bojana Rusic" w:date="2019-07-09T11:00:00Z" w:initials="BR">
    <w:p w14:paraId="59E9063B" w14:textId="4546563D" w:rsidR="00C457B4" w:rsidRDefault="00C457B4">
      <w:pPr>
        <w:pStyle w:val="CommentText"/>
      </w:pPr>
      <w:r>
        <w:rPr>
          <w:rStyle w:val="CommentReference"/>
        </w:rPr>
        <w:annotationRef/>
      </w:r>
      <w:proofErr w:type="spellStart"/>
      <w:r>
        <w:t>Ponuda</w:t>
      </w:r>
      <w:proofErr w:type="spellEnd"/>
    </w:p>
  </w:comment>
  <w:comment w:id="8" w:author="Bojana Rusic" w:date="2019-07-09T11:02:00Z" w:initials="BR">
    <w:p w14:paraId="1DDDFB20" w14:textId="2665B005" w:rsidR="00C457B4" w:rsidRDefault="00C457B4">
      <w:pPr>
        <w:pStyle w:val="CommentText"/>
      </w:pPr>
      <w:r>
        <w:rPr>
          <w:rStyle w:val="CommentReference"/>
        </w:rPr>
        <w:annotationRef/>
      </w:r>
      <w:proofErr w:type="spellStart"/>
      <w:r>
        <w:t>Iz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u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plaćanja</w:t>
      </w:r>
      <w:proofErr w:type="spellEnd"/>
    </w:p>
  </w:comment>
  <w:comment w:id="9" w:author="Bojana Rusic" w:date="2019-07-09T11:03:00Z" w:initials="BR">
    <w:p w14:paraId="68AE20C3" w14:textId="7157F95A" w:rsidR="00C457B4" w:rsidRDefault="00C457B4">
      <w:pPr>
        <w:pStyle w:val="CommentText"/>
      </w:pPr>
      <w:r>
        <w:rPr>
          <w:rStyle w:val="CommentReference"/>
        </w:rPr>
        <w:annotationRef/>
      </w:r>
      <w:r>
        <w:t xml:space="preserve">Datum </w:t>
      </w:r>
      <w:proofErr w:type="spellStart"/>
      <w:r>
        <w:t>važenja</w:t>
      </w:r>
      <w:proofErr w:type="spellEnd"/>
      <w:r>
        <w:t xml:space="preserve"> </w:t>
      </w:r>
    </w:p>
  </w:comment>
  <w:comment w:id="10" w:author="Bojana Rusic" w:date="2019-07-04T10:39:00Z" w:initials="BR">
    <w:p w14:paraId="4A2D4188" w14:textId="77777777" w:rsidR="00C13E5E" w:rsidRPr="008D6DC8" w:rsidRDefault="00C13E5E">
      <w:pPr>
        <w:pStyle w:val="CommentText"/>
      </w:pPr>
      <w:r>
        <w:rPr>
          <w:rStyle w:val="CommentReference"/>
        </w:rPr>
        <w:annotationRef/>
      </w:r>
      <w:r w:rsidRPr="008D6DC8">
        <w:t>Tekst koji će stajati u svakoj ponudi i ne treba da se menja</w:t>
      </w:r>
    </w:p>
  </w:comment>
  <w:comment w:id="11" w:author="Bojana Rusic" w:date="2019-07-04T10:40:00Z" w:initials="BR">
    <w:p w14:paraId="4537DB9E" w14:textId="77777777" w:rsidR="00C13E5E" w:rsidRPr="00A21C44" w:rsidRDefault="00C13E5E">
      <w:pPr>
        <w:pStyle w:val="CommentText"/>
        <w:rPr>
          <w:lang w:val="de-AT"/>
        </w:rPr>
      </w:pPr>
      <w:r>
        <w:rPr>
          <w:rStyle w:val="CommentReference"/>
        </w:rPr>
        <w:annotationRef/>
      </w:r>
      <w:r w:rsidRPr="00A21C44">
        <w:rPr>
          <w:lang w:val="de-AT"/>
        </w:rPr>
        <w:t>Dalji tekst se neće menjati</w:t>
      </w:r>
    </w:p>
  </w:comment>
  <w:comment w:id="12" w:author="Bojana Rusic" w:date="2019-07-04T10:40:00Z" w:initials="BR">
    <w:p w14:paraId="5DB5766B" w14:textId="77777777" w:rsidR="00C13E5E" w:rsidRPr="00A21C44" w:rsidRDefault="00C13E5E">
      <w:pPr>
        <w:pStyle w:val="CommentText"/>
        <w:rPr>
          <w:lang w:val="de-AT"/>
        </w:rPr>
      </w:pPr>
      <w:r>
        <w:rPr>
          <w:rStyle w:val="CommentReference"/>
        </w:rPr>
        <w:annotationRef/>
      </w:r>
      <w:r w:rsidRPr="00A21C44">
        <w:rPr>
          <w:lang w:val="de-AT"/>
        </w:rPr>
        <w:t>Datum (ponavlja se)</w:t>
      </w:r>
    </w:p>
  </w:comment>
  <w:comment w:id="13" w:author="Bojana Rusic" w:date="2019-07-04T10:41:00Z" w:initials="BR">
    <w:p w14:paraId="54930EBC" w14:textId="77777777" w:rsidR="00C13E5E" w:rsidRDefault="00C13E5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klijent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A6D854" w15:done="0"/>
  <w15:commentEx w15:paraId="6DF56C07" w15:done="0"/>
  <w15:commentEx w15:paraId="35A2B70F" w15:done="0"/>
  <w15:commentEx w15:paraId="3E558C45" w15:done="0"/>
  <w15:commentEx w15:paraId="199A522E" w15:done="0"/>
  <w15:commentEx w15:paraId="504F5D3E" w15:done="0"/>
  <w15:commentEx w15:paraId="0FB8E5A6" w15:done="0"/>
  <w15:commentEx w15:paraId="59E9063B" w15:done="0"/>
  <w15:commentEx w15:paraId="1DDDFB20" w15:done="0"/>
  <w15:commentEx w15:paraId="68AE20C3" w15:done="0"/>
  <w15:commentEx w15:paraId="4A2D4188" w15:done="0"/>
  <w15:commentEx w15:paraId="4537DB9E" w15:done="0"/>
  <w15:commentEx w15:paraId="5DB5766B" w15:done="0"/>
  <w15:commentEx w15:paraId="54930E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41352" w14:textId="77777777" w:rsidR="00F017D7" w:rsidRDefault="00F017D7" w:rsidP="00DE7637">
      <w:pPr>
        <w:spacing w:after="0" w:line="240" w:lineRule="auto"/>
      </w:pPr>
      <w:r>
        <w:separator/>
      </w:r>
    </w:p>
  </w:endnote>
  <w:endnote w:type="continuationSeparator" w:id="0">
    <w:p w14:paraId="4AEE1FF2" w14:textId="77777777" w:rsidR="00F017D7" w:rsidRDefault="00F017D7" w:rsidP="00D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CD858" w14:textId="77777777" w:rsidR="00F017D7" w:rsidRDefault="00F017D7" w:rsidP="00DE7637">
      <w:pPr>
        <w:spacing w:after="0" w:line="240" w:lineRule="auto"/>
      </w:pPr>
      <w:r>
        <w:separator/>
      </w:r>
    </w:p>
  </w:footnote>
  <w:footnote w:type="continuationSeparator" w:id="0">
    <w:p w14:paraId="5E3079D2" w14:textId="77777777" w:rsidR="00F017D7" w:rsidRDefault="00F017D7" w:rsidP="00DE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D5C0A" w14:textId="77777777" w:rsidR="00A5120A" w:rsidRPr="002D19DC" w:rsidRDefault="00A05EE1">
    <w:pPr>
      <w:pStyle w:val="Header"/>
      <w:rPr>
        <w:rFonts w:ascii="Arial" w:hAnsi="Arial" w:cs="Arial"/>
        <w:sz w:val="14"/>
        <w:szCs w:val="14"/>
      </w:rPr>
    </w:pPr>
    <w:r w:rsidRPr="002D19DC">
      <w:rPr>
        <w:rFonts w:ascii="Arial" w:hAnsi="Arial" w:cs="Arial"/>
        <w:noProof/>
        <w:sz w:val="14"/>
        <w:szCs w:val="14"/>
        <w:lang w:val="en-GB" w:eastAsia="en-GB"/>
      </w:rPr>
      <w:drawing>
        <wp:anchor distT="0" distB="0" distL="114300" distR="114300" simplePos="0" relativeHeight="251657728" behindDoc="0" locked="0" layoutInCell="1" allowOverlap="1" wp14:anchorId="287E681B" wp14:editId="146CA974">
          <wp:simplePos x="0" y="0"/>
          <wp:positionH relativeFrom="column">
            <wp:posOffset>4508500</wp:posOffset>
          </wp:positionH>
          <wp:positionV relativeFrom="paragraph">
            <wp:posOffset>-434340</wp:posOffset>
          </wp:positionV>
          <wp:extent cx="1781810" cy="360045"/>
          <wp:effectExtent l="0" t="0" r="8890" b="1905"/>
          <wp:wrapNone/>
          <wp:docPr id="17" name="Picture 17" descr="TUEVRL-516print_super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EVRL-516print_super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81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D19DC" w:rsidRPr="002D19DC">
      <w:rPr>
        <w:rFonts w:ascii="Arial" w:hAnsi="Arial" w:cs="Arial"/>
        <w:sz w:val="14"/>
        <w:szCs w:val="14"/>
      </w:rPr>
      <w:t>Strana</w:t>
    </w:r>
    <w:proofErr w:type="spellEnd"/>
    <w:r w:rsidR="002D19DC" w:rsidRPr="002D19DC">
      <w:rPr>
        <w:rFonts w:ascii="Arial" w:hAnsi="Arial" w:cs="Arial"/>
        <w:sz w:val="14"/>
        <w:szCs w:val="14"/>
      </w:rPr>
      <w:t xml:space="preserve">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PAGE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8D6DC8">
      <w:rPr>
        <w:rFonts w:ascii="Arial" w:hAnsi="Arial" w:cs="Arial"/>
        <w:b/>
        <w:bCs/>
        <w:noProof/>
        <w:sz w:val="14"/>
        <w:szCs w:val="14"/>
      </w:rPr>
      <w:t>2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  <w:r w:rsidR="002D19DC" w:rsidRPr="002D19DC">
      <w:rPr>
        <w:rFonts w:ascii="Arial" w:hAnsi="Arial" w:cs="Arial"/>
        <w:sz w:val="14"/>
        <w:szCs w:val="14"/>
      </w:rPr>
      <w:t xml:space="preserve"> od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NUMPAGES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8D6DC8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65E7"/>
    <w:multiLevelType w:val="hybridMultilevel"/>
    <w:tmpl w:val="2B864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51397"/>
    <w:multiLevelType w:val="hybridMultilevel"/>
    <w:tmpl w:val="01DA649E"/>
    <w:lvl w:ilvl="0" w:tplc="32D47CC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1185"/>
    <w:multiLevelType w:val="hybridMultilevel"/>
    <w:tmpl w:val="93D03880"/>
    <w:lvl w:ilvl="0" w:tplc="58B207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412C"/>
    <w:multiLevelType w:val="hybridMultilevel"/>
    <w:tmpl w:val="79C01A72"/>
    <w:lvl w:ilvl="0" w:tplc="EA6CCA7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7441C"/>
    <w:multiLevelType w:val="hybridMultilevel"/>
    <w:tmpl w:val="AA8C4BD0"/>
    <w:lvl w:ilvl="0" w:tplc="2092F9F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21504"/>
    <w:multiLevelType w:val="hybridMultilevel"/>
    <w:tmpl w:val="DEAC2A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60DD2"/>
    <w:multiLevelType w:val="hybridMultilevel"/>
    <w:tmpl w:val="10BEC34A"/>
    <w:lvl w:ilvl="0" w:tplc="2AD6A1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91CB1"/>
    <w:multiLevelType w:val="hybridMultilevel"/>
    <w:tmpl w:val="BE845D16"/>
    <w:lvl w:ilvl="0" w:tplc="32D47CC4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17062"/>
    <w:multiLevelType w:val="hybridMultilevel"/>
    <w:tmpl w:val="698ED748"/>
    <w:lvl w:ilvl="0" w:tplc="BF8E1F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C2EC2"/>
    <w:multiLevelType w:val="hybridMultilevel"/>
    <w:tmpl w:val="BB28A678"/>
    <w:lvl w:ilvl="0" w:tplc="32D47CC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B7D85"/>
    <w:multiLevelType w:val="hybridMultilevel"/>
    <w:tmpl w:val="8C6C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jana Rusic">
    <w15:presenceInfo w15:providerId="AD" w15:userId="S-1-5-21-2876627337-3673724585-424201244-403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0B"/>
    <w:rsid w:val="00000309"/>
    <w:rsid w:val="00005FA1"/>
    <w:rsid w:val="00020496"/>
    <w:rsid w:val="000254E8"/>
    <w:rsid w:val="0003269E"/>
    <w:rsid w:val="0004646E"/>
    <w:rsid w:val="00047528"/>
    <w:rsid w:val="00072702"/>
    <w:rsid w:val="00083FE6"/>
    <w:rsid w:val="00093DB7"/>
    <w:rsid w:val="0009433C"/>
    <w:rsid w:val="0009485D"/>
    <w:rsid w:val="000E2359"/>
    <w:rsid w:val="000F18F8"/>
    <w:rsid w:val="00103553"/>
    <w:rsid w:val="0010747E"/>
    <w:rsid w:val="001357C9"/>
    <w:rsid w:val="00142647"/>
    <w:rsid w:val="0017016A"/>
    <w:rsid w:val="001707C9"/>
    <w:rsid w:val="001718F9"/>
    <w:rsid w:val="00185F46"/>
    <w:rsid w:val="001931C1"/>
    <w:rsid w:val="001B0ED5"/>
    <w:rsid w:val="001B6B77"/>
    <w:rsid w:val="001C049E"/>
    <w:rsid w:val="001C604E"/>
    <w:rsid w:val="001F2342"/>
    <w:rsid w:val="00217817"/>
    <w:rsid w:val="002412DF"/>
    <w:rsid w:val="002615BF"/>
    <w:rsid w:val="00262E71"/>
    <w:rsid w:val="00271DA0"/>
    <w:rsid w:val="00275422"/>
    <w:rsid w:val="00292D92"/>
    <w:rsid w:val="002935E3"/>
    <w:rsid w:val="002957ED"/>
    <w:rsid w:val="002A77EF"/>
    <w:rsid w:val="002C31D8"/>
    <w:rsid w:val="002C4463"/>
    <w:rsid w:val="002D19DC"/>
    <w:rsid w:val="002D2A47"/>
    <w:rsid w:val="002D4341"/>
    <w:rsid w:val="002F192D"/>
    <w:rsid w:val="002F4C4A"/>
    <w:rsid w:val="003514CB"/>
    <w:rsid w:val="00372E40"/>
    <w:rsid w:val="0037768C"/>
    <w:rsid w:val="00382C07"/>
    <w:rsid w:val="003A3CC9"/>
    <w:rsid w:val="003B3EF6"/>
    <w:rsid w:val="003C1157"/>
    <w:rsid w:val="003E0A73"/>
    <w:rsid w:val="003E2ABC"/>
    <w:rsid w:val="003E405F"/>
    <w:rsid w:val="003E53A4"/>
    <w:rsid w:val="00431E40"/>
    <w:rsid w:val="00434ABB"/>
    <w:rsid w:val="00441F42"/>
    <w:rsid w:val="0044750D"/>
    <w:rsid w:val="0045530C"/>
    <w:rsid w:val="0045704D"/>
    <w:rsid w:val="00467CF2"/>
    <w:rsid w:val="0048285B"/>
    <w:rsid w:val="004A2F34"/>
    <w:rsid w:val="004B4104"/>
    <w:rsid w:val="004C1BBE"/>
    <w:rsid w:val="004D14FE"/>
    <w:rsid w:val="004D55F3"/>
    <w:rsid w:val="004E574B"/>
    <w:rsid w:val="004E7107"/>
    <w:rsid w:val="005401EB"/>
    <w:rsid w:val="00575F07"/>
    <w:rsid w:val="0058583F"/>
    <w:rsid w:val="0058749A"/>
    <w:rsid w:val="005D02A9"/>
    <w:rsid w:val="005D4F42"/>
    <w:rsid w:val="005F46DD"/>
    <w:rsid w:val="005F65A7"/>
    <w:rsid w:val="005F6D0F"/>
    <w:rsid w:val="00600A7C"/>
    <w:rsid w:val="00614845"/>
    <w:rsid w:val="006202D5"/>
    <w:rsid w:val="00634D60"/>
    <w:rsid w:val="00655978"/>
    <w:rsid w:val="00656DA9"/>
    <w:rsid w:val="00661246"/>
    <w:rsid w:val="00673C65"/>
    <w:rsid w:val="00683F5B"/>
    <w:rsid w:val="006B26E4"/>
    <w:rsid w:val="006B2F3A"/>
    <w:rsid w:val="006C148D"/>
    <w:rsid w:val="006D09D6"/>
    <w:rsid w:val="006E24B1"/>
    <w:rsid w:val="006F54F7"/>
    <w:rsid w:val="006F5547"/>
    <w:rsid w:val="00711051"/>
    <w:rsid w:val="007157C4"/>
    <w:rsid w:val="00737477"/>
    <w:rsid w:val="00776EB2"/>
    <w:rsid w:val="007914B1"/>
    <w:rsid w:val="007B4EF6"/>
    <w:rsid w:val="007E6B0C"/>
    <w:rsid w:val="007F6C2D"/>
    <w:rsid w:val="008112B9"/>
    <w:rsid w:val="008176E7"/>
    <w:rsid w:val="00817997"/>
    <w:rsid w:val="00831035"/>
    <w:rsid w:val="00831315"/>
    <w:rsid w:val="008372EA"/>
    <w:rsid w:val="00853E67"/>
    <w:rsid w:val="00856238"/>
    <w:rsid w:val="00856C80"/>
    <w:rsid w:val="00885F90"/>
    <w:rsid w:val="008A0483"/>
    <w:rsid w:val="008C4823"/>
    <w:rsid w:val="008D27FD"/>
    <w:rsid w:val="008D6DC8"/>
    <w:rsid w:val="008E2290"/>
    <w:rsid w:val="008E2EDE"/>
    <w:rsid w:val="00914BA1"/>
    <w:rsid w:val="0093005B"/>
    <w:rsid w:val="009330CA"/>
    <w:rsid w:val="0093384C"/>
    <w:rsid w:val="00942D70"/>
    <w:rsid w:val="009656BB"/>
    <w:rsid w:val="00967690"/>
    <w:rsid w:val="00975175"/>
    <w:rsid w:val="0097614E"/>
    <w:rsid w:val="00984D91"/>
    <w:rsid w:val="009A017B"/>
    <w:rsid w:val="009A5F92"/>
    <w:rsid w:val="009B37BE"/>
    <w:rsid w:val="009C564E"/>
    <w:rsid w:val="009C5673"/>
    <w:rsid w:val="009D7943"/>
    <w:rsid w:val="009F411B"/>
    <w:rsid w:val="009F6D3D"/>
    <w:rsid w:val="00A05EE1"/>
    <w:rsid w:val="00A21C44"/>
    <w:rsid w:val="00A2263C"/>
    <w:rsid w:val="00A33677"/>
    <w:rsid w:val="00A4509F"/>
    <w:rsid w:val="00A5120A"/>
    <w:rsid w:val="00A572FA"/>
    <w:rsid w:val="00A7733F"/>
    <w:rsid w:val="00A9180B"/>
    <w:rsid w:val="00AE6C1B"/>
    <w:rsid w:val="00B2116D"/>
    <w:rsid w:val="00B52AB7"/>
    <w:rsid w:val="00B57F9D"/>
    <w:rsid w:val="00B704D1"/>
    <w:rsid w:val="00B7415A"/>
    <w:rsid w:val="00B80330"/>
    <w:rsid w:val="00B80E56"/>
    <w:rsid w:val="00BB7050"/>
    <w:rsid w:val="00BC1E41"/>
    <w:rsid w:val="00BC2307"/>
    <w:rsid w:val="00BC6D59"/>
    <w:rsid w:val="00BF0717"/>
    <w:rsid w:val="00BF66F8"/>
    <w:rsid w:val="00C13E5E"/>
    <w:rsid w:val="00C268D2"/>
    <w:rsid w:val="00C36FCC"/>
    <w:rsid w:val="00C443CC"/>
    <w:rsid w:val="00C457B4"/>
    <w:rsid w:val="00C52D23"/>
    <w:rsid w:val="00C56EED"/>
    <w:rsid w:val="00C71880"/>
    <w:rsid w:val="00C74D48"/>
    <w:rsid w:val="00C7686F"/>
    <w:rsid w:val="00CB78BE"/>
    <w:rsid w:val="00CD381D"/>
    <w:rsid w:val="00CF2017"/>
    <w:rsid w:val="00D25DDC"/>
    <w:rsid w:val="00D26CEB"/>
    <w:rsid w:val="00D35063"/>
    <w:rsid w:val="00D43939"/>
    <w:rsid w:val="00D43A3B"/>
    <w:rsid w:val="00D63F71"/>
    <w:rsid w:val="00D67258"/>
    <w:rsid w:val="00D707D7"/>
    <w:rsid w:val="00D71585"/>
    <w:rsid w:val="00D82E84"/>
    <w:rsid w:val="00D86636"/>
    <w:rsid w:val="00D90522"/>
    <w:rsid w:val="00DA32E0"/>
    <w:rsid w:val="00DB1F42"/>
    <w:rsid w:val="00DD5225"/>
    <w:rsid w:val="00DD6E38"/>
    <w:rsid w:val="00DE5E99"/>
    <w:rsid w:val="00DE7637"/>
    <w:rsid w:val="00E12F4E"/>
    <w:rsid w:val="00E147C2"/>
    <w:rsid w:val="00E23C7A"/>
    <w:rsid w:val="00E3408C"/>
    <w:rsid w:val="00E45709"/>
    <w:rsid w:val="00E626DA"/>
    <w:rsid w:val="00E748AC"/>
    <w:rsid w:val="00E807BF"/>
    <w:rsid w:val="00E90EF9"/>
    <w:rsid w:val="00EB41C9"/>
    <w:rsid w:val="00EC17BD"/>
    <w:rsid w:val="00EC35B6"/>
    <w:rsid w:val="00EF7BC3"/>
    <w:rsid w:val="00F017D7"/>
    <w:rsid w:val="00F23D87"/>
    <w:rsid w:val="00F42F5E"/>
    <w:rsid w:val="00F558B9"/>
    <w:rsid w:val="00F93F46"/>
    <w:rsid w:val="00F947FD"/>
    <w:rsid w:val="00F963FA"/>
    <w:rsid w:val="00FA4B0F"/>
    <w:rsid w:val="00FB7274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F4855"/>
  <w15:chartTrackingRefBased/>
  <w15:docId w15:val="{1B7E049F-3A73-4F96-96B6-1A3D4F0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8B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37"/>
  </w:style>
  <w:style w:type="paragraph" w:styleId="Footer">
    <w:name w:val="footer"/>
    <w:basedOn w:val="Normal"/>
    <w:link w:val="FooterChar"/>
    <w:uiPriority w:val="99"/>
    <w:unhideWhenUsed/>
    <w:qFormat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37"/>
  </w:style>
  <w:style w:type="table" w:styleId="TableGridLight">
    <w:name w:val="Grid Table Light"/>
    <w:basedOn w:val="TableNormal"/>
    <w:uiPriority w:val="40"/>
    <w:rsid w:val="00BF66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BF66F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BF66F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BF66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C7686F"/>
    <w:rPr>
      <w:color w:val="0000FF"/>
      <w:u w:val="single"/>
    </w:rPr>
  </w:style>
  <w:style w:type="paragraph" w:styleId="NoSpacing">
    <w:name w:val="No Spacing"/>
    <w:uiPriority w:val="1"/>
    <w:qFormat/>
    <w:rsid w:val="002C446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8B9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val="de-DE" w:eastAsia="de-DE"/>
    </w:rPr>
  </w:style>
  <w:style w:type="paragraph" w:customStyle="1" w:styleId="Default">
    <w:name w:val="Default"/>
    <w:rsid w:val="002935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ojana.rusic@rs.tuv.com" TargetMode="External"/><Relationship Id="rId18" Type="http://schemas.openxmlformats.org/officeDocument/2006/relationships/hyperlink" Target="http://www.tuvrheinland.r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mailto:info@rs.tuv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tuvrheinland.rs/index.php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hyperlink" Target="mailto:beta.b@orion.rs" TargetMode="External"/><Relationship Id="rId19" Type="http://schemas.openxmlformats.org/officeDocument/2006/relationships/hyperlink" Target="http://www.tuv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rusicb\My%20Documents\Custom%20Office%20Templates\Memorandum,%20predlog%20B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0EDC6-8966-4E8F-9AE1-EDFDC54C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Memorandum, predlog BR.dot</Template>
  <TotalTime>82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3624</CharactersWithSpaces>
  <SharedDoc>false</SharedDoc>
  <HLinks>
    <vt:vector size="24" baseType="variant">
      <vt:variant>
        <vt:i4>2556004</vt:i4>
      </vt:variant>
      <vt:variant>
        <vt:i4>9</vt:i4>
      </vt:variant>
      <vt:variant>
        <vt:i4>0</vt:i4>
      </vt:variant>
      <vt:variant>
        <vt:i4>5</vt:i4>
      </vt:variant>
      <vt:variant>
        <vt:lpwstr>http://www.tuv.com/</vt:lpwstr>
      </vt:variant>
      <vt:variant>
        <vt:lpwstr/>
      </vt:variant>
      <vt:variant>
        <vt:i4>7798827</vt:i4>
      </vt:variant>
      <vt:variant>
        <vt:i4>6</vt:i4>
      </vt:variant>
      <vt:variant>
        <vt:i4>0</vt:i4>
      </vt:variant>
      <vt:variant>
        <vt:i4>5</vt:i4>
      </vt:variant>
      <vt:variant>
        <vt:lpwstr>http://www.tuvrheinland.rs/</vt:lpwstr>
      </vt:variant>
      <vt:variant>
        <vt:lpwstr/>
      </vt:variant>
      <vt:variant>
        <vt:i4>5373987</vt:i4>
      </vt:variant>
      <vt:variant>
        <vt:i4>3</vt:i4>
      </vt:variant>
      <vt:variant>
        <vt:i4>0</vt:i4>
      </vt:variant>
      <vt:variant>
        <vt:i4>5</vt:i4>
      </vt:variant>
      <vt:variant>
        <vt:lpwstr>mailto:info@rs.tuv.com</vt:lpwstr>
      </vt:variant>
      <vt:variant>
        <vt:lpwstr/>
      </vt:variant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mailto:bojana.rusic@rs.tuv.com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Rusic</dc:creator>
  <cp:keywords/>
  <dc:description/>
  <cp:lastModifiedBy>Bojana Rusic</cp:lastModifiedBy>
  <cp:revision>6</cp:revision>
  <cp:lastPrinted>2019-06-18T16:43:00Z</cp:lastPrinted>
  <dcterms:created xsi:type="dcterms:W3CDTF">2019-07-09T08:44:00Z</dcterms:created>
  <dcterms:modified xsi:type="dcterms:W3CDTF">2019-07-09T10:07:00Z</dcterms:modified>
</cp:coreProperties>
</file>